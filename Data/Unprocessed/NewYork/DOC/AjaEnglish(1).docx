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Layout w:type="fixed"/>
        <w:tblCellMar>
          <w:left w:w="0" w:type="dxa"/>
          <w:right w:w="0" w:type="dxa"/>
        </w:tblCellMar>
        <w:tblLook w:val="04A0" w:firstRow="1" w:lastRow="0" w:firstColumn="1" w:lastColumn="0" w:noHBand="0" w:noVBand="1"/>
      </w:tblPr>
      <w:tblGrid>
        <w:gridCol w:w="173"/>
        <w:gridCol w:w="179"/>
        <w:gridCol w:w="173"/>
        <w:gridCol w:w="9742"/>
        <w:gridCol w:w="173"/>
      </w:tblGrid>
      <w:tr w:rsidR="00A766E2" w14:paraId="011E2AF1" w14:textId="77777777" w:rsidTr="00A766E2">
        <w:trPr>
          <w:gridAfter w:val="1"/>
          <w:wAfter w:w="173" w:type="dxa"/>
        </w:trPr>
        <w:tc>
          <w:tcPr>
            <w:tcW w:w="352" w:type="dxa"/>
            <w:gridSpan w:val="2"/>
          </w:tcPr>
          <w:p w14:paraId="1D740CF9" w14:textId="77777777" w:rsidR="00A766E2" w:rsidRDefault="00A766E2"/>
        </w:tc>
        <w:tc>
          <w:tcPr>
            <w:tcW w:w="9915" w:type="dxa"/>
            <w:gridSpan w:val="2"/>
          </w:tcPr>
          <w:p w14:paraId="39DDC14D" w14:textId="77777777" w:rsidR="00482DF4" w:rsidRDefault="00482DF4">
            <w:pPr>
              <w:pStyle w:val="Heading1"/>
            </w:pPr>
          </w:p>
          <w:p w14:paraId="37679C54" w14:textId="33480123" w:rsidR="00482DF4" w:rsidRDefault="002B5659" w:rsidP="00482DF4">
            <w:pPr>
              <w:pStyle w:val="Title"/>
              <w:jc w:val="center"/>
            </w:pPr>
            <w:r>
              <w:t>Aja English</w:t>
            </w:r>
          </w:p>
          <w:p w14:paraId="0B4D8157" w14:textId="1DD97116" w:rsidR="00482DF4" w:rsidRDefault="00482DF4" w:rsidP="00482DF4">
            <w:pPr>
              <w:pStyle w:val="ContactDetails"/>
              <w:jc w:val="center"/>
            </w:pPr>
            <w:r>
              <w:t>266 22</w:t>
            </w:r>
            <w:r w:rsidRPr="00457B96">
              <w:rPr>
                <w:vertAlign w:val="superscript"/>
              </w:rPr>
              <w:t>nd</w:t>
            </w:r>
            <w:r>
              <w:t xml:space="preserve"> St Apt 3C Brooklyn, NY 11215</w:t>
            </w:r>
            <w:r>
              <w:br/>
              <w:t>Phone: 216-978-1456 E-Mail: aenglish09@icloud.com</w:t>
            </w:r>
          </w:p>
          <w:p w14:paraId="082267E1" w14:textId="77777777" w:rsidR="00A766E2" w:rsidRDefault="00A766E2">
            <w:pPr>
              <w:pStyle w:val="Heading1"/>
            </w:pPr>
            <w:r>
              <w:t>Objective</w:t>
            </w:r>
          </w:p>
          <w:sdt>
            <w:sdtPr>
              <w:id w:val="9459735"/>
              <w:placeholder>
                <w:docPart w:val="467959FE62DD6041BC6BFB9AE9A02AE6"/>
              </w:placeholder>
            </w:sdtPr>
            <w:sdtContent>
              <w:p w14:paraId="198AF99C" w14:textId="4E252F4D" w:rsidR="00A8057A" w:rsidRDefault="00A766E2" w:rsidP="00DF0495">
                <w:pPr>
                  <w:pStyle w:val="BodyText"/>
                </w:pPr>
                <w:r>
                  <w:t xml:space="preserve">To obtain </w:t>
                </w:r>
                <w:r w:rsidR="003C2599">
                  <w:t>an entry level</w:t>
                </w:r>
                <w:bookmarkStart w:id="0" w:name="_GoBack"/>
                <w:bookmarkEnd w:id="0"/>
                <w:r w:rsidR="00D92EE1">
                  <w:t xml:space="preserve"> </w:t>
                </w:r>
                <w:r w:rsidR="006B472D">
                  <w:t>position</w:t>
                </w:r>
                <w:r w:rsidR="00E77F33">
                  <w:t xml:space="preserve"> </w:t>
                </w:r>
                <w:r>
                  <w:t>that builds upon and utilizes my collegiate, internship and post graduate experience</w:t>
                </w:r>
              </w:p>
              <w:p w14:paraId="45D217DC" w14:textId="77777777" w:rsidR="00A8057A" w:rsidRDefault="00A8057A" w:rsidP="00A8057A">
                <w:pPr>
                  <w:pStyle w:val="Heading1"/>
                </w:pPr>
                <w:r>
                  <w:t>Education</w:t>
                </w:r>
              </w:p>
              <w:p w14:paraId="27EA1AB4" w14:textId="77777777" w:rsidR="00A8057A" w:rsidRDefault="003C2599" w:rsidP="00A8057A">
                <w:pPr>
                  <w:pStyle w:val="Heading2"/>
                </w:pPr>
                <w:sdt>
                  <w:sdtPr>
                    <w:id w:val="-163943898"/>
                    <w:placeholder>
                      <w:docPart w:val="8DDE45D89B94A54EA4317B2BC9682D14"/>
                    </w:placeholder>
                  </w:sdtPr>
                  <w:sdtEndPr>
                    <w:rPr>
                      <w:b w:val="0"/>
                    </w:rPr>
                  </w:sdtEndPr>
                  <w:sdtContent>
                    <w:r w:rsidR="00A8057A">
                      <w:rPr>
                        <w:rStyle w:val="Heading2Char"/>
                        <w:b/>
                      </w:rPr>
                      <w:t xml:space="preserve">Wright State University, Dayton, OH          </w:t>
                    </w:r>
                    <w:r w:rsidR="00A8057A" w:rsidRPr="00D00D8A">
                      <w:rPr>
                        <w:rStyle w:val="Heading2Char"/>
                        <w:b/>
                        <w:i/>
                      </w:rPr>
                      <w:t>December 2013</w:t>
                    </w:r>
                  </w:sdtContent>
                </w:sdt>
              </w:p>
              <w:p w14:paraId="2AF7D7CA" w14:textId="082ACAA4" w:rsidR="00A766E2" w:rsidRPr="00A8057A" w:rsidRDefault="00A8057A" w:rsidP="00A8057A">
                <w:pPr>
                  <w:pStyle w:val="BodyText"/>
                  <w:rPr>
                    <w:b/>
                    <w:i/>
                  </w:rPr>
                </w:pPr>
                <w:r>
                  <w:rPr>
                    <w:b/>
                    <w:i/>
                  </w:rPr>
                  <w:t xml:space="preserve">     </w:t>
                </w:r>
                <w:r w:rsidRPr="00FB3883">
                  <w:rPr>
                    <w:b/>
                    <w:i/>
                  </w:rPr>
                  <w:t>Bachelors of Arts in Mass Communication</w:t>
                </w:r>
              </w:p>
            </w:sdtContent>
          </w:sdt>
        </w:tc>
      </w:tr>
      <w:tr w:rsidR="00A8057A" w14:paraId="28A0B2EA" w14:textId="77777777" w:rsidTr="00A766E2">
        <w:trPr>
          <w:gridAfter w:val="2"/>
          <w:wAfter w:w="9915" w:type="dxa"/>
          <w:trHeight w:hRule="exact" w:val="288"/>
        </w:trPr>
        <w:tc>
          <w:tcPr>
            <w:tcW w:w="173" w:type="dxa"/>
          </w:tcPr>
          <w:p w14:paraId="7D6208C2" w14:textId="77777777" w:rsidR="00A8057A" w:rsidRDefault="00A8057A"/>
        </w:tc>
        <w:tc>
          <w:tcPr>
            <w:tcW w:w="352" w:type="dxa"/>
            <w:gridSpan w:val="2"/>
          </w:tcPr>
          <w:p w14:paraId="34F6F6EF" w14:textId="77777777" w:rsidR="00A8057A" w:rsidRDefault="00A8057A" w:rsidP="00A8057A">
            <w:pPr>
              <w:ind w:right="-285"/>
            </w:pPr>
          </w:p>
        </w:tc>
      </w:tr>
      <w:tr w:rsidR="00A766E2" w14:paraId="090CCC1F" w14:textId="77777777" w:rsidTr="00A766E2">
        <w:trPr>
          <w:gridAfter w:val="1"/>
          <w:wAfter w:w="173" w:type="dxa"/>
        </w:trPr>
        <w:tc>
          <w:tcPr>
            <w:tcW w:w="352" w:type="dxa"/>
            <w:gridSpan w:val="2"/>
          </w:tcPr>
          <w:p w14:paraId="37FC83EA" w14:textId="77777777" w:rsidR="00A766E2" w:rsidRDefault="00A766E2"/>
        </w:tc>
        <w:tc>
          <w:tcPr>
            <w:tcW w:w="9915" w:type="dxa"/>
            <w:gridSpan w:val="2"/>
          </w:tcPr>
          <w:p w14:paraId="6D5D833B" w14:textId="77777777" w:rsidR="00A766E2" w:rsidRPr="00A766E2" w:rsidRDefault="00A766E2" w:rsidP="00A766E2">
            <w:pPr>
              <w:pStyle w:val="Heading1"/>
            </w:pPr>
            <w:r>
              <w:t>Experience</w:t>
            </w:r>
          </w:p>
          <w:p w14:paraId="37806113" w14:textId="43A320B3" w:rsidR="00A766E2" w:rsidRPr="00052EF3" w:rsidRDefault="000B6A51">
            <w:pPr>
              <w:pStyle w:val="Heading2"/>
              <w:rPr>
                <w:i/>
              </w:rPr>
            </w:pPr>
            <w:r>
              <w:t>Intern</w:t>
            </w:r>
            <w:r w:rsidR="00A766E2" w:rsidRPr="006D0C7E">
              <w:t>,</w:t>
            </w:r>
            <w:r w:rsidR="00A766E2">
              <w:t xml:space="preserve"> </w:t>
            </w:r>
            <w:r w:rsidR="00A766E2">
              <w:rPr>
                <w:b w:val="0"/>
                <w:i/>
              </w:rPr>
              <w:t>Elmnt13</w:t>
            </w:r>
            <w:r w:rsidR="00A766E2" w:rsidRPr="006D0C7E">
              <w:rPr>
                <w:b w:val="0"/>
                <w:i/>
              </w:rPr>
              <w:t xml:space="preserve"> </w:t>
            </w:r>
            <w:r w:rsidR="00C67F86">
              <w:rPr>
                <w:b w:val="0"/>
                <w:i/>
              </w:rPr>
              <w:t xml:space="preserve">Entertainment </w:t>
            </w:r>
            <w:r w:rsidR="00A766E2" w:rsidRPr="006D0C7E">
              <w:rPr>
                <w:b w:val="0"/>
                <w:i/>
              </w:rPr>
              <w:t xml:space="preserve">Marketing &amp; </w:t>
            </w:r>
            <w:r w:rsidR="00C02A5E" w:rsidRPr="006D0C7E">
              <w:rPr>
                <w:b w:val="0"/>
                <w:i/>
              </w:rPr>
              <w:t>Management</w:t>
            </w:r>
            <w:r w:rsidR="00C02A5E">
              <w:rPr>
                <w:b w:val="0"/>
                <w:i/>
              </w:rPr>
              <w:t xml:space="preserve"> </w:t>
            </w:r>
            <w:r>
              <w:rPr>
                <w:b w:val="0"/>
                <w:i/>
              </w:rPr>
              <w:t xml:space="preserve">                               </w:t>
            </w:r>
            <w:r w:rsidR="00C02A5E" w:rsidRPr="00C02A5E">
              <w:t>Feb</w:t>
            </w:r>
            <w:r w:rsidR="00A766E2">
              <w:t xml:space="preserve"> 2014 – Current</w:t>
            </w:r>
          </w:p>
          <w:sdt>
            <w:sdtPr>
              <w:id w:val="9459741"/>
              <w:placeholder>
                <w:docPart w:val="4C6B4345B9A78147AF92E6842268B07E"/>
              </w:placeholder>
            </w:sdtPr>
            <w:sdtContent>
              <w:p w14:paraId="5318EC72" w14:textId="77777777" w:rsidR="00A766E2" w:rsidRDefault="00A766E2" w:rsidP="00F86B13">
                <w:pPr>
                  <w:pStyle w:val="Bulletedlistlastitem"/>
                  <w:numPr>
                    <w:ilvl w:val="0"/>
                    <w:numId w:val="0"/>
                  </w:numPr>
                  <w:ind w:right="450"/>
                </w:pPr>
                <w:r>
                  <w:t>Develop and coordinate events allowing the client to engage and connect with their targeted audience. Management of product launches, promotional events, grand openings, conferences, seminars, concerts, corporate socials, community events and fundraisers</w:t>
                </w:r>
              </w:p>
            </w:sdtContent>
          </w:sdt>
          <w:p w14:paraId="7E33A362" w14:textId="15068213" w:rsidR="00A766E2" w:rsidRDefault="003C2599">
            <w:pPr>
              <w:pStyle w:val="Heading2"/>
            </w:pPr>
            <w:sdt>
              <w:sdtPr>
                <w:id w:val="9459744"/>
                <w:placeholder>
                  <w:docPart w:val="D9177CE1B4772D45817804999D856B9A"/>
                </w:placeholder>
              </w:sdtPr>
              <w:sdtContent>
                <w:r w:rsidR="00A766E2" w:rsidRPr="00457B96">
                  <w:t xml:space="preserve">Social Media Marketer/Blogger, </w:t>
                </w:r>
                <w:r w:rsidR="00C02A5E" w:rsidRPr="006D0C7E">
                  <w:rPr>
                    <w:b w:val="0"/>
                    <w:i/>
                    <w:iCs/>
                  </w:rPr>
                  <w:t>ItsTheGoodGuys.com</w:t>
                </w:r>
                <w:r w:rsidR="00C02A5E">
                  <w:rPr>
                    <w:i/>
                    <w:iCs/>
                  </w:rPr>
                  <w:t xml:space="preserve"> </w:t>
                </w:r>
              </w:sdtContent>
            </w:sdt>
            <w:r w:rsidR="00A766E2">
              <w:tab/>
              <w:t xml:space="preserve">             </w:t>
            </w:r>
            <w:r w:rsidR="00C02A5E">
              <w:t xml:space="preserve">       </w:t>
            </w:r>
            <w:r w:rsidR="00A766E2">
              <w:t>Mar 2014 – Current</w:t>
            </w:r>
          </w:p>
          <w:p w14:paraId="1E0FDBDE" w14:textId="77777777" w:rsidR="00A766E2" w:rsidRDefault="00A766E2" w:rsidP="00F86B13">
            <w:pPr>
              <w:spacing w:before="20" w:line="240" w:lineRule="auto"/>
            </w:pPr>
            <w:r w:rsidRPr="00A001B8">
              <w:t>Writ</w:t>
            </w:r>
            <w:r>
              <w:t>e</w:t>
            </w:r>
            <w:r w:rsidRPr="00A001B8">
              <w:t xml:space="preserve"> various types of articles on a wide range of topics for our blog</w:t>
            </w:r>
            <w:r>
              <w:t xml:space="preserve">. Create </w:t>
            </w:r>
            <w:r w:rsidRPr="00A001B8">
              <w:t xml:space="preserve">stylish, </w:t>
            </w:r>
            <w:proofErr w:type="spellStart"/>
            <w:r w:rsidRPr="00A001B8">
              <w:t>quippy</w:t>
            </w:r>
            <w:proofErr w:type="spellEnd"/>
            <w:r w:rsidRPr="00A001B8">
              <w:t xml:space="preserve"> content for multiple social channels</w:t>
            </w:r>
            <w:r>
              <w:t xml:space="preserve">. </w:t>
            </w:r>
            <w:r w:rsidRPr="00A001B8">
              <w:t>Continuously monitor social media trends and tools for changes that affect our competitive landscape</w:t>
            </w:r>
            <w:r>
              <w:t>.</w:t>
            </w:r>
          </w:p>
          <w:p w14:paraId="61729176" w14:textId="03029B40" w:rsidR="00A766E2" w:rsidRDefault="003C2599" w:rsidP="004E30B0">
            <w:pPr>
              <w:pStyle w:val="Heading2"/>
            </w:pPr>
            <w:sdt>
              <w:sdtPr>
                <w:id w:val="-982153854"/>
                <w:placeholder>
                  <w:docPart w:val="3140235051B76540B7E315450BCBC4D5"/>
                </w:placeholder>
              </w:sdtPr>
              <w:sdtContent>
                <w:r w:rsidR="00A766E2">
                  <w:t xml:space="preserve">Writer/Editor, </w:t>
                </w:r>
                <w:r w:rsidR="00A766E2" w:rsidRPr="006D0C7E">
                  <w:rPr>
                    <w:b w:val="0"/>
                    <w:i/>
                  </w:rPr>
                  <w:t>WSU Guardian Newspaper</w:t>
                </w:r>
                <w:r w:rsidR="00A766E2">
                  <w:rPr>
                    <w:i/>
                    <w:iCs/>
                  </w:rPr>
                  <w:t xml:space="preserve">            </w:t>
                </w:r>
              </w:sdtContent>
            </w:sdt>
            <w:r w:rsidR="00A766E2">
              <w:tab/>
              <w:t xml:space="preserve">             </w:t>
            </w:r>
            <w:r w:rsidR="00C02A5E">
              <w:t xml:space="preserve">       </w:t>
            </w:r>
            <w:r w:rsidR="00A766E2">
              <w:t>Oct 2012 – Jan 2014</w:t>
            </w:r>
          </w:p>
          <w:sdt>
            <w:sdtPr>
              <w:id w:val="9459745"/>
              <w:placeholder>
                <w:docPart w:val="88DD6997DC243D4CA43087DB099EB3DF"/>
              </w:placeholder>
            </w:sdtPr>
            <w:sdtEndPr>
              <w:rPr>
                <w:b/>
              </w:rPr>
            </w:sdtEndPr>
            <w:sdtContent>
              <w:p w14:paraId="03435674" w14:textId="77777777" w:rsidR="00A766E2" w:rsidRPr="00F86B13" w:rsidRDefault="00A766E2" w:rsidP="00F86B13">
                <w:pPr>
                  <w:spacing w:before="20" w:line="240" w:lineRule="auto"/>
                </w:pPr>
                <w:r>
                  <w:t>Seek out and investigate newsworthy and breaking news</w:t>
                </w:r>
                <w:r w:rsidRPr="00E663AA">
                  <w:t xml:space="preserve"> stories</w:t>
                </w:r>
                <w:r>
                  <w:t>, a</w:t>
                </w:r>
                <w:r w:rsidRPr="00822C6B">
                  <w:t>ttend press conferences, various meetings and conduct interviews</w:t>
                </w:r>
                <w:r>
                  <w:t>. R</w:t>
                </w:r>
                <w:r w:rsidRPr="00822C6B">
                  <w:t>espond to tip-offs, calls and news releases in a time sensitive manner</w:t>
                </w:r>
                <w:r>
                  <w:t>. S</w:t>
                </w:r>
                <w:r w:rsidRPr="00903E47">
                  <w:t>uggest stories and headlines that will resonate with audience</w:t>
                </w:r>
                <w:r>
                  <w:t xml:space="preserve">. </w:t>
                </w:r>
                <w:r w:rsidRPr="00F86B13">
                  <w:t>Check for accuracy and fairness in the newspaper's articles</w:t>
                </w:r>
                <w:r>
                  <w:t>.</w:t>
                </w:r>
              </w:p>
            </w:sdtContent>
          </w:sdt>
          <w:p w14:paraId="495859E9" w14:textId="4ACF2EF3" w:rsidR="00A766E2" w:rsidRDefault="003C2599" w:rsidP="004E30B0">
            <w:pPr>
              <w:pStyle w:val="Heading2"/>
            </w:pPr>
            <w:sdt>
              <w:sdtPr>
                <w:id w:val="-448937296"/>
                <w:placeholder>
                  <w:docPart w:val="360C6CAB6B18A346B46CCC7662C5A8EF"/>
                </w:placeholder>
              </w:sdtPr>
              <w:sdtEndPr>
                <w:rPr>
                  <w:color w:val="auto"/>
                </w:rPr>
              </w:sdtEndPr>
              <w:sdtContent>
                <w:r w:rsidR="00A766E2" w:rsidRPr="004E30B0">
                  <w:rPr>
                    <w:rStyle w:val="Heading4Char"/>
                    <w:b/>
                    <w:i w:val="0"/>
                    <w:color w:val="auto"/>
                  </w:rPr>
                  <w:t>Intern</w:t>
                </w:r>
                <w:r w:rsidR="00A766E2">
                  <w:rPr>
                    <w:rStyle w:val="Heading4Char"/>
                    <w:b/>
                    <w:i w:val="0"/>
                    <w:color w:val="auto"/>
                  </w:rPr>
                  <w:t xml:space="preserve">, </w:t>
                </w:r>
                <w:r w:rsidR="00A766E2" w:rsidRPr="006D0C7E">
                  <w:rPr>
                    <w:rStyle w:val="Heading4Char"/>
                    <w:color w:val="auto"/>
                  </w:rPr>
                  <w:t>WKEF-TV ABC 22 News</w:t>
                </w:r>
                <w:r w:rsidR="00C20E6C">
                  <w:rPr>
                    <w:rStyle w:val="Heading4Char"/>
                    <w:color w:val="auto"/>
                  </w:rPr>
                  <w:t xml:space="preserve"> Sports</w:t>
                </w:r>
              </w:sdtContent>
            </w:sdt>
            <w:r w:rsidR="00A766E2">
              <w:tab/>
              <w:t xml:space="preserve">             </w:t>
            </w:r>
            <w:r w:rsidR="00C02A5E">
              <w:t xml:space="preserve">       </w:t>
            </w:r>
            <w:r w:rsidR="00A766E2">
              <w:t>Oct 2012 – Oct 2013</w:t>
            </w:r>
          </w:p>
          <w:sdt>
            <w:sdtPr>
              <w:id w:val="849523040"/>
              <w:placeholder>
                <w:docPart w:val="8E901C7E4D3EF4409E5EEEFCC5D3D40E"/>
              </w:placeholder>
            </w:sdtPr>
            <w:sdtContent>
              <w:p w14:paraId="5D7E1B35" w14:textId="77777777" w:rsidR="00A766E2" w:rsidRDefault="00A766E2" w:rsidP="00F86B13">
                <w:pPr>
                  <w:spacing w:before="20" w:line="240" w:lineRule="auto"/>
                </w:pPr>
                <w:r>
                  <w:t>Handled weekly sports scoreboard reports and assisted in retrieving video and audio footage from various sports games. Helped on-air talent gather scripts and prepare for performances and assisted the executive producer with the 2012 Presidential Election.</w:t>
                </w:r>
              </w:p>
            </w:sdtContent>
          </w:sdt>
          <w:p w14:paraId="49E6AFBF" w14:textId="0F6E29BC" w:rsidR="00A766E2" w:rsidRDefault="003C2599" w:rsidP="004E30B0">
            <w:pPr>
              <w:pStyle w:val="Heading2"/>
            </w:pPr>
            <w:sdt>
              <w:sdtPr>
                <w:rPr>
                  <w:color w:val="auto"/>
                </w:rPr>
                <w:id w:val="9459746"/>
                <w:placeholder>
                  <w:docPart w:val="692ADE9662EEF341B7E29742DB936A66"/>
                </w:placeholder>
              </w:sdtPr>
              <w:sdtEndPr>
                <w:rPr>
                  <w:color w:val="000000" w:themeColor="text1"/>
                </w:rPr>
              </w:sdtEndPr>
              <w:sdtContent>
                <w:r w:rsidR="00A766E2">
                  <w:rPr>
                    <w:rStyle w:val="Heading4Char"/>
                    <w:b/>
                    <w:i w:val="0"/>
                    <w:color w:val="auto"/>
                  </w:rPr>
                  <w:t>Broadcast &amp; News Reporting</w:t>
                </w:r>
                <w:r w:rsidR="00A766E2" w:rsidRPr="00457B96">
                  <w:t xml:space="preserve">, </w:t>
                </w:r>
                <w:r w:rsidR="00A766E2" w:rsidRPr="00D3670F">
                  <w:rPr>
                    <w:b w:val="0"/>
                    <w:i/>
                    <w:iCs/>
                  </w:rPr>
                  <w:t xml:space="preserve">WSU </w:t>
                </w:r>
                <w:r w:rsidR="00995B68">
                  <w:rPr>
                    <w:b w:val="0"/>
                    <w:i/>
                    <w:iCs/>
                  </w:rPr>
                  <w:t>Morning</w:t>
                </w:r>
                <w:r w:rsidR="00A766E2" w:rsidRPr="00D3670F">
                  <w:rPr>
                    <w:b w:val="0"/>
                    <w:i/>
                    <w:iCs/>
                  </w:rPr>
                  <w:t xml:space="preserve"> Report</w:t>
                </w:r>
              </w:sdtContent>
            </w:sdt>
            <w:r w:rsidR="00A766E2">
              <w:tab/>
              <w:t xml:space="preserve">             </w:t>
            </w:r>
            <w:r w:rsidR="00C02A5E">
              <w:t xml:space="preserve">      </w:t>
            </w:r>
            <w:r w:rsidR="00A766E2">
              <w:t>Aug 2012 – May 2013</w:t>
            </w:r>
          </w:p>
          <w:sdt>
            <w:sdtPr>
              <w:id w:val="9459747"/>
              <w:placeholder>
                <w:docPart w:val="DD378774A7E88A409485479F5AD07799"/>
              </w:placeholder>
            </w:sdtPr>
            <w:sdtContent>
              <w:p w14:paraId="31F11704" w14:textId="77777777" w:rsidR="00A766E2" w:rsidRDefault="00A766E2" w:rsidP="006E7D39">
                <w:pPr>
                  <w:spacing w:before="20" w:line="240" w:lineRule="auto"/>
                </w:pPr>
                <w:r>
                  <w:t>Investigated, observed, interviewed and wrote news stories. Performance experience in front of television cameras and audiences. Experienced with studio production processes. Collected and created photography and video footage to illustrate news stories</w:t>
                </w:r>
              </w:p>
            </w:sdtContent>
          </w:sdt>
        </w:tc>
      </w:tr>
      <w:tr w:rsidR="009C1A99" w14:paraId="6170813A" w14:textId="77777777" w:rsidTr="00A766E2">
        <w:trPr>
          <w:trHeight w:hRule="exact" w:val="288"/>
        </w:trPr>
        <w:tc>
          <w:tcPr>
            <w:tcW w:w="173" w:type="dxa"/>
          </w:tcPr>
          <w:p w14:paraId="4AFF88AB" w14:textId="77777777" w:rsidR="009C1A99" w:rsidRDefault="009C1A99"/>
        </w:tc>
        <w:tc>
          <w:tcPr>
            <w:tcW w:w="352" w:type="dxa"/>
            <w:gridSpan w:val="2"/>
          </w:tcPr>
          <w:p w14:paraId="482AE5EE" w14:textId="77777777" w:rsidR="009C1A99" w:rsidRDefault="009C1A99"/>
        </w:tc>
        <w:tc>
          <w:tcPr>
            <w:tcW w:w="9915" w:type="dxa"/>
            <w:gridSpan w:val="2"/>
          </w:tcPr>
          <w:p w14:paraId="30C3C530" w14:textId="77777777" w:rsidR="009C1A99" w:rsidRDefault="009C1A99"/>
        </w:tc>
      </w:tr>
      <w:tr w:rsidR="009C1A99" w14:paraId="0683C0ED" w14:textId="77777777" w:rsidTr="00A766E2">
        <w:trPr>
          <w:trHeight w:hRule="exact" w:val="288"/>
        </w:trPr>
        <w:tc>
          <w:tcPr>
            <w:tcW w:w="173" w:type="dxa"/>
          </w:tcPr>
          <w:p w14:paraId="51B26D76" w14:textId="77777777" w:rsidR="009C1A99" w:rsidRDefault="006E7D39">
            <w:r>
              <w:t xml:space="preserve"> </w:t>
            </w:r>
          </w:p>
        </w:tc>
        <w:tc>
          <w:tcPr>
            <w:tcW w:w="352" w:type="dxa"/>
            <w:gridSpan w:val="2"/>
          </w:tcPr>
          <w:p w14:paraId="451E1F02" w14:textId="77777777" w:rsidR="009C1A99" w:rsidRDefault="009C1A99"/>
        </w:tc>
        <w:tc>
          <w:tcPr>
            <w:tcW w:w="9915" w:type="dxa"/>
            <w:gridSpan w:val="2"/>
          </w:tcPr>
          <w:p w14:paraId="2F987315" w14:textId="77777777" w:rsidR="009C1A99" w:rsidRDefault="009C1A99"/>
        </w:tc>
      </w:tr>
      <w:tr w:rsidR="00A766E2" w14:paraId="4E7680F0" w14:textId="77777777" w:rsidTr="00A766E2">
        <w:trPr>
          <w:gridAfter w:val="1"/>
          <w:wAfter w:w="173" w:type="dxa"/>
        </w:trPr>
        <w:tc>
          <w:tcPr>
            <w:tcW w:w="352" w:type="dxa"/>
            <w:gridSpan w:val="2"/>
          </w:tcPr>
          <w:p w14:paraId="078D04D7" w14:textId="77777777" w:rsidR="00A766E2" w:rsidRDefault="00A766E2"/>
        </w:tc>
        <w:tc>
          <w:tcPr>
            <w:tcW w:w="9915" w:type="dxa"/>
            <w:gridSpan w:val="2"/>
          </w:tcPr>
          <w:p w14:paraId="47FF5D2F" w14:textId="77777777" w:rsidR="00A766E2" w:rsidRDefault="00A766E2">
            <w:pPr>
              <w:pStyle w:val="Heading1"/>
            </w:pPr>
            <w:r>
              <w:t>Memberships &amp; Affiliations</w:t>
            </w:r>
          </w:p>
          <w:sdt>
            <w:sdtPr>
              <w:id w:val="24003798"/>
              <w:placeholder>
                <w:docPart w:val="FB621726EEE0854EBEA2A60DCDD6E289"/>
              </w:placeholder>
            </w:sdtPr>
            <w:sdtContent>
              <w:p w14:paraId="2AA6ACF1" w14:textId="77777777" w:rsidR="00A766E2" w:rsidRDefault="00A766E2" w:rsidP="006D0C7E">
                <w:pPr>
                  <w:spacing w:before="20" w:line="240" w:lineRule="auto"/>
                </w:pPr>
                <w:r w:rsidRPr="001A2980">
                  <w:rPr>
                    <w:i/>
                  </w:rPr>
                  <w:t>Member</w:t>
                </w:r>
                <w:r>
                  <w:t>, Radio Television Digital News Association</w:t>
                </w:r>
              </w:p>
              <w:p w14:paraId="57455D5C" w14:textId="77777777" w:rsidR="00A766E2" w:rsidRDefault="00A766E2" w:rsidP="006D0C7E">
                <w:pPr>
                  <w:spacing w:before="20" w:line="240" w:lineRule="auto"/>
                </w:pPr>
                <w:r w:rsidRPr="001A2980">
                  <w:rPr>
                    <w:i/>
                  </w:rPr>
                  <w:t>Member</w:t>
                </w:r>
                <w:r>
                  <w:t>, Society of Professional Journalists</w:t>
                </w:r>
              </w:p>
              <w:p w14:paraId="1B1B7B06" w14:textId="77777777" w:rsidR="00A766E2" w:rsidRDefault="00A766E2" w:rsidP="006D0C7E">
                <w:pPr>
                  <w:spacing w:before="20" w:line="240" w:lineRule="auto"/>
                </w:pPr>
                <w:r w:rsidRPr="001A2980">
                  <w:rPr>
                    <w:i/>
                  </w:rPr>
                  <w:t>Member</w:t>
                </w:r>
                <w:r>
                  <w:t>, Ohio Scholastic Media Association</w:t>
                </w:r>
              </w:p>
              <w:p w14:paraId="084B5E8A" w14:textId="77777777" w:rsidR="00A766E2" w:rsidRDefault="00A766E2" w:rsidP="006D0C7E">
                <w:pPr>
                  <w:pStyle w:val="BodyText"/>
                </w:pPr>
                <w:r w:rsidRPr="00D44373">
                  <w:rPr>
                    <w:i/>
                  </w:rPr>
                  <w:t>Member</w:t>
                </w:r>
                <w:r w:rsidRPr="00D44373">
                  <w:t>, WSU Student Government</w:t>
                </w:r>
              </w:p>
            </w:sdtContent>
          </w:sdt>
        </w:tc>
      </w:tr>
    </w:tbl>
    <w:p w14:paraId="333D68DB" w14:textId="77777777" w:rsidR="009C1A99" w:rsidRDefault="009C1A99">
      <w:pPr>
        <w:spacing w:line="240" w:lineRule="auto"/>
      </w:pPr>
    </w:p>
    <w:sectPr w:rsidR="009C1A99" w:rsidSect="00D00D8A">
      <w:footerReference w:type="default" r:id="rId8"/>
      <w:pgSz w:w="12240" w:h="15840"/>
      <w:pgMar w:top="720" w:right="144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A38D0" w14:textId="77777777" w:rsidR="003C2599" w:rsidRDefault="003C2599">
      <w:pPr>
        <w:spacing w:line="240" w:lineRule="auto"/>
      </w:pPr>
      <w:r>
        <w:separator/>
      </w:r>
    </w:p>
  </w:endnote>
  <w:endnote w:type="continuationSeparator" w:id="0">
    <w:p w14:paraId="4838336B" w14:textId="77777777" w:rsidR="003C2599" w:rsidRDefault="003C2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0E3A4" w14:textId="77777777" w:rsidR="003C2599" w:rsidRDefault="003C2599">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C6217" w14:textId="77777777" w:rsidR="003C2599" w:rsidRDefault="003C2599">
      <w:pPr>
        <w:spacing w:line="240" w:lineRule="auto"/>
      </w:pPr>
      <w:r>
        <w:separator/>
      </w:r>
    </w:p>
  </w:footnote>
  <w:footnote w:type="continuationSeparator" w:id="0">
    <w:p w14:paraId="733DE937" w14:textId="77777777" w:rsidR="003C2599" w:rsidRDefault="003C25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9C34B4"/>
    <w:multiLevelType w:val="multilevel"/>
    <w:tmpl w:val="A76C6892"/>
    <w:lvl w:ilvl="0">
      <w:start w:val="1"/>
      <w:numFmt w:val="bullet"/>
      <w:pStyle w:val="BodyTex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21A2C8E"/>
    <w:multiLevelType w:val="multilevel"/>
    <w:tmpl w:val="A76C689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C957936"/>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67540F4"/>
    <w:multiLevelType w:val="multilevel"/>
    <w:tmpl w:val="A76C6892"/>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9225F49"/>
    <w:multiLevelType w:val="multilevel"/>
    <w:tmpl w:val="A76C689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57B96"/>
    <w:rsid w:val="00052EF3"/>
    <w:rsid w:val="000B6A51"/>
    <w:rsid w:val="00184F11"/>
    <w:rsid w:val="0019076F"/>
    <w:rsid w:val="00192AF8"/>
    <w:rsid w:val="00226676"/>
    <w:rsid w:val="002B5659"/>
    <w:rsid w:val="00300395"/>
    <w:rsid w:val="003415EB"/>
    <w:rsid w:val="003C2599"/>
    <w:rsid w:val="00457B96"/>
    <w:rsid w:val="00482DF4"/>
    <w:rsid w:val="004A4F77"/>
    <w:rsid w:val="004E30B0"/>
    <w:rsid w:val="004F33F1"/>
    <w:rsid w:val="00542586"/>
    <w:rsid w:val="005461BF"/>
    <w:rsid w:val="005E107F"/>
    <w:rsid w:val="006A65DA"/>
    <w:rsid w:val="006B472D"/>
    <w:rsid w:val="006D0C7E"/>
    <w:rsid w:val="006E7D39"/>
    <w:rsid w:val="006F7CA0"/>
    <w:rsid w:val="007058A2"/>
    <w:rsid w:val="007358E0"/>
    <w:rsid w:val="00802CCB"/>
    <w:rsid w:val="008A4E8E"/>
    <w:rsid w:val="00944F5E"/>
    <w:rsid w:val="0099175E"/>
    <w:rsid w:val="00995B68"/>
    <w:rsid w:val="009C1A99"/>
    <w:rsid w:val="00A130C3"/>
    <w:rsid w:val="00A766E2"/>
    <w:rsid w:val="00A8057A"/>
    <w:rsid w:val="00A87D11"/>
    <w:rsid w:val="00AD6321"/>
    <w:rsid w:val="00C02A5E"/>
    <w:rsid w:val="00C20E6C"/>
    <w:rsid w:val="00C67F17"/>
    <w:rsid w:val="00C67F86"/>
    <w:rsid w:val="00D00D8A"/>
    <w:rsid w:val="00D3670F"/>
    <w:rsid w:val="00D87E95"/>
    <w:rsid w:val="00D92EE1"/>
    <w:rsid w:val="00DF0495"/>
    <w:rsid w:val="00E50FE9"/>
    <w:rsid w:val="00E77F33"/>
    <w:rsid w:val="00EC3590"/>
    <w:rsid w:val="00EC79A8"/>
    <w:rsid w:val="00ED5E98"/>
    <w:rsid w:val="00F42C9A"/>
    <w:rsid w:val="00F86B13"/>
    <w:rsid w:val="00FB3883"/>
    <w:rsid w:val="00FE2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42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 w:type="paragraph" w:customStyle="1" w:styleId="Bulletedlistlastitem">
    <w:name w:val="Bulleted list last item"/>
    <w:basedOn w:val="Normal"/>
    <w:rsid w:val="00F86B13"/>
    <w:pPr>
      <w:numPr>
        <w:numId w:val="11"/>
      </w:numPr>
      <w:spacing w:before="20" w:after="120" w:line="240" w:lineRule="auto"/>
    </w:pPr>
    <w:rPr>
      <w:rFonts w:ascii="Garamond" w:eastAsia="Times New Roman" w:hAnsi="Garamond" w:cs="Times New Roman"/>
      <w:szCs w:val="24"/>
    </w:rPr>
  </w:style>
  <w:style w:type="numbering" w:customStyle="1" w:styleId="Bulletedlist">
    <w:name w:val="Bulleted list"/>
    <w:basedOn w:val="NoList"/>
    <w:rsid w:val="00F86B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 w:type="paragraph" w:customStyle="1" w:styleId="Bulletedlistlastitem">
    <w:name w:val="Bulleted list last item"/>
    <w:basedOn w:val="Normal"/>
    <w:rsid w:val="00F86B13"/>
    <w:pPr>
      <w:numPr>
        <w:numId w:val="11"/>
      </w:numPr>
      <w:spacing w:before="20" w:after="120" w:line="240" w:lineRule="auto"/>
    </w:pPr>
    <w:rPr>
      <w:rFonts w:ascii="Garamond" w:eastAsia="Times New Roman" w:hAnsi="Garamond" w:cs="Times New Roman"/>
      <w:szCs w:val="24"/>
    </w:rPr>
  </w:style>
  <w:style w:type="numbering" w:customStyle="1" w:styleId="Bulletedlist">
    <w:name w:val="Bulleted list"/>
    <w:basedOn w:val="NoList"/>
    <w:rsid w:val="00F8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7959FE62DD6041BC6BFB9AE9A02AE6"/>
        <w:category>
          <w:name w:val="General"/>
          <w:gallery w:val="placeholder"/>
        </w:category>
        <w:types>
          <w:type w:val="bbPlcHdr"/>
        </w:types>
        <w:behaviors>
          <w:behavior w:val="content"/>
        </w:behaviors>
        <w:guid w:val="{7AFCB1B4-2A9E-A44E-8AE6-FBC9C32AF942}"/>
      </w:docPartPr>
      <w:docPartBody>
        <w:p w:rsidR="0075118C" w:rsidRDefault="0075118C" w:rsidP="0075118C">
          <w:pPr>
            <w:pStyle w:val="467959FE62DD6041BC6BFB9AE9A02AE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C6B4345B9A78147AF92E6842268B07E"/>
        <w:category>
          <w:name w:val="General"/>
          <w:gallery w:val="placeholder"/>
        </w:category>
        <w:types>
          <w:type w:val="bbPlcHdr"/>
        </w:types>
        <w:behaviors>
          <w:behavior w:val="content"/>
        </w:behaviors>
        <w:guid w:val="{778F62DF-33F5-5447-BDE6-ABAE19A05050}"/>
      </w:docPartPr>
      <w:docPartBody>
        <w:p w:rsidR="0075118C" w:rsidRDefault="0075118C" w:rsidP="0075118C">
          <w:pPr>
            <w:pStyle w:val="4C6B4345B9A78147AF92E6842268B07E"/>
          </w:pPr>
          <w:r>
            <w:t>Etiam cursus suscipit enim. Nulla facilisi. Integer eleifend diam eu diam. Donec dapibus enim sollicitudin nulla. Nam hendrerit. Nunc id nisi. Curabitur sed neque. Pellentesque placerat consequat pede.</w:t>
          </w:r>
        </w:p>
      </w:docPartBody>
    </w:docPart>
    <w:docPart>
      <w:docPartPr>
        <w:name w:val="D9177CE1B4772D45817804999D856B9A"/>
        <w:category>
          <w:name w:val="General"/>
          <w:gallery w:val="placeholder"/>
        </w:category>
        <w:types>
          <w:type w:val="bbPlcHdr"/>
        </w:types>
        <w:behaviors>
          <w:behavior w:val="content"/>
        </w:behaviors>
        <w:guid w:val="{88512FA2-A48B-0941-B330-67C92BEA2C98}"/>
      </w:docPartPr>
      <w:docPartBody>
        <w:p w:rsidR="0075118C" w:rsidRDefault="0075118C" w:rsidP="0075118C">
          <w:pPr>
            <w:pStyle w:val="D9177CE1B4772D45817804999D856B9A"/>
          </w:pPr>
          <w:r>
            <w:t>Lorem ipsum dolor</w:t>
          </w:r>
        </w:p>
      </w:docPartBody>
    </w:docPart>
    <w:docPart>
      <w:docPartPr>
        <w:name w:val="3140235051B76540B7E315450BCBC4D5"/>
        <w:category>
          <w:name w:val="General"/>
          <w:gallery w:val="placeholder"/>
        </w:category>
        <w:types>
          <w:type w:val="bbPlcHdr"/>
        </w:types>
        <w:behaviors>
          <w:behavior w:val="content"/>
        </w:behaviors>
        <w:guid w:val="{39B7E7AF-3F43-DA44-AF92-960A5C7DAB57}"/>
      </w:docPartPr>
      <w:docPartBody>
        <w:p w:rsidR="0075118C" w:rsidRDefault="0075118C" w:rsidP="0075118C">
          <w:pPr>
            <w:pStyle w:val="3140235051B76540B7E315450BCBC4D5"/>
          </w:pPr>
          <w:r>
            <w:t>Lorem ipsum dolor</w:t>
          </w:r>
        </w:p>
      </w:docPartBody>
    </w:docPart>
    <w:docPart>
      <w:docPartPr>
        <w:name w:val="88DD6997DC243D4CA43087DB099EB3DF"/>
        <w:category>
          <w:name w:val="General"/>
          <w:gallery w:val="placeholder"/>
        </w:category>
        <w:types>
          <w:type w:val="bbPlcHdr"/>
        </w:types>
        <w:behaviors>
          <w:behavior w:val="content"/>
        </w:behaviors>
        <w:guid w:val="{F29DAD18-5691-0244-AA56-D3364133B3BB}"/>
      </w:docPartPr>
      <w:docPartBody>
        <w:p w:rsidR="0075118C" w:rsidRDefault="0075118C" w:rsidP="0075118C">
          <w:pPr>
            <w:pStyle w:val="88DD6997DC243D4CA43087DB099EB3DF"/>
          </w:pPr>
          <w:r>
            <w:t>Etiam cursus suscipit enim. Nulla facilisi. Integer eleifend diam eu diam. Donec dapibus enim sollicitudin nulla. Nam hendrerit. Nunc id nisi. Curabitur sed neque. Pellentesque placerat consequat pede.</w:t>
          </w:r>
        </w:p>
      </w:docPartBody>
    </w:docPart>
    <w:docPart>
      <w:docPartPr>
        <w:name w:val="360C6CAB6B18A346B46CCC7662C5A8EF"/>
        <w:category>
          <w:name w:val="General"/>
          <w:gallery w:val="placeholder"/>
        </w:category>
        <w:types>
          <w:type w:val="bbPlcHdr"/>
        </w:types>
        <w:behaviors>
          <w:behavior w:val="content"/>
        </w:behaviors>
        <w:guid w:val="{3B1A1D48-D039-E246-9788-A4C58CF835BA}"/>
      </w:docPartPr>
      <w:docPartBody>
        <w:p w:rsidR="0075118C" w:rsidRDefault="0075118C" w:rsidP="0075118C">
          <w:pPr>
            <w:pStyle w:val="360C6CAB6B18A346B46CCC7662C5A8EF"/>
          </w:pPr>
          <w:r>
            <w:t>Lorem ipsum dolor</w:t>
          </w:r>
        </w:p>
      </w:docPartBody>
    </w:docPart>
    <w:docPart>
      <w:docPartPr>
        <w:name w:val="8E901C7E4D3EF4409E5EEEFCC5D3D40E"/>
        <w:category>
          <w:name w:val="General"/>
          <w:gallery w:val="placeholder"/>
        </w:category>
        <w:types>
          <w:type w:val="bbPlcHdr"/>
        </w:types>
        <w:behaviors>
          <w:behavior w:val="content"/>
        </w:behaviors>
        <w:guid w:val="{E1A56DD1-C324-404E-9663-F7C9DD0840C9}"/>
      </w:docPartPr>
      <w:docPartBody>
        <w:p w:rsidR="0075118C" w:rsidRDefault="0075118C" w:rsidP="0075118C">
          <w:pPr>
            <w:pStyle w:val="8E901C7E4D3EF4409E5EEEFCC5D3D40E"/>
          </w:pPr>
          <w:r>
            <w:t>Etiam cursus suscipit enim. Nulla facilisi. Integer eleifend diam eu diam. Donec dapibus enim sollicitudin nulla. Nam hendrerit. Nunc id nisi. Curabitur sed neque. Pellentesque placerat consequat pede.</w:t>
          </w:r>
        </w:p>
      </w:docPartBody>
    </w:docPart>
    <w:docPart>
      <w:docPartPr>
        <w:name w:val="692ADE9662EEF341B7E29742DB936A66"/>
        <w:category>
          <w:name w:val="General"/>
          <w:gallery w:val="placeholder"/>
        </w:category>
        <w:types>
          <w:type w:val="bbPlcHdr"/>
        </w:types>
        <w:behaviors>
          <w:behavior w:val="content"/>
        </w:behaviors>
        <w:guid w:val="{023AA224-4985-B24A-8A1A-C0E68EE692C0}"/>
      </w:docPartPr>
      <w:docPartBody>
        <w:p w:rsidR="0075118C" w:rsidRDefault="0075118C" w:rsidP="0075118C">
          <w:pPr>
            <w:pStyle w:val="692ADE9662EEF341B7E29742DB936A66"/>
          </w:pPr>
          <w:r>
            <w:t>Lorem ipsum dolor</w:t>
          </w:r>
        </w:p>
      </w:docPartBody>
    </w:docPart>
    <w:docPart>
      <w:docPartPr>
        <w:name w:val="DD378774A7E88A409485479F5AD07799"/>
        <w:category>
          <w:name w:val="General"/>
          <w:gallery w:val="placeholder"/>
        </w:category>
        <w:types>
          <w:type w:val="bbPlcHdr"/>
        </w:types>
        <w:behaviors>
          <w:behavior w:val="content"/>
        </w:behaviors>
        <w:guid w:val="{0A99E6C3-C4F0-CC41-A08A-C2C18B153D34}"/>
      </w:docPartPr>
      <w:docPartBody>
        <w:p w:rsidR="0075118C" w:rsidRDefault="0075118C" w:rsidP="0075118C">
          <w:pPr>
            <w:pStyle w:val="DD378774A7E88A409485479F5AD07799"/>
          </w:pPr>
          <w:r>
            <w:t>Etiam cursus suscipit enim. Nulla facilisi. Integer eleifend diam eu diam. Donec dapibus enim sollicitudin nulla. Nam hendrerit. Nunc id nisi. Curabitur sed neque. Pellentesque placerat consequat pede.</w:t>
          </w:r>
        </w:p>
      </w:docPartBody>
    </w:docPart>
    <w:docPart>
      <w:docPartPr>
        <w:name w:val="FB621726EEE0854EBEA2A60DCDD6E289"/>
        <w:category>
          <w:name w:val="General"/>
          <w:gallery w:val="placeholder"/>
        </w:category>
        <w:types>
          <w:type w:val="bbPlcHdr"/>
        </w:types>
        <w:behaviors>
          <w:behavior w:val="content"/>
        </w:behaviors>
        <w:guid w:val="{0D44BC54-8F7F-0C4C-992A-C674F85A9A45}"/>
      </w:docPartPr>
      <w:docPartBody>
        <w:p w:rsidR="0075118C" w:rsidRDefault="0075118C" w:rsidP="0075118C">
          <w:pPr>
            <w:pStyle w:val="FB621726EEE0854EBEA2A60DCDD6E28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8DDE45D89B94A54EA4317B2BC9682D14"/>
        <w:category>
          <w:name w:val="General"/>
          <w:gallery w:val="placeholder"/>
        </w:category>
        <w:types>
          <w:type w:val="bbPlcHdr"/>
        </w:types>
        <w:behaviors>
          <w:behavior w:val="content"/>
        </w:behaviors>
        <w:guid w:val="{FEE0A698-26B4-0D4B-B898-56387C44D067}"/>
      </w:docPartPr>
      <w:docPartBody>
        <w:p w:rsidR="0075118C" w:rsidRDefault="0075118C" w:rsidP="0075118C">
          <w:pPr>
            <w:pStyle w:val="8DDE45D89B94A54EA4317B2BC9682D1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18C"/>
    <w:rsid w:val="0075118C"/>
    <w:rsid w:val="00905A91"/>
    <w:rsid w:val="0094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118C"/>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75118C"/>
    <w:rPr>
      <w:rFonts w:eastAsiaTheme="minorHAnsi"/>
      <w:sz w:val="20"/>
      <w:szCs w:val="22"/>
      <w:lang w:eastAsia="en-US"/>
    </w:rPr>
  </w:style>
  <w:style w:type="paragraph" w:customStyle="1" w:styleId="8DD0A47A0FD162469D7DD1FF0F678320">
    <w:name w:val="8DD0A47A0FD162469D7DD1FF0F678320"/>
  </w:style>
  <w:style w:type="paragraph" w:customStyle="1" w:styleId="DD0C2D7505CEA649BD02BA48D6E98DB0">
    <w:name w:val="DD0C2D7505CEA649BD02BA48D6E98DB0"/>
  </w:style>
  <w:style w:type="paragraph" w:customStyle="1" w:styleId="1B34C227E0C3FA4D8025B4C255D615BF">
    <w:name w:val="1B34C227E0C3FA4D8025B4C255D615BF"/>
  </w:style>
  <w:style w:type="paragraph" w:customStyle="1" w:styleId="70D165D06F99BE418C09C47BD877FA05">
    <w:name w:val="70D165D06F99BE418C09C47BD877FA05"/>
  </w:style>
  <w:style w:type="paragraph" w:customStyle="1" w:styleId="EBC5EBF1BADBF645959EE2B4DDEBA797">
    <w:name w:val="EBC5EBF1BADBF645959EE2B4DDEBA797"/>
  </w:style>
  <w:style w:type="paragraph" w:customStyle="1" w:styleId="71614341B2264240B45546DB7AFEB340">
    <w:name w:val="71614341B2264240B45546DB7AFEB340"/>
  </w:style>
  <w:style w:type="paragraph" w:customStyle="1" w:styleId="857BDBEF80E4114881F4F876443CF20C">
    <w:name w:val="857BDBEF80E4114881F4F876443CF20C"/>
  </w:style>
  <w:style w:type="paragraph" w:customStyle="1" w:styleId="4B156109E7C26444BBD9363E38378A5E">
    <w:name w:val="4B156109E7C26444BBD9363E38378A5E"/>
  </w:style>
  <w:style w:type="paragraph" w:customStyle="1" w:styleId="5056A03C0C87144B853FB8F51D82D846">
    <w:name w:val="5056A03C0C87144B853FB8F51D82D846"/>
  </w:style>
  <w:style w:type="paragraph" w:customStyle="1" w:styleId="0B52C4E30F9AD44CB92F4D6CF14F271C">
    <w:name w:val="0B52C4E30F9AD44CB92F4D6CF14F271C"/>
  </w:style>
  <w:style w:type="paragraph" w:customStyle="1" w:styleId="24927AEAAC614F4ABFA45836DD7B6DEA">
    <w:name w:val="24927AEAAC614F4ABFA45836DD7B6DEA"/>
  </w:style>
  <w:style w:type="paragraph" w:customStyle="1" w:styleId="0A38419A07F3F240B1886F5C81068068">
    <w:name w:val="0A38419A07F3F240B1886F5C81068068"/>
  </w:style>
  <w:style w:type="paragraph" w:customStyle="1" w:styleId="2654C88AD5C01149B10E96E075701170">
    <w:name w:val="2654C88AD5C01149B10E96E075701170"/>
    <w:rsid w:val="0075118C"/>
  </w:style>
  <w:style w:type="paragraph" w:customStyle="1" w:styleId="5DEBE52C8D783A41833B9F8B84D15D91">
    <w:name w:val="5DEBE52C8D783A41833B9F8B84D15D91"/>
    <w:rsid w:val="0075118C"/>
  </w:style>
  <w:style w:type="paragraph" w:customStyle="1" w:styleId="E7485A5C7F975544A6C950E1E852161D">
    <w:name w:val="E7485A5C7F975544A6C950E1E852161D"/>
    <w:rsid w:val="0075118C"/>
  </w:style>
  <w:style w:type="paragraph" w:customStyle="1" w:styleId="C96FA61B3FEDF142BC24A1FA9C0A468E">
    <w:name w:val="C96FA61B3FEDF142BC24A1FA9C0A468E"/>
    <w:rsid w:val="0075118C"/>
  </w:style>
  <w:style w:type="paragraph" w:customStyle="1" w:styleId="467959FE62DD6041BC6BFB9AE9A02AE6">
    <w:name w:val="467959FE62DD6041BC6BFB9AE9A02AE6"/>
    <w:rsid w:val="0075118C"/>
  </w:style>
  <w:style w:type="paragraph" w:customStyle="1" w:styleId="6445CD5D3C3E1A4A9BB2365C8DB2F67D">
    <w:name w:val="6445CD5D3C3E1A4A9BB2365C8DB2F67D"/>
    <w:rsid w:val="0075118C"/>
  </w:style>
  <w:style w:type="paragraph" w:customStyle="1" w:styleId="4C6B4345B9A78147AF92E6842268B07E">
    <w:name w:val="4C6B4345B9A78147AF92E6842268B07E"/>
    <w:rsid w:val="0075118C"/>
  </w:style>
  <w:style w:type="paragraph" w:customStyle="1" w:styleId="D9177CE1B4772D45817804999D856B9A">
    <w:name w:val="D9177CE1B4772D45817804999D856B9A"/>
    <w:rsid w:val="0075118C"/>
  </w:style>
  <w:style w:type="paragraph" w:customStyle="1" w:styleId="3140235051B76540B7E315450BCBC4D5">
    <w:name w:val="3140235051B76540B7E315450BCBC4D5"/>
    <w:rsid w:val="0075118C"/>
  </w:style>
  <w:style w:type="paragraph" w:customStyle="1" w:styleId="88DD6997DC243D4CA43087DB099EB3DF">
    <w:name w:val="88DD6997DC243D4CA43087DB099EB3DF"/>
    <w:rsid w:val="0075118C"/>
  </w:style>
  <w:style w:type="paragraph" w:customStyle="1" w:styleId="360C6CAB6B18A346B46CCC7662C5A8EF">
    <w:name w:val="360C6CAB6B18A346B46CCC7662C5A8EF"/>
    <w:rsid w:val="0075118C"/>
  </w:style>
  <w:style w:type="paragraph" w:customStyle="1" w:styleId="8E901C7E4D3EF4409E5EEEFCC5D3D40E">
    <w:name w:val="8E901C7E4D3EF4409E5EEEFCC5D3D40E"/>
    <w:rsid w:val="0075118C"/>
  </w:style>
  <w:style w:type="paragraph" w:customStyle="1" w:styleId="692ADE9662EEF341B7E29742DB936A66">
    <w:name w:val="692ADE9662EEF341B7E29742DB936A66"/>
    <w:rsid w:val="0075118C"/>
  </w:style>
  <w:style w:type="paragraph" w:customStyle="1" w:styleId="DD378774A7E88A409485479F5AD07799">
    <w:name w:val="DD378774A7E88A409485479F5AD07799"/>
    <w:rsid w:val="0075118C"/>
  </w:style>
  <w:style w:type="paragraph" w:customStyle="1" w:styleId="5B24B2C03E6F3348AF89D33779C7CE6C">
    <w:name w:val="5B24B2C03E6F3348AF89D33779C7CE6C"/>
    <w:rsid w:val="0075118C"/>
  </w:style>
  <w:style w:type="paragraph" w:customStyle="1" w:styleId="FB621726EEE0854EBEA2A60DCDD6E289">
    <w:name w:val="FB621726EEE0854EBEA2A60DCDD6E289"/>
    <w:rsid w:val="0075118C"/>
  </w:style>
  <w:style w:type="paragraph" w:customStyle="1" w:styleId="8DDE45D89B94A54EA4317B2BC9682D14">
    <w:name w:val="8DDE45D89B94A54EA4317B2BC9682D14"/>
    <w:rsid w:val="007511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118C"/>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75118C"/>
    <w:rPr>
      <w:rFonts w:eastAsiaTheme="minorHAnsi"/>
      <w:sz w:val="20"/>
      <w:szCs w:val="22"/>
      <w:lang w:eastAsia="en-US"/>
    </w:rPr>
  </w:style>
  <w:style w:type="paragraph" w:customStyle="1" w:styleId="8DD0A47A0FD162469D7DD1FF0F678320">
    <w:name w:val="8DD0A47A0FD162469D7DD1FF0F678320"/>
  </w:style>
  <w:style w:type="paragraph" w:customStyle="1" w:styleId="DD0C2D7505CEA649BD02BA48D6E98DB0">
    <w:name w:val="DD0C2D7505CEA649BD02BA48D6E98DB0"/>
  </w:style>
  <w:style w:type="paragraph" w:customStyle="1" w:styleId="1B34C227E0C3FA4D8025B4C255D615BF">
    <w:name w:val="1B34C227E0C3FA4D8025B4C255D615BF"/>
  </w:style>
  <w:style w:type="paragraph" w:customStyle="1" w:styleId="70D165D06F99BE418C09C47BD877FA05">
    <w:name w:val="70D165D06F99BE418C09C47BD877FA05"/>
  </w:style>
  <w:style w:type="paragraph" w:customStyle="1" w:styleId="EBC5EBF1BADBF645959EE2B4DDEBA797">
    <w:name w:val="EBC5EBF1BADBF645959EE2B4DDEBA797"/>
  </w:style>
  <w:style w:type="paragraph" w:customStyle="1" w:styleId="71614341B2264240B45546DB7AFEB340">
    <w:name w:val="71614341B2264240B45546DB7AFEB340"/>
  </w:style>
  <w:style w:type="paragraph" w:customStyle="1" w:styleId="857BDBEF80E4114881F4F876443CF20C">
    <w:name w:val="857BDBEF80E4114881F4F876443CF20C"/>
  </w:style>
  <w:style w:type="paragraph" w:customStyle="1" w:styleId="4B156109E7C26444BBD9363E38378A5E">
    <w:name w:val="4B156109E7C26444BBD9363E38378A5E"/>
  </w:style>
  <w:style w:type="paragraph" w:customStyle="1" w:styleId="5056A03C0C87144B853FB8F51D82D846">
    <w:name w:val="5056A03C0C87144B853FB8F51D82D846"/>
  </w:style>
  <w:style w:type="paragraph" w:customStyle="1" w:styleId="0B52C4E30F9AD44CB92F4D6CF14F271C">
    <w:name w:val="0B52C4E30F9AD44CB92F4D6CF14F271C"/>
  </w:style>
  <w:style w:type="paragraph" w:customStyle="1" w:styleId="24927AEAAC614F4ABFA45836DD7B6DEA">
    <w:name w:val="24927AEAAC614F4ABFA45836DD7B6DEA"/>
  </w:style>
  <w:style w:type="paragraph" w:customStyle="1" w:styleId="0A38419A07F3F240B1886F5C81068068">
    <w:name w:val="0A38419A07F3F240B1886F5C81068068"/>
  </w:style>
  <w:style w:type="paragraph" w:customStyle="1" w:styleId="2654C88AD5C01149B10E96E075701170">
    <w:name w:val="2654C88AD5C01149B10E96E075701170"/>
    <w:rsid w:val="0075118C"/>
  </w:style>
  <w:style w:type="paragraph" w:customStyle="1" w:styleId="5DEBE52C8D783A41833B9F8B84D15D91">
    <w:name w:val="5DEBE52C8D783A41833B9F8B84D15D91"/>
    <w:rsid w:val="0075118C"/>
  </w:style>
  <w:style w:type="paragraph" w:customStyle="1" w:styleId="E7485A5C7F975544A6C950E1E852161D">
    <w:name w:val="E7485A5C7F975544A6C950E1E852161D"/>
    <w:rsid w:val="0075118C"/>
  </w:style>
  <w:style w:type="paragraph" w:customStyle="1" w:styleId="C96FA61B3FEDF142BC24A1FA9C0A468E">
    <w:name w:val="C96FA61B3FEDF142BC24A1FA9C0A468E"/>
    <w:rsid w:val="0075118C"/>
  </w:style>
  <w:style w:type="paragraph" w:customStyle="1" w:styleId="467959FE62DD6041BC6BFB9AE9A02AE6">
    <w:name w:val="467959FE62DD6041BC6BFB9AE9A02AE6"/>
    <w:rsid w:val="0075118C"/>
  </w:style>
  <w:style w:type="paragraph" w:customStyle="1" w:styleId="6445CD5D3C3E1A4A9BB2365C8DB2F67D">
    <w:name w:val="6445CD5D3C3E1A4A9BB2365C8DB2F67D"/>
    <w:rsid w:val="0075118C"/>
  </w:style>
  <w:style w:type="paragraph" w:customStyle="1" w:styleId="4C6B4345B9A78147AF92E6842268B07E">
    <w:name w:val="4C6B4345B9A78147AF92E6842268B07E"/>
    <w:rsid w:val="0075118C"/>
  </w:style>
  <w:style w:type="paragraph" w:customStyle="1" w:styleId="D9177CE1B4772D45817804999D856B9A">
    <w:name w:val="D9177CE1B4772D45817804999D856B9A"/>
    <w:rsid w:val="0075118C"/>
  </w:style>
  <w:style w:type="paragraph" w:customStyle="1" w:styleId="3140235051B76540B7E315450BCBC4D5">
    <w:name w:val="3140235051B76540B7E315450BCBC4D5"/>
    <w:rsid w:val="0075118C"/>
  </w:style>
  <w:style w:type="paragraph" w:customStyle="1" w:styleId="88DD6997DC243D4CA43087DB099EB3DF">
    <w:name w:val="88DD6997DC243D4CA43087DB099EB3DF"/>
    <w:rsid w:val="0075118C"/>
  </w:style>
  <w:style w:type="paragraph" w:customStyle="1" w:styleId="360C6CAB6B18A346B46CCC7662C5A8EF">
    <w:name w:val="360C6CAB6B18A346B46CCC7662C5A8EF"/>
    <w:rsid w:val="0075118C"/>
  </w:style>
  <w:style w:type="paragraph" w:customStyle="1" w:styleId="8E901C7E4D3EF4409E5EEEFCC5D3D40E">
    <w:name w:val="8E901C7E4D3EF4409E5EEEFCC5D3D40E"/>
    <w:rsid w:val="0075118C"/>
  </w:style>
  <w:style w:type="paragraph" w:customStyle="1" w:styleId="692ADE9662EEF341B7E29742DB936A66">
    <w:name w:val="692ADE9662EEF341B7E29742DB936A66"/>
    <w:rsid w:val="0075118C"/>
  </w:style>
  <w:style w:type="paragraph" w:customStyle="1" w:styleId="DD378774A7E88A409485479F5AD07799">
    <w:name w:val="DD378774A7E88A409485479F5AD07799"/>
    <w:rsid w:val="0075118C"/>
  </w:style>
  <w:style w:type="paragraph" w:customStyle="1" w:styleId="5B24B2C03E6F3348AF89D33779C7CE6C">
    <w:name w:val="5B24B2C03E6F3348AF89D33779C7CE6C"/>
    <w:rsid w:val="0075118C"/>
  </w:style>
  <w:style w:type="paragraph" w:customStyle="1" w:styleId="FB621726EEE0854EBEA2A60DCDD6E289">
    <w:name w:val="FB621726EEE0854EBEA2A60DCDD6E289"/>
    <w:rsid w:val="0075118C"/>
  </w:style>
  <w:style w:type="paragraph" w:customStyle="1" w:styleId="8DDE45D89B94A54EA4317B2BC9682D14">
    <w:name w:val="8DDE45D89B94A54EA4317B2BC9682D14"/>
    <w:rsid w:val="00751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222</TotalTime>
  <Pages>1</Pages>
  <Words>352</Words>
  <Characters>2011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 English</dc:creator>
  <cp:keywords/>
  <dc:description/>
  <cp:lastModifiedBy>Aja English</cp:lastModifiedBy>
  <cp:revision>28</cp:revision>
  <cp:lastPrinted>2015-01-08T21:21:00Z</cp:lastPrinted>
  <dcterms:created xsi:type="dcterms:W3CDTF">2015-01-05T03:29:00Z</dcterms:created>
  <dcterms:modified xsi:type="dcterms:W3CDTF">2015-01-15T19:26:00Z</dcterms:modified>
  <cp:category/>
</cp:coreProperties>
</file>