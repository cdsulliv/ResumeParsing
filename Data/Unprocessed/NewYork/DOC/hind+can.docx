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95" w:rsidRPr="007A354A" w:rsidRDefault="009C7B68" w:rsidP="00B173C2">
      <w:pPr>
        <w:tabs>
          <w:tab w:val="left" w:pos="7200"/>
          <w:tab w:val="left" w:pos="8100"/>
        </w:tabs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r>
        <w:rPr>
          <w:rFonts w:ascii="Times New Roman" w:hAnsi="Times New Roman" w:cs="Times New Roman"/>
          <w:b/>
          <w:color w:val="auto"/>
          <w:sz w:val="44"/>
          <w:szCs w:val="44"/>
        </w:rPr>
        <w:t>Hind</w:t>
      </w:r>
      <w:r w:rsidR="00774195" w:rsidRPr="007A354A">
        <w:rPr>
          <w:rFonts w:ascii="Times New Roman" w:hAnsi="Times New Roman" w:cs="Times New Roman"/>
          <w:b/>
          <w:color w:val="auto"/>
          <w:sz w:val="44"/>
          <w:szCs w:val="44"/>
        </w:rPr>
        <w:t xml:space="preserve"> Jemmouj</w:t>
      </w:r>
    </w:p>
    <w:p w:rsidR="00774195" w:rsidRPr="00FD6259" w:rsidRDefault="00FD6259" w:rsidP="00FD6259">
      <w:pPr>
        <w:tabs>
          <w:tab w:val="center" w:pos="5040"/>
          <w:tab w:val="left" w:pos="8295"/>
        </w:tabs>
        <w:spacing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ab/>
      </w:r>
      <w:r w:rsidR="009C7B68">
        <w:rPr>
          <w:rFonts w:ascii="Times New Roman" w:hAnsi="Times New Roman" w:cs="Times New Roman"/>
          <w:color w:val="auto"/>
          <w:sz w:val="26"/>
          <w:szCs w:val="26"/>
        </w:rPr>
        <w:t xml:space="preserve">48-08 </w:t>
      </w:r>
      <w:r w:rsidR="004F3142">
        <w:rPr>
          <w:rFonts w:ascii="Times New Roman" w:hAnsi="Times New Roman" w:cs="Times New Roman"/>
          <w:color w:val="auto"/>
          <w:sz w:val="26"/>
          <w:szCs w:val="26"/>
        </w:rPr>
        <w:t>Skillman</w:t>
      </w:r>
      <w:r w:rsidR="009C7B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114E7C">
        <w:rPr>
          <w:rFonts w:ascii="Times New Roman" w:hAnsi="Times New Roman" w:cs="Times New Roman"/>
          <w:color w:val="auto"/>
          <w:sz w:val="26"/>
          <w:szCs w:val="26"/>
        </w:rPr>
        <w:t>Avenue</w:t>
      </w:r>
      <w:r w:rsidR="00B173C2" w:rsidRPr="00FD6259">
        <w:rPr>
          <w:rFonts w:ascii="Times New Roman" w:hAnsi="Times New Roman" w:cs="Times New Roman"/>
          <w:color w:val="auto"/>
          <w:sz w:val="26"/>
          <w:szCs w:val="26"/>
        </w:rPr>
        <w:t xml:space="preserve">, Apt. </w:t>
      </w:r>
      <w:r w:rsidR="00774195" w:rsidRPr="00FD6259">
        <w:rPr>
          <w:rFonts w:ascii="Times New Roman" w:hAnsi="Times New Roman" w:cs="Times New Roman"/>
          <w:color w:val="auto"/>
          <w:sz w:val="26"/>
          <w:szCs w:val="26"/>
        </w:rPr>
        <w:t>2</w:t>
      </w:r>
      <w:r w:rsidR="00A25693" w:rsidRPr="00FD625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9C7B68">
        <w:rPr>
          <w:rFonts w:ascii="Times New Roman" w:hAnsi="Times New Roman" w:cs="Times New Roman"/>
          <w:color w:val="auto"/>
          <w:sz w:val="26"/>
          <w:szCs w:val="26"/>
        </w:rPr>
        <w:t>F</w:t>
      </w:r>
      <w:r w:rsidR="00A25693" w:rsidRPr="00FD6259">
        <w:rPr>
          <w:rFonts w:ascii="Times New Roman" w:hAnsi="Times New Roman" w:cs="Times New Roman"/>
          <w:color w:val="auto"/>
          <w:sz w:val="26"/>
          <w:szCs w:val="26"/>
        </w:rPr>
        <w:t xml:space="preserve">., </w:t>
      </w:r>
      <w:r w:rsidR="00774195" w:rsidRPr="00FD6259">
        <w:rPr>
          <w:rFonts w:ascii="Times New Roman" w:hAnsi="Times New Roman" w:cs="Times New Roman"/>
          <w:color w:val="auto"/>
          <w:sz w:val="26"/>
          <w:szCs w:val="26"/>
        </w:rPr>
        <w:t>Sunnyside, NY 11104</w:t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7A354A" w:rsidRPr="00FD6259" w:rsidRDefault="009C7B68" w:rsidP="00270AF0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347-421-6044</w:t>
      </w:r>
    </w:p>
    <w:p w:rsidR="00774195" w:rsidRPr="004746D9" w:rsidRDefault="009C7B68" w:rsidP="004746D9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logicsystemsllc</w:t>
      </w:r>
      <w:r w:rsidR="00774195" w:rsidRPr="00FD6259">
        <w:rPr>
          <w:rFonts w:ascii="Times New Roman" w:hAnsi="Times New Roman" w:cs="Times New Roman"/>
          <w:color w:val="auto"/>
          <w:sz w:val="26"/>
          <w:szCs w:val="26"/>
        </w:rPr>
        <w:t>@hotmail.com</w:t>
      </w:r>
    </w:p>
    <w:p w:rsidR="00C86CEB" w:rsidRDefault="00C86CEB" w:rsidP="00972522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C86CEB" w:rsidRDefault="00C86CEB" w:rsidP="00C86CEB">
      <w:pPr>
        <w:pStyle w:val="ListBullet"/>
        <w:numPr>
          <w:ilvl w:val="0"/>
          <w:numId w:val="0"/>
        </w:numPr>
        <w:spacing w:line="240" w:lineRule="auto"/>
        <w:ind w:left="245" w:hanging="245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SKILLS: </w:t>
      </w:r>
    </w:p>
    <w:p w:rsidR="004746D9" w:rsidRPr="00972522" w:rsidRDefault="004746D9" w:rsidP="00C86CEB">
      <w:pPr>
        <w:pStyle w:val="ListBullet"/>
        <w:numPr>
          <w:ilvl w:val="0"/>
          <w:numId w:val="0"/>
        </w:numPr>
        <w:spacing w:line="240" w:lineRule="auto"/>
        <w:ind w:left="245" w:hanging="245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:rsidR="00C86CEB" w:rsidRPr="00C86CEB" w:rsidRDefault="00C86CEB" w:rsidP="00C86CEB">
      <w:pPr>
        <w:pStyle w:val="ListBullet"/>
        <w:numPr>
          <w:ilvl w:val="0"/>
          <w:numId w:val="8"/>
        </w:numPr>
        <w:tabs>
          <w:tab w:val="left" w:pos="756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E00C90">
        <w:rPr>
          <w:rFonts w:ascii="Times New Roman" w:hAnsi="Times New Roman" w:cs="Times New Roman"/>
          <w:color w:val="auto"/>
          <w:sz w:val="22"/>
          <w:szCs w:val="22"/>
        </w:rPr>
        <w:t>Highly PC literate: Microsoft Word, Excel, PowerPoint, Internet research, Peachtree, and QuickBooks</w:t>
      </w:r>
    </w:p>
    <w:p w:rsidR="00C86CEB" w:rsidRPr="00E00C90" w:rsidRDefault="00C86CEB" w:rsidP="00C86CEB">
      <w:pPr>
        <w:pStyle w:val="ListBullet"/>
        <w:numPr>
          <w:ilvl w:val="0"/>
          <w:numId w:val="8"/>
        </w:numPr>
        <w:tabs>
          <w:tab w:val="left" w:pos="7470"/>
          <w:tab w:val="left" w:pos="756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E00C90">
        <w:rPr>
          <w:rFonts w:ascii="Times New Roman" w:hAnsi="Times New Roman" w:cs="Times New Roman"/>
          <w:color w:val="auto"/>
          <w:sz w:val="22"/>
          <w:szCs w:val="22"/>
        </w:rPr>
        <w:t>Excellent communication skills; trilingual: Arabic, French, and English - read/ write/Conversation</w:t>
      </w:r>
    </w:p>
    <w:p w:rsidR="00C86CEB" w:rsidRPr="00972522" w:rsidRDefault="00C86CEB" w:rsidP="00C86CEB">
      <w:pPr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FD268F" w:rsidRDefault="00AE41C7" w:rsidP="00972522">
      <w:pPr>
        <w:spacing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b/>
          <w:bCs/>
          <w:color w:val="auto"/>
          <w:sz w:val="22"/>
          <w:szCs w:val="22"/>
        </w:rPr>
        <w:t>E</w:t>
      </w:r>
      <w:r w:rsidR="00581C0B" w:rsidRPr="00972522">
        <w:rPr>
          <w:rFonts w:ascii="Times New Roman" w:hAnsi="Times New Roman" w:cs="Times New Roman"/>
          <w:b/>
          <w:bCs/>
          <w:color w:val="auto"/>
          <w:sz w:val="22"/>
          <w:szCs w:val="22"/>
        </w:rPr>
        <w:t>XPERIEN</w:t>
      </w:r>
      <w:r w:rsidR="00A07AA9" w:rsidRPr="00972522">
        <w:rPr>
          <w:rFonts w:ascii="Times New Roman" w:hAnsi="Times New Roman" w:cs="Times New Roman"/>
          <w:b/>
          <w:bCs/>
          <w:color w:val="auto"/>
          <w:sz w:val="22"/>
          <w:szCs w:val="22"/>
        </w:rPr>
        <w:t>CE</w:t>
      </w:r>
      <w:r w:rsidR="003D13C7" w:rsidRPr="00972522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</w:p>
    <w:p w:rsidR="004746D9" w:rsidRDefault="004746D9" w:rsidP="00972522">
      <w:pPr>
        <w:spacing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F079F" w:rsidRPr="004D6B68" w:rsidRDefault="00347C8B" w:rsidP="000F079F">
      <w:pPr>
        <w:tabs>
          <w:tab w:val="right" w:pos="10080"/>
        </w:tabs>
        <w:spacing w:line="240" w:lineRule="auto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color w:val="auto"/>
          <w:sz w:val="22"/>
          <w:szCs w:val="22"/>
          <w:u w:val="single"/>
        </w:rPr>
        <w:t>LaGuardia</w:t>
      </w:r>
      <w:r w:rsidR="000F079F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  <w:u w:val="single"/>
        </w:rPr>
        <w:t>Community</w:t>
      </w:r>
      <w:r w:rsidR="000F079F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College</w:t>
      </w:r>
      <w:r w:rsidR="000F079F" w:rsidRPr="00BA7B99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="000F079F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   </w:t>
      </w:r>
      <w:r w:rsidR="00114E7C">
        <w:rPr>
          <w:rFonts w:ascii="Times New Roman" w:hAnsi="Times New Roman" w:cs="Times New Roman"/>
          <w:color w:val="auto"/>
          <w:sz w:val="22"/>
          <w:szCs w:val="22"/>
        </w:rPr>
        <w:t xml:space="preserve"> Long Island C</w:t>
      </w:r>
      <w:r w:rsidR="000F079F">
        <w:rPr>
          <w:rFonts w:ascii="Times New Roman" w:hAnsi="Times New Roman" w:cs="Times New Roman"/>
          <w:color w:val="auto"/>
          <w:sz w:val="22"/>
          <w:szCs w:val="22"/>
        </w:rPr>
        <w:t>ity</w:t>
      </w:r>
      <w:r w:rsidR="000F079F" w:rsidRPr="00BA7B99">
        <w:rPr>
          <w:rFonts w:ascii="Times New Roman" w:hAnsi="Times New Roman" w:cs="Times New Roman"/>
          <w:color w:val="auto"/>
          <w:sz w:val="22"/>
          <w:szCs w:val="22"/>
        </w:rPr>
        <w:tab/>
      </w:r>
    </w:p>
    <w:p w:rsidR="000F079F" w:rsidRDefault="000F079F" w:rsidP="000F079F">
      <w:pPr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Intern in Payroll Department                                                                                                          </w:t>
      </w:r>
      <w:r>
        <w:rPr>
          <w:rFonts w:ascii="Times New Roman" w:hAnsi="Times New Roman" w:cs="Times New Roman"/>
          <w:color w:val="auto"/>
          <w:sz w:val="22"/>
          <w:szCs w:val="22"/>
        </w:rPr>
        <w:t>2014-Present</w:t>
      </w:r>
    </w:p>
    <w:p w:rsidR="00A94C49" w:rsidRPr="00347C8B" w:rsidRDefault="00A94C49" w:rsidP="00A94C49">
      <w:pPr>
        <w:pStyle w:val="ListBullet"/>
        <w:numPr>
          <w:ilvl w:val="0"/>
          <w:numId w:val="8"/>
        </w:numPr>
        <w:tabs>
          <w:tab w:val="left" w:pos="783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347C8B">
        <w:rPr>
          <w:rFonts w:ascii="Times New Roman" w:hAnsi="Times New Roman" w:cs="Times New Roman"/>
          <w:color w:val="auto"/>
          <w:sz w:val="22"/>
          <w:szCs w:val="22"/>
        </w:rPr>
        <w:t xml:space="preserve">Performed data entry, configuring data spreadsheets and data analysis </w:t>
      </w:r>
      <w:r w:rsidR="00441B00" w:rsidRPr="00347C8B">
        <w:rPr>
          <w:rFonts w:ascii="Times New Roman" w:hAnsi="Times New Roman" w:cs="Times New Roman"/>
          <w:color w:val="auto"/>
          <w:sz w:val="22"/>
          <w:szCs w:val="22"/>
        </w:rPr>
        <w:t xml:space="preserve">using Excel </w:t>
      </w:r>
    </w:p>
    <w:p w:rsidR="00A94C49" w:rsidRPr="00347C8B" w:rsidRDefault="00A94C49" w:rsidP="00A94C49">
      <w:pPr>
        <w:pStyle w:val="ListBullet"/>
        <w:numPr>
          <w:ilvl w:val="0"/>
          <w:numId w:val="8"/>
        </w:numPr>
        <w:tabs>
          <w:tab w:val="left" w:pos="747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347C8B">
        <w:rPr>
          <w:rFonts w:ascii="Times New Roman" w:hAnsi="Times New Roman" w:cs="Times New Roman"/>
          <w:color w:val="auto"/>
          <w:sz w:val="22"/>
          <w:szCs w:val="22"/>
        </w:rPr>
        <w:t>Compared memorandums and correspondence</w:t>
      </w:r>
    </w:p>
    <w:p w:rsidR="00A94C49" w:rsidRPr="00347C8B" w:rsidRDefault="00347C8B" w:rsidP="00A94C49">
      <w:pPr>
        <w:pStyle w:val="ListBullet"/>
        <w:numPr>
          <w:ilvl w:val="0"/>
          <w:numId w:val="8"/>
        </w:numPr>
        <w:tabs>
          <w:tab w:val="left" w:pos="7290"/>
          <w:tab w:val="left" w:pos="738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347C8B">
        <w:rPr>
          <w:rFonts w:ascii="Times New Roman" w:hAnsi="Times New Roman" w:cs="Times New Roman"/>
          <w:color w:val="auto"/>
          <w:sz w:val="22"/>
          <w:szCs w:val="22"/>
        </w:rPr>
        <w:t xml:space="preserve">Maintained </w:t>
      </w:r>
      <w:r w:rsidRPr="00347C8B">
        <w:rPr>
          <w:rFonts w:ascii="Times New Roman" w:hAnsi="Times New Roman" w:cs="Times New Roman"/>
          <w:color w:val="000000"/>
          <w:sz w:val="22"/>
          <w:szCs w:val="22"/>
          <w:lang/>
        </w:rPr>
        <w:t>employee confidence and protects payroll operations by keeping information confidential</w:t>
      </w:r>
    </w:p>
    <w:p w:rsidR="00441B00" w:rsidRPr="00347C8B" w:rsidRDefault="00441B00" w:rsidP="00A94C49">
      <w:pPr>
        <w:pStyle w:val="ListBullet"/>
        <w:numPr>
          <w:ilvl w:val="0"/>
          <w:numId w:val="8"/>
        </w:numPr>
        <w:tabs>
          <w:tab w:val="left" w:pos="7290"/>
          <w:tab w:val="left" w:pos="738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347C8B">
        <w:rPr>
          <w:rFonts w:ascii="Times New Roman" w:hAnsi="Times New Roman" w:cs="Times New Roman"/>
          <w:color w:val="auto"/>
          <w:sz w:val="22"/>
          <w:szCs w:val="22"/>
        </w:rPr>
        <w:t xml:space="preserve">Fill out the employee form for direct deposit, stub, new hires </w:t>
      </w:r>
    </w:p>
    <w:p w:rsidR="00441B00" w:rsidRPr="00347C8B" w:rsidRDefault="00347C8B" w:rsidP="00A94C49">
      <w:pPr>
        <w:pStyle w:val="ListBullet"/>
        <w:numPr>
          <w:ilvl w:val="0"/>
          <w:numId w:val="8"/>
        </w:numPr>
        <w:tabs>
          <w:tab w:val="left" w:pos="7290"/>
          <w:tab w:val="left" w:pos="738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347C8B">
        <w:rPr>
          <w:rFonts w:ascii="Times New Roman" w:hAnsi="Times New Roman" w:cs="Times New Roman"/>
          <w:color w:val="auto"/>
          <w:sz w:val="22"/>
          <w:szCs w:val="22"/>
        </w:rPr>
        <w:t xml:space="preserve">Updated </w:t>
      </w:r>
      <w:r w:rsidRPr="00347C8B">
        <w:rPr>
          <w:rFonts w:ascii="Times New Roman" w:hAnsi="Times New Roman" w:cs="Times New Roman"/>
          <w:color w:val="000000"/>
          <w:sz w:val="22"/>
          <w:szCs w:val="22"/>
          <w:lang/>
        </w:rPr>
        <w:t>payroll information by collecting, calculating, and entering data.</w:t>
      </w:r>
    </w:p>
    <w:p w:rsidR="00347C8B" w:rsidRPr="004746D9" w:rsidRDefault="00347C8B" w:rsidP="00A94C49">
      <w:pPr>
        <w:pStyle w:val="ListBullet"/>
        <w:numPr>
          <w:ilvl w:val="0"/>
          <w:numId w:val="8"/>
        </w:numPr>
        <w:tabs>
          <w:tab w:val="left" w:pos="7290"/>
          <w:tab w:val="left" w:pos="738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347C8B">
        <w:rPr>
          <w:rFonts w:ascii="Times New Roman" w:hAnsi="Times New Roman" w:cs="Times New Roman"/>
          <w:color w:val="000000"/>
          <w:sz w:val="22"/>
          <w:szCs w:val="22"/>
          <w:lang/>
        </w:rPr>
        <w:t>Provided payroll information by answering questions and requests.</w:t>
      </w:r>
    </w:p>
    <w:p w:rsidR="004746D9" w:rsidRPr="00347C8B" w:rsidRDefault="004746D9" w:rsidP="004746D9">
      <w:pPr>
        <w:pStyle w:val="ListBullet"/>
        <w:numPr>
          <w:ilvl w:val="0"/>
          <w:numId w:val="0"/>
        </w:numPr>
        <w:tabs>
          <w:tab w:val="left" w:pos="7290"/>
          <w:tab w:val="left" w:pos="738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</w:p>
    <w:p w:rsidR="00581C0B" w:rsidRPr="004D6B68" w:rsidRDefault="00347C8B" w:rsidP="004D6B68">
      <w:pPr>
        <w:tabs>
          <w:tab w:val="right" w:pos="10080"/>
        </w:tabs>
        <w:spacing w:line="240" w:lineRule="auto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color w:val="auto"/>
          <w:sz w:val="22"/>
          <w:szCs w:val="22"/>
          <w:u w:val="single"/>
        </w:rPr>
        <w:t>Scot</w:t>
      </w:r>
      <w:r w:rsidR="004D6B68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residen</w:t>
      </w:r>
      <w:r w:rsidR="009C7B68">
        <w:rPr>
          <w:rFonts w:ascii="Times New Roman" w:hAnsi="Times New Roman" w:cs="Times New Roman"/>
          <w:color w:val="auto"/>
          <w:sz w:val="22"/>
          <w:szCs w:val="22"/>
          <w:u w:val="single"/>
        </w:rPr>
        <w:t>ce</w:t>
      </w:r>
      <w:r w:rsidR="00581C0B" w:rsidRPr="00BA7B99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="00A76F73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581C0B" w:rsidRPr="00BA7B99">
        <w:rPr>
          <w:rFonts w:ascii="Times New Roman" w:hAnsi="Times New Roman" w:cs="Times New Roman"/>
          <w:color w:val="auto"/>
          <w:sz w:val="22"/>
          <w:szCs w:val="22"/>
        </w:rPr>
        <w:t>New York, NY</w:t>
      </w:r>
      <w:r w:rsidR="008F5640" w:rsidRPr="00BA7B99">
        <w:rPr>
          <w:rFonts w:ascii="Times New Roman" w:hAnsi="Times New Roman" w:cs="Times New Roman"/>
          <w:color w:val="auto"/>
          <w:sz w:val="22"/>
          <w:szCs w:val="22"/>
        </w:rPr>
        <w:tab/>
      </w:r>
    </w:p>
    <w:p w:rsidR="00FD268F" w:rsidRPr="00972522" w:rsidRDefault="00E2428E" w:rsidP="00972522">
      <w:pPr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b/>
          <w:color w:val="auto"/>
          <w:sz w:val="22"/>
          <w:szCs w:val="22"/>
        </w:rPr>
        <w:t>Research</w:t>
      </w:r>
      <w:r w:rsidR="003B02F7" w:rsidRPr="00972522">
        <w:rPr>
          <w:rFonts w:ascii="Times New Roman" w:hAnsi="Times New Roman" w:cs="Times New Roman"/>
          <w:b/>
          <w:color w:val="auto"/>
          <w:sz w:val="22"/>
          <w:szCs w:val="22"/>
        </w:rPr>
        <w:t>/Personal Assistant</w:t>
      </w:r>
      <w:r w:rsidR="00A76F73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                                </w:t>
      </w:r>
      <w:r w:rsidR="00A94C49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</w:t>
      </w:r>
      <w:r w:rsidR="0059377A">
        <w:rPr>
          <w:rFonts w:ascii="Times New Roman" w:hAnsi="Times New Roman" w:cs="Times New Roman"/>
          <w:color w:val="auto"/>
          <w:sz w:val="22"/>
          <w:szCs w:val="22"/>
        </w:rPr>
        <w:t>2011-</w:t>
      </w:r>
      <w:r w:rsidR="009C7B68">
        <w:rPr>
          <w:rFonts w:ascii="Times New Roman" w:hAnsi="Times New Roman" w:cs="Times New Roman"/>
          <w:color w:val="auto"/>
          <w:sz w:val="22"/>
          <w:szCs w:val="22"/>
        </w:rPr>
        <w:t>2013</w:t>
      </w:r>
    </w:p>
    <w:p w:rsidR="003B02F7" w:rsidRPr="00972522" w:rsidRDefault="00A94C49" w:rsidP="00C86CEB">
      <w:pPr>
        <w:pStyle w:val="ListBullet"/>
        <w:numPr>
          <w:ilvl w:val="0"/>
          <w:numId w:val="8"/>
        </w:numPr>
        <w:tabs>
          <w:tab w:val="left" w:pos="783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Supervised </w:t>
      </w:r>
      <w:r w:rsidRPr="00161280">
        <w:rPr>
          <w:rFonts w:asciiTheme="majorHAnsi" w:hAnsiTheme="majorHAnsi"/>
          <w:color w:val="000000"/>
          <w:sz w:val="22"/>
          <w:szCs w:val="22"/>
        </w:rPr>
        <w:t>the household staff’s day-to-day activities and liaising with contractors</w:t>
      </w:r>
    </w:p>
    <w:p w:rsidR="004D580B" w:rsidRPr="00972522" w:rsidRDefault="004D580B" w:rsidP="007A354A">
      <w:pPr>
        <w:pStyle w:val="ListBullet"/>
        <w:numPr>
          <w:ilvl w:val="0"/>
          <w:numId w:val="8"/>
        </w:numPr>
        <w:tabs>
          <w:tab w:val="left" w:pos="7290"/>
          <w:tab w:val="left" w:pos="738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color w:val="auto"/>
          <w:sz w:val="22"/>
          <w:szCs w:val="22"/>
        </w:rPr>
        <w:t>Translat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 xml:space="preserve"> email correspondence, written d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ocuments, and telecommunication</w:t>
      </w:r>
    </w:p>
    <w:p w:rsidR="004D580B" w:rsidRPr="00972522" w:rsidRDefault="004D580B" w:rsidP="007A354A">
      <w:pPr>
        <w:pStyle w:val="ListBullet"/>
        <w:numPr>
          <w:ilvl w:val="0"/>
          <w:numId w:val="8"/>
        </w:numPr>
        <w:tabs>
          <w:tab w:val="left" w:pos="801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color w:val="auto"/>
          <w:sz w:val="22"/>
          <w:szCs w:val="22"/>
        </w:rPr>
        <w:t>Open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>, sort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>, and distribute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 xml:space="preserve"> incoming correspondence, including faxes and email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s</w:t>
      </w:r>
    </w:p>
    <w:p w:rsidR="004104D5" w:rsidRPr="00972522" w:rsidRDefault="0049758A" w:rsidP="007A354A">
      <w:pPr>
        <w:pStyle w:val="ListBullet"/>
        <w:numPr>
          <w:ilvl w:val="0"/>
          <w:numId w:val="8"/>
        </w:numPr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color w:val="auto"/>
          <w:sz w:val="22"/>
          <w:szCs w:val="22"/>
        </w:rPr>
        <w:t>File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 xml:space="preserve"> and retrieve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 xml:space="preserve"> personal</w:t>
      </w:r>
      <w:r w:rsidR="004104D5" w:rsidRPr="00972522">
        <w:rPr>
          <w:rFonts w:ascii="Times New Roman" w:hAnsi="Times New Roman" w:cs="Times New Roman"/>
          <w:color w:val="auto"/>
          <w:sz w:val="22"/>
          <w:szCs w:val="22"/>
        </w:rPr>
        <w:t xml:space="preserve"> documents, records, and reports</w:t>
      </w:r>
    </w:p>
    <w:p w:rsidR="0049758A" w:rsidRPr="00972522" w:rsidRDefault="0049758A" w:rsidP="007A354A">
      <w:pPr>
        <w:pStyle w:val="ListBullet"/>
        <w:numPr>
          <w:ilvl w:val="0"/>
          <w:numId w:val="8"/>
        </w:numPr>
        <w:tabs>
          <w:tab w:val="left" w:pos="756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color w:val="auto"/>
          <w:sz w:val="22"/>
          <w:szCs w:val="22"/>
        </w:rPr>
        <w:t>Answer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 xml:space="preserve"> phone calls to appropriate parties or t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oo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>k messages</w:t>
      </w:r>
    </w:p>
    <w:p w:rsidR="00EE22BB" w:rsidRPr="00972522" w:rsidRDefault="00EE22BB" w:rsidP="007A354A">
      <w:pPr>
        <w:pStyle w:val="ListBullet"/>
        <w:numPr>
          <w:ilvl w:val="0"/>
          <w:numId w:val="8"/>
        </w:numPr>
        <w:tabs>
          <w:tab w:val="left" w:pos="792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color w:val="auto"/>
          <w:sz w:val="22"/>
          <w:szCs w:val="22"/>
        </w:rPr>
        <w:t>Plan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ned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 xml:space="preserve"> activities and event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s on a weekly basis</w:t>
      </w:r>
    </w:p>
    <w:p w:rsidR="00E304CA" w:rsidRPr="00972522" w:rsidRDefault="00B16682" w:rsidP="007A354A">
      <w:pPr>
        <w:pStyle w:val="ListBullet"/>
        <w:numPr>
          <w:ilvl w:val="0"/>
          <w:numId w:val="8"/>
        </w:numPr>
        <w:tabs>
          <w:tab w:val="left" w:pos="792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color w:val="auto"/>
          <w:sz w:val="22"/>
          <w:szCs w:val="22"/>
        </w:rPr>
        <w:t>Schedule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97252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C57DC5">
        <w:rPr>
          <w:rFonts w:ascii="Times New Roman" w:hAnsi="Times New Roman" w:cs="Times New Roman"/>
          <w:color w:val="auto"/>
          <w:sz w:val="22"/>
          <w:szCs w:val="22"/>
        </w:rPr>
        <w:t>travel arrangements</w:t>
      </w:r>
    </w:p>
    <w:p w:rsidR="00AD6E02" w:rsidRPr="009E38A5" w:rsidRDefault="00AD6E02" w:rsidP="00AD6E02">
      <w:pPr>
        <w:spacing w:line="240" w:lineRule="auto"/>
        <w:rPr>
          <w:rFonts w:ascii="Times New Roman" w:hAnsi="Times New Roman" w:cs="Times New Roman"/>
          <w:color w:val="auto"/>
          <w:sz w:val="16"/>
          <w:szCs w:val="16"/>
        </w:rPr>
      </w:pPr>
    </w:p>
    <w:p w:rsidR="009210C5" w:rsidRPr="00BA7B99" w:rsidRDefault="009C7B68" w:rsidP="009210C5">
      <w:pPr>
        <w:tabs>
          <w:tab w:val="right" w:pos="10080"/>
        </w:tabs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C7B68">
        <w:rPr>
          <w:rFonts w:asciiTheme="majorHAnsi" w:hAnsiTheme="majorHAnsi"/>
          <w:color w:val="auto"/>
          <w:sz w:val="22"/>
          <w:szCs w:val="22"/>
          <w:u w:val="single"/>
        </w:rPr>
        <w:t>Greystone LLC</w:t>
      </w:r>
      <w:r w:rsidR="009210C5" w:rsidRPr="009C7B68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2724BF" w:rsidRPr="009C7B68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                  </w:t>
      </w:r>
      <w:r w:rsidRPr="009C7B68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</w:t>
      </w:r>
      <w:r w:rsidR="009210C5" w:rsidRPr="00BA7B99">
        <w:rPr>
          <w:rFonts w:ascii="Times New Roman" w:hAnsi="Times New Roman" w:cs="Times New Roman"/>
          <w:color w:val="auto"/>
          <w:sz w:val="22"/>
          <w:szCs w:val="22"/>
        </w:rPr>
        <w:t>New York, NY</w:t>
      </w:r>
      <w:r w:rsidR="009210C5" w:rsidRPr="00BA7B99">
        <w:rPr>
          <w:rFonts w:ascii="Times New Roman" w:hAnsi="Times New Roman" w:cs="Times New Roman"/>
          <w:color w:val="auto"/>
          <w:sz w:val="22"/>
          <w:szCs w:val="22"/>
        </w:rPr>
        <w:tab/>
      </w:r>
    </w:p>
    <w:p w:rsidR="009210C5" w:rsidRPr="00972522" w:rsidRDefault="009C7B68" w:rsidP="002724BF">
      <w:pPr>
        <w:tabs>
          <w:tab w:val="left" w:pos="7590"/>
          <w:tab w:val="left" w:pos="8070"/>
        </w:tabs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Marketing</w:t>
      </w:r>
      <w:r w:rsidR="009210C5" w:rsidRPr="0097252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Assistant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2724BF">
        <w:rPr>
          <w:rFonts w:ascii="Times New Roman" w:hAnsi="Times New Roman" w:cs="Times New Roman"/>
          <w:b/>
          <w:color w:val="auto"/>
          <w:sz w:val="22"/>
          <w:szCs w:val="22"/>
        </w:rPr>
        <w:tab/>
        <w:t xml:space="preserve">                </w:t>
      </w:r>
      <w:r w:rsidR="00A94C49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</w:t>
      </w:r>
      <w:r w:rsidR="002724B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2724BF" w:rsidRPr="00BA7B99">
        <w:rPr>
          <w:rFonts w:ascii="Times New Roman" w:hAnsi="Times New Roman" w:cs="Times New Roman"/>
          <w:color w:val="auto"/>
          <w:sz w:val="22"/>
          <w:szCs w:val="22"/>
        </w:rPr>
        <w:t>20</w:t>
      </w:r>
      <w:r>
        <w:rPr>
          <w:rFonts w:ascii="Times New Roman" w:hAnsi="Times New Roman" w:cs="Times New Roman"/>
          <w:color w:val="auto"/>
          <w:sz w:val="22"/>
          <w:szCs w:val="22"/>
        </w:rPr>
        <w:t>08</w:t>
      </w:r>
      <w:r w:rsidR="0059377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2724BF" w:rsidRPr="00BA7B99">
        <w:rPr>
          <w:rFonts w:ascii="Times New Roman" w:hAnsi="Times New Roman" w:cs="Times New Roman"/>
          <w:color w:val="auto"/>
          <w:sz w:val="22"/>
          <w:szCs w:val="22"/>
        </w:rPr>
        <w:t>2011</w:t>
      </w:r>
    </w:p>
    <w:p w:rsidR="00813C0F" w:rsidRPr="00813C0F" w:rsidRDefault="009C7B68" w:rsidP="007A354A">
      <w:pPr>
        <w:pStyle w:val="ListBullet"/>
        <w:numPr>
          <w:ilvl w:val="0"/>
          <w:numId w:val="8"/>
        </w:numPr>
        <w:tabs>
          <w:tab w:val="left" w:pos="7830"/>
          <w:tab w:val="left" w:pos="792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Updated media plan, budget and invoices</w:t>
      </w:r>
      <w:r w:rsidR="00813C0F" w:rsidRPr="00813C0F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813C0F" w:rsidRPr="00813C0F" w:rsidRDefault="00813C0F" w:rsidP="007A354A">
      <w:pPr>
        <w:pStyle w:val="ListBullet"/>
        <w:numPr>
          <w:ilvl w:val="0"/>
          <w:numId w:val="8"/>
        </w:numPr>
        <w:tabs>
          <w:tab w:val="left" w:pos="792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813C0F">
        <w:rPr>
          <w:rFonts w:ascii="Times New Roman" w:hAnsi="Times New Roman" w:cs="Times New Roman"/>
          <w:color w:val="auto"/>
          <w:sz w:val="22"/>
          <w:szCs w:val="22"/>
        </w:rPr>
        <w:t xml:space="preserve">Located and attached appropriate files to incoming correspondence requiring replies. </w:t>
      </w:r>
    </w:p>
    <w:p w:rsidR="00813C0F" w:rsidRPr="00813C0F" w:rsidRDefault="009B599F" w:rsidP="007A354A">
      <w:pPr>
        <w:pStyle w:val="ListBullet"/>
        <w:numPr>
          <w:ilvl w:val="0"/>
          <w:numId w:val="8"/>
        </w:numPr>
        <w:tabs>
          <w:tab w:val="left" w:pos="792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Reconciled expense and general administrative duties</w:t>
      </w:r>
    </w:p>
    <w:p w:rsidR="00813C0F" w:rsidRPr="00813C0F" w:rsidRDefault="009C7B68" w:rsidP="007A354A">
      <w:pPr>
        <w:pStyle w:val="ListBullet"/>
        <w:numPr>
          <w:ilvl w:val="0"/>
          <w:numId w:val="8"/>
        </w:numPr>
        <w:tabs>
          <w:tab w:val="left" w:pos="792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Prepared weekly and monthly report on product performance, inventory, and financial statement</w:t>
      </w:r>
    </w:p>
    <w:p w:rsidR="00813C0F" w:rsidRPr="00813C0F" w:rsidRDefault="00813C0F" w:rsidP="007A354A">
      <w:pPr>
        <w:pStyle w:val="ListBullet"/>
        <w:numPr>
          <w:ilvl w:val="0"/>
          <w:numId w:val="8"/>
        </w:numPr>
        <w:tabs>
          <w:tab w:val="left" w:pos="7920"/>
        </w:tabs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813C0F">
        <w:rPr>
          <w:rFonts w:ascii="Times New Roman" w:hAnsi="Times New Roman" w:cs="Times New Roman"/>
          <w:color w:val="auto"/>
          <w:sz w:val="22"/>
          <w:szCs w:val="22"/>
        </w:rPr>
        <w:t>Composed, typed, and distributed meeting notes, routine correspondence, and reports.</w:t>
      </w:r>
    </w:p>
    <w:p w:rsidR="00AD6E02" w:rsidRPr="009E38A5" w:rsidRDefault="00AD6E02" w:rsidP="00AD6E02">
      <w:pPr>
        <w:spacing w:line="240" w:lineRule="auto"/>
        <w:rPr>
          <w:rFonts w:ascii="Times New Roman" w:hAnsi="Times New Roman" w:cs="Times New Roman"/>
          <w:color w:val="auto"/>
          <w:sz w:val="16"/>
          <w:szCs w:val="16"/>
        </w:rPr>
      </w:pPr>
    </w:p>
    <w:p w:rsidR="00581C0B" w:rsidRPr="00BA7B99" w:rsidRDefault="0059377A" w:rsidP="001B6C85">
      <w:pPr>
        <w:pStyle w:val="ListBullet"/>
        <w:numPr>
          <w:ilvl w:val="0"/>
          <w:numId w:val="0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  <w:u w:val="single"/>
        </w:rPr>
        <w:t>Bank Popular</w:t>
      </w:r>
      <w:r w:rsidR="00581C0B" w:rsidRPr="00BA7B9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7E4A38" w:rsidRPr="00BA7B9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724BF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                             </w:t>
      </w:r>
      <w:r w:rsidR="009B599F">
        <w:rPr>
          <w:rFonts w:ascii="Times New Roman" w:hAnsi="Times New Roman" w:cs="Times New Roman"/>
          <w:color w:val="auto"/>
          <w:sz w:val="22"/>
          <w:szCs w:val="22"/>
        </w:rPr>
        <w:t xml:space="preserve">                </w:t>
      </w:r>
      <w:r w:rsidR="000F079F">
        <w:rPr>
          <w:rFonts w:ascii="Times New Roman" w:hAnsi="Times New Roman" w:cs="Times New Roman"/>
          <w:color w:val="auto"/>
          <w:sz w:val="22"/>
          <w:szCs w:val="22"/>
        </w:rPr>
        <w:t xml:space="preserve">    </w:t>
      </w:r>
      <w:r w:rsidR="009B599F">
        <w:rPr>
          <w:rFonts w:ascii="Times New Roman" w:hAnsi="Times New Roman" w:cs="Times New Roman"/>
          <w:color w:val="auto"/>
          <w:sz w:val="22"/>
          <w:szCs w:val="22"/>
        </w:rPr>
        <w:t>Rabat</w:t>
      </w:r>
      <w:r w:rsidR="007E4A38" w:rsidRPr="00BA7B99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="009B599F">
        <w:rPr>
          <w:rFonts w:ascii="Times New Roman" w:hAnsi="Times New Roman" w:cs="Times New Roman"/>
          <w:color w:val="auto"/>
          <w:sz w:val="22"/>
          <w:szCs w:val="22"/>
        </w:rPr>
        <w:t>Morocco</w:t>
      </w:r>
      <w:r w:rsidR="008F5640" w:rsidRPr="00BA7B99">
        <w:rPr>
          <w:rFonts w:ascii="Times New Roman" w:hAnsi="Times New Roman" w:cs="Times New Roman"/>
          <w:color w:val="auto"/>
          <w:sz w:val="22"/>
          <w:szCs w:val="22"/>
        </w:rPr>
        <w:tab/>
      </w:r>
    </w:p>
    <w:p w:rsidR="00894F63" w:rsidRPr="00972522" w:rsidRDefault="0059377A" w:rsidP="00972522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Human Resources Manager</w:t>
      </w:r>
      <w:r w:rsidR="002724B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                                    </w:t>
      </w:r>
      <w:r w:rsidR="009B599F">
        <w:rPr>
          <w:rFonts w:ascii="Times New Roman" w:hAnsi="Times New Roman" w:cs="Times New Roman"/>
          <w:color w:val="auto"/>
          <w:sz w:val="22"/>
          <w:szCs w:val="22"/>
        </w:rPr>
        <w:t>2004</w:t>
      </w:r>
      <w:r w:rsidR="002724BF" w:rsidRPr="00BA7B99">
        <w:rPr>
          <w:rFonts w:ascii="Times New Roman" w:hAnsi="Times New Roman" w:cs="Times New Roman"/>
          <w:color w:val="auto"/>
          <w:sz w:val="22"/>
          <w:szCs w:val="22"/>
        </w:rPr>
        <w:t>-200</w:t>
      </w:r>
      <w:r w:rsidR="009B599F">
        <w:rPr>
          <w:rFonts w:ascii="Times New Roman" w:hAnsi="Times New Roman" w:cs="Times New Roman"/>
          <w:color w:val="auto"/>
          <w:sz w:val="22"/>
          <w:szCs w:val="22"/>
        </w:rPr>
        <w:t>7</w:t>
      </w:r>
      <w:r w:rsidR="002724B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</w:t>
      </w:r>
    </w:p>
    <w:p w:rsidR="007C53FE" w:rsidRPr="000F079F" w:rsidRDefault="0059377A" w:rsidP="007A354A">
      <w:pPr>
        <w:pStyle w:val="ListBullet"/>
        <w:numPr>
          <w:ilvl w:val="0"/>
          <w:numId w:val="8"/>
        </w:numPr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Managed health insurance p</w:t>
      </w:r>
      <w:r w:rsidRPr="00161280">
        <w:rPr>
          <w:rFonts w:asciiTheme="majorHAnsi" w:hAnsiTheme="majorHAnsi"/>
          <w:color w:val="auto"/>
          <w:sz w:val="22"/>
          <w:szCs w:val="22"/>
        </w:rPr>
        <w:t>rogram for All Staff (Medical/Dental/Vision)</w:t>
      </w:r>
    </w:p>
    <w:p w:rsidR="000F079F" w:rsidRPr="00972522" w:rsidRDefault="000F079F" w:rsidP="007A354A">
      <w:pPr>
        <w:pStyle w:val="ListBullet"/>
        <w:numPr>
          <w:ilvl w:val="0"/>
          <w:numId w:val="8"/>
        </w:numPr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Responsible for Payroll</w:t>
      </w:r>
    </w:p>
    <w:p w:rsidR="00AA02F7" w:rsidRPr="00972522" w:rsidRDefault="0059377A" w:rsidP="007A354A">
      <w:pPr>
        <w:pStyle w:val="ListBullet"/>
        <w:numPr>
          <w:ilvl w:val="0"/>
          <w:numId w:val="8"/>
        </w:numPr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Administered </w:t>
      </w:r>
      <w:r w:rsidRPr="00161280">
        <w:rPr>
          <w:rFonts w:asciiTheme="majorHAnsi" w:hAnsiTheme="majorHAnsi"/>
          <w:color w:val="auto"/>
          <w:sz w:val="22"/>
          <w:szCs w:val="22"/>
        </w:rPr>
        <w:t>leaves of absence</w:t>
      </w:r>
      <w:r>
        <w:rPr>
          <w:rFonts w:asciiTheme="majorHAnsi" w:hAnsiTheme="majorHAnsi"/>
          <w:color w:val="auto"/>
          <w:sz w:val="22"/>
          <w:szCs w:val="22"/>
        </w:rPr>
        <w:t>,</w:t>
      </w:r>
      <w:r w:rsidRPr="00452B5D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161280">
        <w:rPr>
          <w:rFonts w:asciiTheme="majorHAnsi" w:hAnsiTheme="majorHAnsi"/>
          <w:color w:val="auto"/>
          <w:sz w:val="22"/>
          <w:szCs w:val="22"/>
        </w:rPr>
        <w:t>Assisted with orientation and training efforts</w:t>
      </w:r>
    </w:p>
    <w:p w:rsidR="004104D5" w:rsidRPr="00972522" w:rsidRDefault="0059377A" w:rsidP="007A354A">
      <w:pPr>
        <w:pStyle w:val="ListBullet"/>
        <w:numPr>
          <w:ilvl w:val="0"/>
          <w:numId w:val="8"/>
        </w:numPr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Handled </w:t>
      </w:r>
      <w:r w:rsidRPr="00161280">
        <w:rPr>
          <w:rFonts w:asciiTheme="majorHAnsi" w:hAnsiTheme="majorHAnsi"/>
          <w:color w:val="auto"/>
          <w:sz w:val="22"/>
          <w:szCs w:val="22"/>
        </w:rPr>
        <w:t>various departmental responsibilities and managed</w:t>
      </w:r>
      <w:r>
        <w:rPr>
          <w:rFonts w:asciiTheme="majorHAnsi" w:hAnsiTheme="majorHAnsi"/>
          <w:color w:val="auto"/>
          <w:sz w:val="22"/>
          <w:szCs w:val="22"/>
        </w:rPr>
        <w:t xml:space="preserve"> employment paperwork process</w:t>
      </w:r>
    </w:p>
    <w:p w:rsidR="00AD6E02" w:rsidRPr="00B67E16" w:rsidRDefault="000F079F" w:rsidP="000F079F">
      <w:pPr>
        <w:pStyle w:val="ListBullet"/>
        <w:numPr>
          <w:ilvl w:val="0"/>
          <w:numId w:val="8"/>
        </w:numPr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Responsible for all HR functions, including </w:t>
      </w:r>
      <w:r w:rsidRPr="00161280">
        <w:rPr>
          <w:rFonts w:asciiTheme="majorHAnsi" w:hAnsiTheme="majorHAnsi"/>
          <w:color w:val="auto"/>
          <w:sz w:val="22"/>
          <w:szCs w:val="22"/>
        </w:rPr>
        <w:t>strat</w:t>
      </w:r>
      <w:r>
        <w:rPr>
          <w:rFonts w:asciiTheme="majorHAnsi" w:hAnsiTheme="majorHAnsi"/>
          <w:color w:val="auto"/>
          <w:sz w:val="22"/>
          <w:szCs w:val="22"/>
        </w:rPr>
        <w:t xml:space="preserve">egic, planning, organizational </w:t>
      </w:r>
      <w:r w:rsidRPr="00161280">
        <w:rPr>
          <w:rFonts w:asciiTheme="majorHAnsi" w:hAnsiTheme="majorHAnsi"/>
          <w:color w:val="auto"/>
          <w:sz w:val="22"/>
          <w:szCs w:val="22"/>
        </w:rPr>
        <w:t>development</w:t>
      </w:r>
      <w:r>
        <w:rPr>
          <w:rFonts w:asciiTheme="majorHAnsi" w:hAnsiTheme="majorHAnsi"/>
          <w:color w:val="auto"/>
          <w:sz w:val="22"/>
          <w:szCs w:val="22"/>
        </w:rPr>
        <w:t xml:space="preserve">, staffing, training </w:t>
      </w:r>
      <w:r w:rsidRPr="00161280">
        <w:rPr>
          <w:rFonts w:asciiTheme="majorHAnsi" w:hAnsiTheme="majorHAnsi"/>
          <w:color w:val="auto"/>
          <w:sz w:val="22"/>
          <w:szCs w:val="22"/>
        </w:rPr>
        <w:t>,benefits administration, employee relations, management development and performances management</w:t>
      </w:r>
    </w:p>
    <w:p w:rsidR="00B67E16" w:rsidRPr="000F079F" w:rsidRDefault="00B67E16" w:rsidP="00B67E16">
      <w:pPr>
        <w:pStyle w:val="ListBullet"/>
        <w:numPr>
          <w:ilvl w:val="0"/>
          <w:numId w:val="0"/>
        </w:numPr>
        <w:spacing w:line="220" w:lineRule="exact"/>
        <w:ind w:left="360"/>
        <w:rPr>
          <w:rFonts w:ascii="Times New Roman" w:hAnsi="Times New Roman" w:cs="Times New Roman"/>
          <w:color w:val="auto"/>
          <w:sz w:val="22"/>
          <w:szCs w:val="22"/>
        </w:rPr>
      </w:pPr>
    </w:p>
    <w:p w:rsidR="00B67E16" w:rsidRPr="00972522" w:rsidRDefault="002724BF" w:rsidP="00B67E16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EDUCATION:</w:t>
      </w:r>
      <w:r w:rsidRPr="00972522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</w:p>
    <w:p w:rsidR="002724BF" w:rsidRPr="009E38A5" w:rsidRDefault="002724BF" w:rsidP="002724BF">
      <w:pPr>
        <w:spacing w:line="240" w:lineRule="auto"/>
        <w:rPr>
          <w:rFonts w:ascii="Times New Roman" w:hAnsi="Times New Roman" w:cs="Times New Roman"/>
          <w:color w:val="auto"/>
          <w:sz w:val="16"/>
          <w:szCs w:val="16"/>
        </w:rPr>
      </w:pPr>
    </w:p>
    <w:p w:rsidR="002724BF" w:rsidRPr="00BA7B99" w:rsidRDefault="000F079F" w:rsidP="002724BF">
      <w:pPr>
        <w:pStyle w:val="ListBullet"/>
        <w:numPr>
          <w:ilvl w:val="0"/>
          <w:numId w:val="0"/>
        </w:num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  <w:t>LaGuardia</w:t>
      </w:r>
      <w:r w:rsidR="009B599F"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  <w:t xml:space="preserve"> Community</w:t>
      </w:r>
      <w:r w:rsidR="002724BF" w:rsidRPr="00BA7B99"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  <w:t xml:space="preserve"> College</w:t>
      </w:r>
      <w:r w:rsidR="002724BF" w:rsidRPr="00BA7B99">
        <w:rPr>
          <w:rFonts w:ascii="Times New Roman" w:hAnsi="Times New Roman" w:cs="Times New Roman"/>
          <w:bCs/>
          <w:color w:val="auto"/>
          <w:sz w:val="22"/>
          <w:szCs w:val="22"/>
        </w:rPr>
        <w:t>, NY</w:t>
      </w:r>
      <w:r w:rsidR="002724BF" w:rsidRPr="00BA7B99">
        <w:rPr>
          <w:rFonts w:ascii="Times New Roman" w:hAnsi="Times New Roman" w:cs="Times New Roman"/>
          <w:bCs/>
          <w:color w:val="auto"/>
          <w:sz w:val="22"/>
          <w:szCs w:val="22"/>
        </w:rPr>
        <w:tab/>
      </w:r>
      <w:r w:rsidR="002724BF">
        <w:rPr>
          <w:rFonts w:ascii="Times New Roman" w:hAnsi="Times New Roman" w:cs="Times New Roman"/>
          <w:bCs/>
          <w:color w:val="auto"/>
          <w:sz w:val="22"/>
          <w:szCs w:val="22"/>
        </w:rPr>
        <w:t>01/</w:t>
      </w:r>
      <w:r w:rsidR="002724BF" w:rsidRPr="00F27C2A">
        <w:rPr>
          <w:rFonts w:ascii="Times New Roman" w:hAnsi="Times New Roman" w:cs="Times New Roman"/>
          <w:bCs/>
          <w:color w:val="auto"/>
          <w:sz w:val="22"/>
          <w:szCs w:val="22"/>
        </w:rPr>
        <w:t>20</w:t>
      </w:r>
      <w:r w:rsidR="009B599F">
        <w:rPr>
          <w:rFonts w:ascii="Times New Roman" w:hAnsi="Times New Roman" w:cs="Times New Roman"/>
          <w:bCs/>
          <w:color w:val="auto"/>
          <w:sz w:val="22"/>
          <w:szCs w:val="22"/>
        </w:rPr>
        <w:t>12-Present</w:t>
      </w:r>
    </w:p>
    <w:p w:rsidR="002724BF" w:rsidRPr="00972522" w:rsidRDefault="009B599F" w:rsidP="002724BF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Business Administration</w:t>
      </w:r>
      <w:r w:rsidR="002724BF" w:rsidRPr="0097252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Associate’s Degree</w:t>
      </w:r>
    </w:p>
    <w:p w:rsidR="002724BF" w:rsidRPr="009B599F" w:rsidRDefault="002724BF" w:rsidP="009B599F">
      <w:pPr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72522">
        <w:rPr>
          <w:rFonts w:ascii="Times New Roman" w:hAnsi="Times New Roman" w:cs="Times New Roman"/>
          <w:color w:val="auto"/>
          <w:sz w:val="22"/>
          <w:szCs w:val="22"/>
          <w:u w:val="single"/>
        </w:rPr>
        <w:t>Honors And Awards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9B599F">
        <w:rPr>
          <w:rFonts w:ascii="Times New Roman" w:hAnsi="Times New Roman" w:cs="Times New Roman"/>
          <w:b/>
          <w:color w:val="auto"/>
          <w:sz w:val="22"/>
          <w:szCs w:val="22"/>
        </w:rPr>
        <w:t xml:space="preserve">Certificate of Honor for Dean’s List, </w:t>
      </w:r>
      <w:r w:rsidR="009B599F" w:rsidRPr="009B599F">
        <w:rPr>
          <w:rFonts w:ascii="Times New Roman" w:hAnsi="Times New Roman" w:cs="Times New Roman"/>
          <w:b/>
          <w:color w:val="auto"/>
          <w:sz w:val="22"/>
          <w:szCs w:val="22"/>
        </w:rPr>
        <w:t xml:space="preserve">Member of </w:t>
      </w:r>
      <w:r w:rsidR="009B599F" w:rsidRPr="009B599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Phi Theta Kappa International Honor Society (PTK)</w:t>
      </w:r>
    </w:p>
    <w:p w:rsidR="002724BF" w:rsidRPr="009E38A5" w:rsidRDefault="002724BF" w:rsidP="002724BF">
      <w:pPr>
        <w:spacing w:line="240" w:lineRule="auto"/>
        <w:rPr>
          <w:rFonts w:ascii="Times New Roman" w:hAnsi="Times New Roman" w:cs="Times New Roman"/>
          <w:color w:val="auto"/>
          <w:sz w:val="16"/>
          <w:szCs w:val="16"/>
        </w:rPr>
      </w:pPr>
    </w:p>
    <w:p w:rsidR="008A0006" w:rsidRPr="00BA7B99" w:rsidRDefault="008A0006" w:rsidP="008A0006">
      <w:pPr>
        <w:pStyle w:val="ListBullet"/>
        <w:numPr>
          <w:ilvl w:val="0"/>
          <w:numId w:val="0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  <w:t xml:space="preserve">Med I </w:t>
      </w:r>
      <w:r w:rsidRPr="00BA7B99"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  <w:t>College</w:t>
      </w:r>
      <w:r w:rsidRPr="00BA7B99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>Morocco                                                                                                                         2004</w:t>
      </w:r>
    </w:p>
    <w:p w:rsidR="008A0006" w:rsidRPr="00003528" w:rsidRDefault="008A0006" w:rsidP="008A0006">
      <w:pPr>
        <w:pStyle w:val="ListBullet"/>
        <w:numPr>
          <w:ilvl w:val="0"/>
          <w:numId w:val="0"/>
        </w:numPr>
        <w:spacing w:line="220" w:lineRule="exact"/>
        <w:ind w:left="245" w:hanging="245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03528">
        <w:rPr>
          <w:rFonts w:ascii="Times New Roman" w:hAnsi="Times New Roman" w:cs="Times New Roman"/>
          <w:b/>
          <w:color w:val="auto"/>
          <w:sz w:val="22"/>
          <w:szCs w:val="22"/>
        </w:rPr>
        <w:t>Bachelor Degree: Economics</w:t>
      </w:r>
    </w:p>
    <w:p w:rsidR="002724BF" w:rsidRPr="00972522" w:rsidRDefault="002724BF" w:rsidP="00AD6E02">
      <w:pPr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bookmarkEnd w:id="0"/>
    </w:p>
    <w:sectPr w:rsidR="002724BF" w:rsidRPr="00972522" w:rsidSect="00A2569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F9A" w:rsidRDefault="004D6F9A" w:rsidP="00894F63">
      <w:pPr>
        <w:spacing w:line="240" w:lineRule="auto"/>
      </w:pPr>
      <w:r>
        <w:separator/>
      </w:r>
    </w:p>
  </w:endnote>
  <w:endnote w:type="continuationSeparator" w:id="0">
    <w:p w:rsidR="004D6F9A" w:rsidRDefault="004D6F9A" w:rsidP="00894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F9A" w:rsidRDefault="004D6F9A" w:rsidP="00894F63">
      <w:pPr>
        <w:spacing w:line="240" w:lineRule="auto"/>
      </w:pPr>
      <w:r>
        <w:separator/>
      </w:r>
    </w:p>
  </w:footnote>
  <w:footnote w:type="continuationSeparator" w:id="0">
    <w:p w:rsidR="004D6F9A" w:rsidRDefault="004D6F9A" w:rsidP="00894F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9AAD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">
    <w:nsid w:val="30AF5C82"/>
    <w:multiLevelType w:val="hybridMultilevel"/>
    <w:tmpl w:val="48F44244"/>
    <w:lvl w:ilvl="0" w:tplc="78D054C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48820F5"/>
    <w:multiLevelType w:val="hybridMultilevel"/>
    <w:tmpl w:val="0A18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87954"/>
    <w:multiLevelType w:val="hybridMultilevel"/>
    <w:tmpl w:val="B9BA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1"/>
  </w:num>
  <w:num w:numId="8">
    <w:abstractNumId w:val="2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FA7"/>
    <w:rsid w:val="00003528"/>
    <w:rsid w:val="000119F1"/>
    <w:rsid w:val="00013C59"/>
    <w:rsid w:val="000168DC"/>
    <w:rsid w:val="000578B0"/>
    <w:rsid w:val="00061EDC"/>
    <w:rsid w:val="00066BB8"/>
    <w:rsid w:val="00074E55"/>
    <w:rsid w:val="0009336A"/>
    <w:rsid w:val="000A2438"/>
    <w:rsid w:val="000A46BB"/>
    <w:rsid w:val="000A536E"/>
    <w:rsid w:val="000A6BB3"/>
    <w:rsid w:val="000C2629"/>
    <w:rsid w:val="000E4D2A"/>
    <w:rsid w:val="000F079F"/>
    <w:rsid w:val="000F2C0E"/>
    <w:rsid w:val="00100A48"/>
    <w:rsid w:val="00114E7C"/>
    <w:rsid w:val="00115CFF"/>
    <w:rsid w:val="00124754"/>
    <w:rsid w:val="00140170"/>
    <w:rsid w:val="00173E9C"/>
    <w:rsid w:val="00191C3F"/>
    <w:rsid w:val="001B6C85"/>
    <w:rsid w:val="001D794F"/>
    <w:rsid w:val="001E0B6D"/>
    <w:rsid w:val="001E187F"/>
    <w:rsid w:val="001F50E1"/>
    <w:rsid w:val="001F6D0F"/>
    <w:rsid w:val="00213DB1"/>
    <w:rsid w:val="00235DF9"/>
    <w:rsid w:val="00251288"/>
    <w:rsid w:val="00270AF0"/>
    <w:rsid w:val="00271834"/>
    <w:rsid w:val="002724BF"/>
    <w:rsid w:val="00281F34"/>
    <w:rsid w:val="002864D3"/>
    <w:rsid w:val="00293C21"/>
    <w:rsid w:val="002C4ACC"/>
    <w:rsid w:val="002F23E4"/>
    <w:rsid w:val="003023F4"/>
    <w:rsid w:val="00327C31"/>
    <w:rsid w:val="00343FF5"/>
    <w:rsid w:val="00347C8B"/>
    <w:rsid w:val="003638C5"/>
    <w:rsid w:val="00370939"/>
    <w:rsid w:val="00381A23"/>
    <w:rsid w:val="00386AB0"/>
    <w:rsid w:val="003B02F7"/>
    <w:rsid w:val="003B09A9"/>
    <w:rsid w:val="003C0011"/>
    <w:rsid w:val="003D13C7"/>
    <w:rsid w:val="00402F98"/>
    <w:rsid w:val="0040723B"/>
    <w:rsid w:val="004104D5"/>
    <w:rsid w:val="004272B2"/>
    <w:rsid w:val="00441B00"/>
    <w:rsid w:val="00450CD7"/>
    <w:rsid w:val="004636E5"/>
    <w:rsid w:val="004746D9"/>
    <w:rsid w:val="00475B1A"/>
    <w:rsid w:val="00475BA5"/>
    <w:rsid w:val="0048058D"/>
    <w:rsid w:val="0048119E"/>
    <w:rsid w:val="00496713"/>
    <w:rsid w:val="0049758A"/>
    <w:rsid w:val="004A41B0"/>
    <w:rsid w:val="004B31C6"/>
    <w:rsid w:val="004B3E7B"/>
    <w:rsid w:val="004C2418"/>
    <w:rsid w:val="004D580B"/>
    <w:rsid w:val="004D6B01"/>
    <w:rsid w:val="004D6B68"/>
    <w:rsid w:val="004D6F9A"/>
    <w:rsid w:val="004E5E0E"/>
    <w:rsid w:val="004E5EEA"/>
    <w:rsid w:val="004F161A"/>
    <w:rsid w:val="004F3142"/>
    <w:rsid w:val="004F320D"/>
    <w:rsid w:val="0052283F"/>
    <w:rsid w:val="00531FE2"/>
    <w:rsid w:val="00534146"/>
    <w:rsid w:val="005342CE"/>
    <w:rsid w:val="00555443"/>
    <w:rsid w:val="00574961"/>
    <w:rsid w:val="00580BCB"/>
    <w:rsid w:val="00581C0B"/>
    <w:rsid w:val="0059189D"/>
    <w:rsid w:val="00591D78"/>
    <w:rsid w:val="0059377A"/>
    <w:rsid w:val="005C162A"/>
    <w:rsid w:val="005D4441"/>
    <w:rsid w:val="005D573F"/>
    <w:rsid w:val="005D6528"/>
    <w:rsid w:val="00600D81"/>
    <w:rsid w:val="00607153"/>
    <w:rsid w:val="006271E1"/>
    <w:rsid w:val="00651942"/>
    <w:rsid w:val="006968D2"/>
    <w:rsid w:val="006A057F"/>
    <w:rsid w:val="006A7F67"/>
    <w:rsid w:val="006B73E3"/>
    <w:rsid w:val="006C58EE"/>
    <w:rsid w:val="006D6B6D"/>
    <w:rsid w:val="006F404A"/>
    <w:rsid w:val="007163E1"/>
    <w:rsid w:val="0073749F"/>
    <w:rsid w:val="00746AF3"/>
    <w:rsid w:val="0075231A"/>
    <w:rsid w:val="00767789"/>
    <w:rsid w:val="00774195"/>
    <w:rsid w:val="007A354A"/>
    <w:rsid w:val="007C2F7D"/>
    <w:rsid w:val="007C44B7"/>
    <w:rsid w:val="007C53FE"/>
    <w:rsid w:val="007E4A38"/>
    <w:rsid w:val="007F2210"/>
    <w:rsid w:val="00813C0F"/>
    <w:rsid w:val="0082504B"/>
    <w:rsid w:val="00832116"/>
    <w:rsid w:val="0084243A"/>
    <w:rsid w:val="0084552C"/>
    <w:rsid w:val="00877EDB"/>
    <w:rsid w:val="00894F63"/>
    <w:rsid w:val="008A0006"/>
    <w:rsid w:val="008C7558"/>
    <w:rsid w:val="008F1F06"/>
    <w:rsid w:val="008F5640"/>
    <w:rsid w:val="0090072B"/>
    <w:rsid w:val="009153A9"/>
    <w:rsid w:val="00917AAB"/>
    <w:rsid w:val="009210C5"/>
    <w:rsid w:val="0092388D"/>
    <w:rsid w:val="00950CFB"/>
    <w:rsid w:val="0095409B"/>
    <w:rsid w:val="00960044"/>
    <w:rsid w:val="009665E1"/>
    <w:rsid w:val="00972522"/>
    <w:rsid w:val="009A2068"/>
    <w:rsid w:val="009B2582"/>
    <w:rsid w:val="009B599F"/>
    <w:rsid w:val="009C7B68"/>
    <w:rsid w:val="009D59CD"/>
    <w:rsid w:val="009E0772"/>
    <w:rsid w:val="009E38A5"/>
    <w:rsid w:val="009F3E54"/>
    <w:rsid w:val="00A07AA9"/>
    <w:rsid w:val="00A20635"/>
    <w:rsid w:val="00A25693"/>
    <w:rsid w:val="00A42C34"/>
    <w:rsid w:val="00A73CD8"/>
    <w:rsid w:val="00A755B0"/>
    <w:rsid w:val="00A76F73"/>
    <w:rsid w:val="00A94C49"/>
    <w:rsid w:val="00AA02F7"/>
    <w:rsid w:val="00AA2954"/>
    <w:rsid w:val="00AA3083"/>
    <w:rsid w:val="00AC4D4B"/>
    <w:rsid w:val="00AC4FA7"/>
    <w:rsid w:val="00AD32C8"/>
    <w:rsid w:val="00AD6E02"/>
    <w:rsid w:val="00AE0E55"/>
    <w:rsid w:val="00AE41C7"/>
    <w:rsid w:val="00AF7042"/>
    <w:rsid w:val="00B05E86"/>
    <w:rsid w:val="00B11176"/>
    <w:rsid w:val="00B16682"/>
    <w:rsid w:val="00B173C2"/>
    <w:rsid w:val="00B17E22"/>
    <w:rsid w:val="00B34B62"/>
    <w:rsid w:val="00B3775C"/>
    <w:rsid w:val="00B437A6"/>
    <w:rsid w:val="00B61932"/>
    <w:rsid w:val="00B62B52"/>
    <w:rsid w:val="00B6364E"/>
    <w:rsid w:val="00B67E16"/>
    <w:rsid w:val="00B70F91"/>
    <w:rsid w:val="00B725C6"/>
    <w:rsid w:val="00B72E57"/>
    <w:rsid w:val="00B8425D"/>
    <w:rsid w:val="00B928A5"/>
    <w:rsid w:val="00B94F6C"/>
    <w:rsid w:val="00BA7B99"/>
    <w:rsid w:val="00BB756D"/>
    <w:rsid w:val="00BC543A"/>
    <w:rsid w:val="00C07335"/>
    <w:rsid w:val="00C15F5C"/>
    <w:rsid w:val="00C25055"/>
    <w:rsid w:val="00C263ED"/>
    <w:rsid w:val="00C37346"/>
    <w:rsid w:val="00C57DC5"/>
    <w:rsid w:val="00C609CE"/>
    <w:rsid w:val="00C86CEB"/>
    <w:rsid w:val="00C96A24"/>
    <w:rsid w:val="00CA3A68"/>
    <w:rsid w:val="00CC6ECC"/>
    <w:rsid w:val="00CD54C6"/>
    <w:rsid w:val="00CE3105"/>
    <w:rsid w:val="00CE49C7"/>
    <w:rsid w:val="00CE6C73"/>
    <w:rsid w:val="00D00810"/>
    <w:rsid w:val="00D30F01"/>
    <w:rsid w:val="00D32B17"/>
    <w:rsid w:val="00D47F88"/>
    <w:rsid w:val="00D54C92"/>
    <w:rsid w:val="00D6752E"/>
    <w:rsid w:val="00D71DC1"/>
    <w:rsid w:val="00D75409"/>
    <w:rsid w:val="00D83B2D"/>
    <w:rsid w:val="00D84DA8"/>
    <w:rsid w:val="00D90A54"/>
    <w:rsid w:val="00DC27E8"/>
    <w:rsid w:val="00DD302D"/>
    <w:rsid w:val="00DF0596"/>
    <w:rsid w:val="00DF3ED9"/>
    <w:rsid w:val="00DF48BB"/>
    <w:rsid w:val="00E00C90"/>
    <w:rsid w:val="00E11D9D"/>
    <w:rsid w:val="00E2428E"/>
    <w:rsid w:val="00E304CA"/>
    <w:rsid w:val="00E40C54"/>
    <w:rsid w:val="00E50586"/>
    <w:rsid w:val="00E50A23"/>
    <w:rsid w:val="00E52EBD"/>
    <w:rsid w:val="00E7475A"/>
    <w:rsid w:val="00EA529E"/>
    <w:rsid w:val="00EA6D8F"/>
    <w:rsid w:val="00EB69A3"/>
    <w:rsid w:val="00EC0133"/>
    <w:rsid w:val="00EC3F25"/>
    <w:rsid w:val="00EE1CDE"/>
    <w:rsid w:val="00EE22BB"/>
    <w:rsid w:val="00EF0776"/>
    <w:rsid w:val="00EF0A0C"/>
    <w:rsid w:val="00EF2E4B"/>
    <w:rsid w:val="00F004B6"/>
    <w:rsid w:val="00F01C3C"/>
    <w:rsid w:val="00F13CC7"/>
    <w:rsid w:val="00F168CE"/>
    <w:rsid w:val="00F227D3"/>
    <w:rsid w:val="00F27C2A"/>
    <w:rsid w:val="00F33CE9"/>
    <w:rsid w:val="00F444D1"/>
    <w:rsid w:val="00F66EDD"/>
    <w:rsid w:val="00F70CFF"/>
    <w:rsid w:val="00F90C53"/>
    <w:rsid w:val="00FB0EBE"/>
    <w:rsid w:val="00FB72A1"/>
    <w:rsid w:val="00FC6623"/>
    <w:rsid w:val="00FD268F"/>
    <w:rsid w:val="00FD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BB"/>
    <w:pPr>
      <w:spacing w:line="276" w:lineRule="auto"/>
      <w:contextualSpacing/>
    </w:pPr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Indent"/>
    <w:unhideWhenUsed/>
    <w:rsid w:val="000A46BB"/>
    <w:pPr>
      <w:numPr>
        <w:numId w:val="1"/>
      </w:numPr>
    </w:pPr>
  </w:style>
  <w:style w:type="paragraph" w:styleId="NormalIndent">
    <w:name w:val="Normal Indent"/>
    <w:basedOn w:val="Normal"/>
    <w:rsid w:val="000A46BB"/>
    <w:pPr>
      <w:ind w:left="720"/>
    </w:pPr>
  </w:style>
  <w:style w:type="character" w:styleId="Hyperlink">
    <w:name w:val="Hyperlink"/>
    <w:basedOn w:val="DefaultParagraphFont"/>
    <w:rsid w:val="000A46BB"/>
    <w:rPr>
      <w:color w:val="0000FF"/>
      <w:u w:val="single"/>
    </w:rPr>
  </w:style>
  <w:style w:type="paragraph" w:customStyle="1" w:styleId="Subsection">
    <w:name w:val="Subsection"/>
    <w:basedOn w:val="Normal"/>
    <w:qFormat/>
    <w:rsid w:val="000A46BB"/>
    <w:pPr>
      <w:spacing w:before="60"/>
    </w:pPr>
    <w:rPr>
      <w:b/>
      <w:szCs w:val="20"/>
    </w:rPr>
  </w:style>
  <w:style w:type="paragraph" w:styleId="BalloonText">
    <w:name w:val="Balloon Text"/>
    <w:basedOn w:val="Normal"/>
    <w:semiHidden/>
    <w:rsid w:val="00600D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94F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63"/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paragraph" w:styleId="Footer">
    <w:name w:val="footer"/>
    <w:basedOn w:val="Normal"/>
    <w:link w:val="FooterChar"/>
    <w:rsid w:val="00894F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94F63"/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D6E0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BB"/>
    <w:pPr>
      <w:spacing w:line="276" w:lineRule="auto"/>
      <w:contextualSpacing/>
    </w:pPr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Indent"/>
    <w:unhideWhenUsed/>
    <w:rsid w:val="000A46BB"/>
    <w:pPr>
      <w:numPr>
        <w:numId w:val="1"/>
      </w:numPr>
    </w:pPr>
  </w:style>
  <w:style w:type="paragraph" w:styleId="NormalIndent">
    <w:name w:val="Normal Indent"/>
    <w:basedOn w:val="Normal"/>
    <w:rsid w:val="000A46BB"/>
    <w:pPr>
      <w:ind w:left="720"/>
    </w:pPr>
  </w:style>
  <w:style w:type="character" w:styleId="Hyperlink">
    <w:name w:val="Hyperlink"/>
    <w:basedOn w:val="DefaultParagraphFont"/>
    <w:rsid w:val="000A46BB"/>
    <w:rPr>
      <w:color w:val="0000FF"/>
      <w:u w:val="single"/>
    </w:rPr>
  </w:style>
  <w:style w:type="paragraph" w:customStyle="1" w:styleId="Subsection">
    <w:name w:val="Subsection"/>
    <w:basedOn w:val="Normal"/>
    <w:qFormat/>
    <w:rsid w:val="000A46BB"/>
    <w:pPr>
      <w:spacing w:before="60"/>
    </w:pPr>
    <w:rPr>
      <w:b/>
      <w:szCs w:val="20"/>
    </w:rPr>
  </w:style>
  <w:style w:type="paragraph" w:styleId="BalloonText">
    <w:name w:val="Balloon Text"/>
    <w:basedOn w:val="Normal"/>
    <w:semiHidden/>
    <w:rsid w:val="00600D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94F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63"/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paragraph" w:styleId="Footer">
    <w:name w:val="footer"/>
    <w:basedOn w:val="Normal"/>
    <w:link w:val="FooterChar"/>
    <w:rsid w:val="00894F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94F63"/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D6E0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zzz\Documents\HIND_resume_admi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A7FF-5DC6-40DD-B84C-202B1195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HIND_resume_admi[1]</Template>
  <TotalTime>1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HIND JEMMOUJ</vt:lpstr>
    </vt:vector>
  </TitlesOfParts>
  <Company>Microsoft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HIND JEMMOUJ</dc:title>
  <dc:creator>zzzzz</dc:creator>
  <cp:lastModifiedBy>Windows User</cp:lastModifiedBy>
  <cp:revision>2</cp:revision>
  <cp:lastPrinted>2014-11-06T18:52:00Z</cp:lastPrinted>
  <dcterms:created xsi:type="dcterms:W3CDTF">2015-01-09T16:29:00Z</dcterms:created>
  <dcterms:modified xsi:type="dcterms:W3CDTF">2015-01-09T16:29:00Z</dcterms:modified>
</cp:coreProperties>
</file>