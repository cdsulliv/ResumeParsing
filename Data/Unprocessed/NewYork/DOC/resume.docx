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AE" w:rsidRDefault="004053EC">
      <w:pPr>
        <w:pStyle w:val="Name"/>
      </w:pPr>
      <w:r>
        <w:t>Nick Brophy</w:t>
      </w:r>
    </w:p>
    <w:p w:rsidR="00606BAE" w:rsidRDefault="001A5EAE">
      <w:pPr>
        <w:pStyle w:val="Address"/>
        <w:tabs>
          <w:tab w:val="left" w:pos="720"/>
        </w:tabs>
      </w:pPr>
      <w:r>
        <w:t>Saint Conla</w:t>
      </w:r>
      <w:r w:rsidR="004053EC">
        <w:t>ns Road</w:t>
      </w:r>
      <w:r w:rsidR="00104D75">
        <w:t xml:space="preserve">  </w:t>
      </w:r>
      <w:r w:rsidR="00104D75">
        <w:sym w:font="Wingdings" w:char="F06C"/>
      </w:r>
      <w:r w:rsidR="00104D75">
        <w:t xml:space="preserve">  </w:t>
      </w:r>
      <w:r w:rsidR="004053EC">
        <w:t>Nenagh</w:t>
      </w:r>
      <w:r w:rsidR="00104D75">
        <w:t xml:space="preserve">, </w:t>
      </w:r>
      <w:r w:rsidR="004053EC">
        <w:t>County Tipperary</w:t>
      </w:r>
      <w:r>
        <w:t>, Ireland</w:t>
      </w:r>
      <w:r w:rsidR="00104D75">
        <w:t xml:space="preserve">  </w:t>
      </w:r>
      <w:r w:rsidR="00104D75">
        <w:sym w:font="Wingdings" w:char="F06C"/>
      </w:r>
      <w:r w:rsidR="00104D75">
        <w:t xml:space="preserve">  (</w:t>
      </w:r>
      <w:r w:rsidR="00382C1F">
        <w:t xml:space="preserve">+353) </w:t>
      </w:r>
      <w:r w:rsidR="004053EC">
        <w:t>87</w:t>
      </w:r>
      <w:r w:rsidR="00104D75">
        <w:t xml:space="preserve"> </w:t>
      </w:r>
      <w:r w:rsidR="00382C1F">
        <w:t>79</w:t>
      </w:r>
      <w:r w:rsidR="004053EC">
        <w:t>33487</w:t>
      </w:r>
      <w:r w:rsidR="00104D75">
        <w:t xml:space="preserve">  </w:t>
      </w:r>
      <w:r w:rsidR="00104D75">
        <w:sym w:font="Wingdings" w:char="F06C"/>
      </w:r>
      <w:r w:rsidR="00104D75">
        <w:t xml:space="preserve">  </w:t>
      </w:r>
      <w:r w:rsidR="004053EC">
        <w:t>brophy.n</w:t>
      </w:r>
      <w:r w:rsidR="00104D75">
        <w:t>@</w:t>
      </w:r>
      <w:r w:rsidR="004053EC">
        <w:t>gmail</w:t>
      </w:r>
      <w:r w:rsidR="00104D75">
        <w:t>.com</w:t>
      </w:r>
    </w:p>
    <w:tbl>
      <w:tblPr>
        <w:tblW w:w="0" w:type="auto"/>
        <w:tblInd w:w="108" w:type="dxa"/>
        <w:tblLook w:val="00B0"/>
      </w:tblPr>
      <w:tblGrid>
        <w:gridCol w:w="10440"/>
      </w:tblGrid>
      <w:tr w:rsidR="00606BAE">
        <w:trPr>
          <w:cantSplit/>
          <w:trHeight w:val="255"/>
        </w:trPr>
        <w:tc>
          <w:tcPr>
            <w:tcW w:w="10440" w:type="dxa"/>
            <w:shd w:val="clear" w:color="auto" w:fill="E6E6E6"/>
          </w:tcPr>
          <w:p w:rsidR="00606BAE" w:rsidRDefault="00104D75" w:rsidP="00727D0B">
            <w:pPr>
              <w:pStyle w:val="JobTarget"/>
              <w:rPr>
                <w:caps/>
              </w:rPr>
            </w:pPr>
            <w:r>
              <w:t xml:space="preserve">Targeting Entry-Level </w:t>
            </w:r>
            <w:r w:rsidR="00727D0B">
              <w:t>IT Analyst</w:t>
            </w:r>
            <w:r w:rsidR="00955F6E">
              <w:t xml:space="preserve"> </w:t>
            </w:r>
            <w:r>
              <w:t>Positions</w:t>
            </w:r>
          </w:p>
        </w:tc>
      </w:tr>
    </w:tbl>
    <w:p w:rsidR="00606BAE" w:rsidRDefault="004053EC">
      <w:pPr>
        <w:pStyle w:val="BulletPoints"/>
        <w:tabs>
          <w:tab w:val="clear" w:pos="360"/>
          <w:tab w:val="num" w:pos="720"/>
        </w:tabs>
        <w:ind w:left="720"/>
      </w:pPr>
      <w:r>
        <w:t>Upcoming</w:t>
      </w:r>
      <w:r w:rsidR="00104D75">
        <w:t xml:space="preserve"> University</w:t>
      </w:r>
      <w:r>
        <w:t xml:space="preserve"> of Limerick</w:t>
      </w:r>
      <w:r w:rsidR="00382C1F">
        <w:t xml:space="preserve"> G</w:t>
      </w:r>
      <w:r w:rsidR="00104D75">
        <w:t>raduate offering a strong academic background in IT combined with excellent internship experience as a helpdesk analyst.</w:t>
      </w:r>
    </w:p>
    <w:p w:rsidR="00606BAE" w:rsidRDefault="00104D75">
      <w:pPr>
        <w:pStyle w:val="BulletPoints"/>
        <w:tabs>
          <w:tab w:val="clear" w:pos="360"/>
          <w:tab w:val="num" w:pos="720"/>
        </w:tabs>
        <w:ind w:left="720"/>
      </w:pPr>
      <w:r>
        <w:rPr>
          <w:bCs/>
        </w:rPr>
        <w:t>Consistently recognized for technical troubleshooting skills</w:t>
      </w:r>
      <w:r>
        <w:t xml:space="preserve"> used to rapidly and cost-effectively resolve challenging technical issues.</w:t>
      </w:r>
    </w:p>
    <w:p w:rsidR="00606BAE" w:rsidRDefault="00104D75">
      <w:pPr>
        <w:pStyle w:val="BulletPoints"/>
        <w:tabs>
          <w:tab w:val="clear" w:pos="360"/>
          <w:tab w:val="num" w:pos="720"/>
        </w:tabs>
        <w:ind w:left="720"/>
      </w:pPr>
      <w:r>
        <w:t>Quickly learn and master new technology; equally successful in both team and self-directed settings; and proficient in a range of computer systems, languages, tools and testing methodologies.</w:t>
      </w:r>
      <w:r w:rsidR="004053EC">
        <w:t xml:space="preserve"> Including but not limited to Microsoft, Linux, Mac OS X, Java and Cisco. </w:t>
      </w:r>
      <w:r>
        <w:t xml:space="preserve"> </w:t>
      </w:r>
    </w:p>
    <w:p w:rsidR="00606BAE" w:rsidRDefault="00104D75">
      <w:pPr>
        <w:pStyle w:val="ResumeSectionHeader"/>
      </w:pPr>
      <w:r>
        <w:t>Education</w:t>
      </w:r>
    </w:p>
    <w:p w:rsidR="00606BAE" w:rsidRDefault="004053EC" w:rsidP="00D05B35">
      <w:pPr>
        <w:pStyle w:val="Technologycategories"/>
      </w:pPr>
      <w:r>
        <w:t>University of Limerick</w:t>
      </w:r>
      <w:r w:rsidR="00104D75">
        <w:t xml:space="preserve"> – </w:t>
      </w:r>
      <w:r>
        <w:t>Limerick City</w:t>
      </w:r>
      <w:r w:rsidR="00104D75">
        <w:t xml:space="preserve">, </w:t>
      </w:r>
      <w:r w:rsidR="00AF1A43">
        <w:t>Ireland, Degree expected Aug/2010</w:t>
      </w:r>
    </w:p>
    <w:p w:rsidR="00C464C2" w:rsidRPr="00C464C2" w:rsidRDefault="001A5EAE">
      <w:pPr>
        <w:pStyle w:val="Resume-bodytext"/>
        <w:rPr>
          <w:highlight w:val="yellow"/>
        </w:rPr>
      </w:pPr>
      <w:r>
        <w:t xml:space="preserve">Expecting to graduate first of my class with a </w:t>
      </w:r>
      <w:r w:rsidR="00382C1F">
        <w:t>2.</w:t>
      </w:r>
      <w:r w:rsidRPr="001A5EAE">
        <w:t>1</w:t>
      </w:r>
      <w:r w:rsidR="00382C1F" w:rsidRPr="001A5EAE">
        <w:t xml:space="preserve"> B.Sc Degree in Applied Computers and Network Technologies</w:t>
      </w:r>
      <w:r w:rsidR="00C464C2" w:rsidRPr="001A5EAE">
        <w:t xml:space="preserve"> </w:t>
      </w:r>
      <w:r w:rsidR="00F44BA4" w:rsidRPr="001A5EAE">
        <w:t>(approx</w:t>
      </w:r>
      <w:r w:rsidR="00C464C2" w:rsidRPr="001A5EAE">
        <w:t>. equivalent to GPA of 3 – 3.2)</w:t>
      </w:r>
      <w:r w:rsidRPr="001A5EAE">
        <w:t>.</w:t>
      </w:r>
    </w:p>
    <w:p w:rsidR="005F0127" w:rsidRDefault="005F0127">
      <w:pPr>
        <w:pStyle w:val="Resume-bodytext"/>
      </w:pPr>
    </w:p>
    <w:p w:rsidR="005F0127" w:rsidRPr="005F0127" w:rsidRDefault="005F0127" w:rsidP="005F0127">
      <w:pPr>
        <w:pStyle w:val="Description"/>
        <w:numPr>
          <w:ilvl w:val="0"/>
          <w:numId w:val="0"/>
        </w:numPr>
        <w:rPr>
          <w:sz w:val="19"/>
          <w:szCs w:val="19"/>
        </w:rPr>
      </w:pPr>
      <w:r w:rsidRPr="005F0127">
        <w:rPr>
          <w:sz w:val="19"/>
          <w:szCs w:val="19"/>
        </w:rPr>
        <w:t>This course puts the focus on applying computer sci</w:t>
      </w:r>
      <w:r w:rsidR="00382C1F">
        <w:rPr>
          <w:sz w:val="19"/>
          <w:szCs w:val="19"/>
        </w:rPr>
        <w:t>ence to various specific fields, s</w:t>
      </w:r>
      <w:r w:rsidRPr="005F0127">
        <w:rPr>
          <w:sz w:val="19"/>
          <w:szCs w:val="19"/>
        </w:rPr>
        <w:t>pecifically computer networking, security and programming.</w:t>
      </w:r>
    </w:p>
    <w:p w:rsidR="005F0127" w:rsidRPr="005F0127" w:rsidRDefault="005F0127" w:rsidP="005F0127">
      <w:pPr>
        <w:pStyle w:val="Description"/>
        <w:numPr>
          <w:ilvl w:val="0"/>
          <w:numId w:val="0"/>
        </w:numPr>
        <w:rPr>
          <w:sz w:val="19"/>
          <w:szCs w:val="19"/>
          <w:lang w:val="en-IE"/>
        </w:rPr>
      </w:pPr>
      <w:r w:rsidRPr="005F0127">
        <w:rPr>
          <w:sz w:val="19"/>
          <w:szCs w:val="19"/>
          <w:lang w:val="en-IE"/>
        </w:rPr>
        <w:t>The major subject</w:t>
      </w:r>
      <w:r w:rsidR="00382C1F">
        <w:rPr>
          <w:sz w:val="19"/>
          <w:szCs w:val="19"/>
          <w:lang w:val="en-IE"/>
        </w:rPr>
        <w:t>s I have taken over the course of my education include</w:t>
      </w:r>
      <w:r w:rsidRPr="005F0127">
        <w:rPr>
          <w:sz w:val="19"/>
          <w:szCs w:val="19"/>
          <w:lang w:val="en-IE"/>
        </w:rPr>
        <w:t xml:space="preserve"> Java, Telecommunications and Networking, Cryptography and Security, Operating Systems, Distributed Computing and Technological Maths. </w:t>
      </w:r>
    </w:p>
    <w:p w:rsidR="00606BAE" w:rsidRDefault="00104D75">
      <w:pPr>
        <w:pStyle w:val="Resume-bodytext"/>
      </w:pPr>
      <w:r>
        <w:t xml:space="preserve">Concurrent Employment with College Studies: </w:t>
      </w:r>
    </w:p>
    <w:p w:rsidR="00606BAE" w:rsidRDefault="005F0127">
      <w:pPr>
        <w:pStyle w:val="BulletPoints"/>
        <w:tabs>
          <w:tab w:val="clear" w:pos="360"/>
          <w:tab w:val="num" w:pos="720"/>
        </w:tabs>
        <w:ind w:left="720"/>
      </w:pPr>
      <w:r>
        <w:t>Self Employed Repair Technician (2006</w:t>
      </w:r>
      <w:r w:rsidR="00104D75">
        <w:t xml:space="preserve"> to </w:t>
      </w:r>
      <w:r w:rsidR="00F44BA4">
        <w:t>present</w:t>
      </w:r>
      <w:r w:rsidR="00104D75">
        <w:t xml:space="preserve">): </w:t>
      </w:r>
      <w:r w:rsidR="00C464C2">
        <w:t xml:space="preserve">During my time in college I was self employed and worked on a </w:t>
      </w:r>
      <w:r w:rsidR="00AF1A43">
        <w:t xml:space="preserve">call out basis to repair computers and set up networks for offices and home environments. </w:t>
      </w:r>
    </w:p>
    <w:p w:rsidR="00606BAE" w:rsidRDefault="00104D75">
      <w:pPr>
        <w:pStyle w:val="ResumeSectionHeader"/>
      </w:pPr>
      <w:r>
        <w:t>Technology Summary</w:t>
      </w:r>
    </w:p>
    <w:tbl>
      <w:tblPr>
        <w:tblW w:w="0" w:type="auto"/>
        <w:tblLook w:val="00B0"/>
      </w:tblPr>
      <w:tblGrid>
        <w:gridCol w:w="1716"/>
        <w:gridCol w:w="8832"/>
      </w:tblGrid>
      <w:tr w:rsidR="00606BAE">
        <w:trPr>
          <w:trHeight w:val="315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Certifications:</w:t>
            </w:r>
          </w:p>
        </w:tc>
        <w:tc>
          <w:tcPr>
            <w:tcW w:w="8832" w:type="dxa"/>
            <w:shd w:val="clear" w:color="auto" w:fill="FFFFFF"/>
          </w:tcPr>
          <w:p w:rsidR="00606BAE" w:rsidRDefault="00AF1A43" w:rsidP="00AF1A43">
            <w:pPr>
              <w:pStyle w:val="Resume-bodytext"/>
            </w:pPr>
            <w:r>
              <w:t>Cisco CCENT Certification</w:t>
            </w:r>
            <w:r w:rsidR="00104D75">
              <w:t xml:space="preserve"> </w:t>
            </w:r>
          </w:p>
        </w:tc>
      </w:tr>
      <w:tr w:rsidR="00606BAE">
        <w:trPr>
          <w:trHeight w:val="315"/>
        </w:trPr>
        <w:tc>
          <w:tcPr>
            <w:tcW w:w="0" w:type="auto"/>
          </w:tcPr>
          <w:p w:rsidR="00606BAE" w:rsidRDefault="00104D75" w:rsidP="00D05B35">
            <w:pPr>
              <w:pStyle w:val="Technologycategories"/>
            </w:pPr>
            <w:r>
              <w:t>Systems:</w:t>
            </w:r>
          </w:p>
        </w:tc>
        <w:tc>
          <w:tcPr>
            <w:tcW w:w="8832" w:type="dxa"/>
          </w:tcPr>
          <w:p w:rsidR="00606BAE" w:rsidRDefault="00104D75" w:rsidP="00AF1A43">
            <w:pPr>
              <w:pStyle w:val="Resume-bodytext"/>
            </w:pPr>
            <w:r>
              <w:t>UNIX,</w:t>
            </w:r>
            <w:r w:rsidR="00AF1A43">
              <w:t xml:space="preserve"> Linux,</w:t>
            </w:r>
            <w:r>
              <w:t xml:space="preserve"> Windows 9X/NT/2000/XP/</w:t>
            </w:r>
            <w:r w:rsidR="00AF1A43">
              <w:t xml:space="preserve">Vista/7, </w:t>
            </w:r>
            <w:r>
              <w:t>Mac OS</w:t>
            </w:r>
            <w:r w:rsidR="00AF1A43">
              <w:t xml:space="preserve"> X</w:t>
            </w:r>
          </w:p>
        </w:tc>
      </w:tr>
      <w:tr w:rsidR="00606BAE">
        <w:trPr>
          <w:trHeight w:val="315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Databases:</w:t>
            </w:r>
          </w:p>
        </w:tc>
        <w:tc>
          <w:tcPr>
            <w:tcW w:w="8832" w:type="dxa"/>
            <w:shd w:val="clear" w:color="auto" w:fill="FFFFFF"/>
          </w:tcPr>
          <w:p w:rsidR="00606BAE" w:rsidRDefault="00104D75">
            <w:pPr>
              <w:pStyle w:val="Resume-bodytext"/>
            </w:pPr>
            <w:r>
              <w:t>Oracle, ADB2, Relational Databases</w:t>
            </w:r>
          </w:p>
        </w:tc>
      </w:tr>
      <w:tr w:rsidR="00606BAE">
        <w:trPr>
          <w:trHeight w:val="315"/>
        </w:trPr>
        <w:tc>
          <w:tcPr>
            <w:tcW w:w="0" w:type="auto"/>
          </w:tcPr>
          <w:p w:rsidR="00606BAE" w:rsidRDefault="00104D75" w:rsidP="00D05B35">
            <w:pPr>
              <w:pStyle w:val="Technologycategories"/>
            </w:pPr>
            <w:r>
              <w:t>Languages:</w:t>
            </w:r>
          </w:p>
        </w:tc>
        <w:tc>
          <w:tcPr>
            <w:tcW w:w="8832" w:type="dxa"/>
          </w:tcPr>
          <w:p w:rsidR="00606BAE" w:rsidRDefault="00AF1A43" w:rsidP="00AF1A43">
            <w:pPr>
              <w:pStyle w:val="Resume-bodytext"/>
            </w:pPr>
            <w:r>
              <w:t>Java and HTML with limited knowledge of C, C++ and SQL</w:t>
            </w:r>
          </w:p>
        </w:tc>
      </w:tr>
      <w:tr w:rsidR="00606BAE">
        <w:trPr>
          <w:trHeight w:val="315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Software:</w:t>
            </w:r>
          </w:p>
        </w:tc>
        <w:tc>
          <w:tcPr>
            <w:tcW w:w="8832" w:type="dxa"/>
            <w:shd w:val="clear" w:color="auto" w:fill="FFFFFF"/>
          </w:tcPr>
          <w:p w:rsidR="00606BAE" w:rsidRDefault="00AF1A43" w:rsidP="00AF1A43">
            <w:pPr>
              <w:pStyle w:val="Resume-bodytext"/>
            </w:pPr>
            <w:r>
              <w:t xml:space="preserve">MS Visual Studio, MS Office, Eclipse, </w:t>
            </w:r>
            <w:r w:rsidR="00F44BA4">
              <w:t>Netbeans</w:t>
            </w:r>
          </w:p>
        </w:tc>
      </w:tr>
    </w:tbl>
    <w:p w:rsidR="00606BAE" w:rsidRDefault="00104D75">
      <w:pPr>
        <w:pStyle w:val="ResumeSectionHeader"/>
      </w:pPr>
      <w:r>
        <w:t>IT Experience</w:t>
      </w:r>
    </w:p>
    <w:p w:rsidR="00606BAE" w:rsidRDefault="00931909">
      <w:pPr>
        <w:pStyle w:val="Resume-bodytext"/>
      </w:pPr>
      <w:r>
        <w:t>Sykes</w:t>
      </w:r>
      <w:r w:rsidR="00382C1F">
        <w:t xml:space="preserve"> Ltd.</w:t>
      </w:r>
      <w:r w:rsidR="009E4EEC">
        <w:t xml:space="preserve"> – </w:t>
      </w:r>
      <w:r>
        <w:t>Shannon, County Clare</w:t>
      </w:r>
      <w:r w:rsidR="009E4EEC">
        <w:t>, Ireland</w:t>
      </w:r>
    </w:p>
    <w:p w:rsidR="00606BAE" w:rsidRDefault="00931909">
      <w:pPr>
        <w:pStyle w:val="BulletPoints"/>
        <w:tabs>
          <w:tab w:val="clear" w:pos="360"/>
          <w:tab w:val="num" w:pos="720"/>
        </w:tabs>
        <w:ind w:left="720"/>
      </w:pPr>
      <w:r>
        <w:rPr>
          <w:b/>
          <w:bCs/>
          <w:u w:val="single"/>
        </w:rPr>
        <w:t xml:space="preserve">Technical Support </w:t>
      </w:r>
      <w:r w:rsidR="00F44BA4">
        <w:rPr>
          <w:b/>
          <w:bCs/>
          <w:u w:val="single"/>
        </w:rPr>
        <w:t xml:space="preserve">Analyst </w:t>
      </w:r>
      <w:r w:rsidR="00F44BA4">
        <w:t>(</w:t>
      </w:r>
      <w:r w:rsidR="00382C1F">
        <w:t>2006(J</w:t>
      </w:r>
      <w:r>
        <w:t>an)</w:t>
      </w:r>
      <w:r w:rsidR="00104D75">
        <w:t xml:space="preserve"> to 2008</w:t>
      </w:r>
      <w:r w:rsidR="00382C1F">
        <w:t>(Sep</w:t>
      </w:r>
      <w:r w:rsidR="00104D75">
        <w:t>)</w:t>
      </w:r>
      <w:r w:rsidR="00382C1F">
        <w:t>).</w:t>
      </w:r>
      <w:r w:rsidR="00104D75">
        <w:t xml:space="preserve"> </w:t>
      </w:r>
      <w:r w:rsidR="00382C1F">
        <w:t>Working with</w:t>
      </w:r>
      <w:r>
        <w:t xml:space="preserve"> Sykes</w:t>
      </w:r>
      <w:r w:rsidR="00382C1F">
        <w:t xml:space="preserve"> Ltd.</w:t>
      </w:r>
      <w:r>
        <w:t xml:space="preserve"> I was a Technical support Agent for Sony VAIO. As front line Technical Support there was a large emphasis on what was called the “first time fix”. This required a large working knowledge of the Microsoft Windows environment as well as a good understanding of the hardware behind it. Within Sykes</w:t>
      </w:r>
      <w:r w:rsidR="00382C1F">
        <w:t xml:space="preserve"> Ltd.</w:t>
      </w:r>
      <w:r>
        <w:t xml:space="preserve"> I handled technical troubleshooting including system crashes, slow-downs and data recoveries.</w:t>
      </w:r>
      <w:r w:rsidR="00382C1F">
        <w:t xml:space="preserve"> Additionally I e</w:t>
      </w:r>
      <w:r>
        <w:t>ngaged and tracked Priority 1 issues, with responsibility for the timely documentation, escalation (if appropriate), resolution and closure of trouble tickets.</w:t>
      </w:r>
    </w:p>
    <w:p w:rsidR="00C464C2" w:rsidRDefault="00104D75" w:rsidP="00C464C2">
      <w:pPr>
        <w:pStyle w:val="Resume-bodytext"/>
        <w:ind w:firstLine="360"/>
      </w:pPr>
      <w:r>
        <w:t>Selected Contributions:</w:t>
      </w:r>
    </w:p>
    <w:p w:rsidR="00606BAE" w:rsidRDefault="001A5EAE" w:rsidP="00C464C2">
      <w:pPr>
        <w:pStyle w:val="Resume-bodytext"/>
        <w:ind w:firstLine="360"/>
      </w:pPr>
      <w:r w:rsidRPr="001A5EAE">
        <w:rPr>
          <w:bCs/>
        </w:rPr>
        <w:t>During my time is Sykes Ltd I r</w:t>
      </w:r>
      <w:r w:rsidR="00104D75" w:rsidRPr="001A5EAE">
        <w:rPr>
          <w:bCs/>
        </w:rPr>
        <w:t>esearched and develo</w:t>
      </w:r>
      <w:r w:rsidRPr="001A5EAE">
        <w:rPr>
          <w:bCs/>
        </w:rPr>
        <w:t xml:space="preserve">ped knowledge-base articles which </w:t>
      </w:r>
      <w:r w:rsidRPr="001A5EAE">
        <w:t>resulted</w:t>
      </w:r>
      <w:r w:rsidR="00104D75" w:rsidRPr="001A5EAE">
        <w:t xml:space="preserve"> in an increase in first-call-resolutions</w:t>
      </w:r>
      <w:r w:rsidR="009E4EEC" w:rsidRPr="001A5EAE">
        <w:t>.</w:t>
      </w:r>
    </w:p>
    <w:p w:rsidR="00606BAE" w:rsidRDefault="00104D75" w:rsidP="00382C1F">
      <w:pPr>
        <w:pStyle w:val="BulletPoints"/>
        <w:numPr>
          <w:ilvl w:val="1"/>
          <w:numId w:val="11"/>
        </w:numPr>
      </w:pPr>
      <w:r>
        <w:rPr>
          <w:bCs/>
        </w:rPr>
        <w:lastRenderedPageBreak/>
        <w:t>Exceeded issue-resolution targets</w:t>
      </w:r>
      <w:r>
        <w:t xml:space="preserve"> and achieved exemplary customer satisfaction scores, consistently scoring between 95%-100% on all calls (outperforming average of 90%). </w:t>
      </w:r>
    </w:p>
    <w:p w:rsidR="00382C1F" w:rsidRDefault="00931909" w:rsidP="00382C1F">
      <w:pPr>
        <w:pStyle w:val="BulletPoints"/>
        <w:numPr>
          <w:ilvl w:val="1"/>
          <w:numId w:val="11"/>
        </w:numPr>
      </w:pPr>
      <w:r>
        <w:t>Handled 40</w:t>
      </w:r>
      <w:r w:rsidR="00104D75">
        <w:t>+ technical/mission-critical calls daily and consistently met high service standards</w:t>
      </w:r>
      <w:r>
        <w:t>, outperforming a daily target of 25.</w:t>
      </w:r>
    </w:p>
    <w:p w:rsidR="00606BAE" w:rsidRPr="00382C1F" w:rsidRDefault="00606BAE" w:rsidP="00382C1F">
      <w:pPr>
        <w:rPr>
          <w:rFonts w:eastAsia="MS Mincho" w:cs="Tahoma"/>
          <w:spacing w:val="-2"/>
          <w:sz w:val="19"/>
          <w:szCs w:val="19"/>
        </w:rPr>
      </w:pPr>
    </w:p>
    <w:p w:rsidR="00931909" w:rsidRDefault="00EA00A4" w:rsidP="00931909">
      <w:pPr>
        <w:pStyle w:val="Resume-bodytext"/>
      </w:pPr>
      <w:r>
        <w:t xml:space="preserve">RUSAL </w:t>
      </w:r>
      <w:r w:rsidR="00931909">
        <w:t>Aughinish</w:t>
      </w:r>
      <w:r>
        <w:t xml:space="preserve"> </w:t>
      </w:r>
      <w:r w:rsidR="00931909">
        <w:t>– Askeaton, County Limerick, Ireland</w:t>
      </w:r>
    </w:p>
    <w:p w:rsidR="00931909" w:rsidRDefault="00931909" w:rsidP="00931909">
      <w:pPr>
        <w:pStyle w:val="BulletPoints"/>
        <w:tabs>
          <w:tab w:val="clear" w:pos="360"/>
          <w:tab w:val="num" w:pos="720"/>
        </w:tabs>
        <w:ind w:left="720"/>
      </w:pPr>
      <w:r>
        <w:rPr>
          <w:b/>
          <w:bCs/>
          <w:u w:val="single"/>
        </w:rPr>
        <w:t>Helpdesk Analyst / Intern,</w:t>
      </w:r>
      <w:r w:rsidR="006112C6">
        <w:t xml:space="preserve"> (2008 to 2009</w:t>
      </w:r>
      <w:r>
        <w:t xml:space="preserve">) </w:t>
      </w:r>
      <w:r w:rsidR="00F44BA4">
        <w:t>as</w:t>
      </w:r>
      <w:r w:rsidR="006112C6">
        <w:t xml:space="preserve"> part of my University course I was placed at </w:t>
      </w:r>
      <w:r w:rsidR="00EA00A4">
        <w:t xml:space="preserve">RUSAL </w:t>
      </w:r>
      <w:r w:rsidR="006112C6">
        <w:t>Aughinish</w:t>
      </w:r>
      <w:r w:rsidR="00EA00A4">
        <w:t>, an alumina processing plant</w:t>
      </w:r>
      <w:r w:rsidR="006112C6">
        <w:t>.</w:t>
      </w:r>
      <w:r w:rsidR="00382C1F">
        <w:t xml:space="preserve"> As an intern here I was respons</w:t>
      </w:r>
      <w:r w:rsidR="006112C6">
        <w:t>ible for dealing with all IT related issues for the plant. Where an issue could not be resolved o</w:t>
      </w:r>
      <w:r w:rsidR="00382C1F">
        <w:t>ver the phone I would be respons</w:t>
      </w:r>
      <w:r w:rsidR="006112C6">
        <w:t xml:space="preserve">ible to call out for an </w:t>
      </w:r>
      <w:r w:rsidR="00F44BA4">
        <w:t>onsite</w:t>
      </w:r>
      <w:r w:rsidR="006112C6">
        <w:t xml:space="preserve"> inspection. </w:t>
      </w:r>
    </w:p>
    <w:p w:rsidR="00931909" w:rsidRDefault="00931909" w:rsidP="001A5EAE">
      <w:pPr>
        <w:pStyle w:val="Resume-bodytext"/>
        <w:ind w:firstLine="360"/>
      </w:pPr>
      <w:r>
        <w:t>Selected Contributions:</w:t>
      </w:r>
    </w:p>
    <w:p w:rsidR="00931909" w:rsidRDefault="006112C6" w:rsidP="001A5EAE">
      <w:pPr>
        <w:pStyle w:val="BulletPoints"/>
        <w:numPr>
          <w:ilvl w:val="1"/>
          <w:numId w:val="11"/>
        </w:numPr>
      </w:pPr>
      <w:r>
        <w:rPr>
          <w:bCs/>
        </w:rPr>
        <w:t xml:space="preserve">Developed </w:t>
      </w:r>
      <w:r w:rsidR="001A5EAE">
        <w:rPr>
          <w:bCs/>
        </w:rPr>
        <w:t>knowledge base</w:t>
      </w:r>
      <w:r>
        <w:rPr>
          <w:bCs/>
        </w:rPr>
        <w:t xml:space="preserve"> articles</w:t>
      </w:r>
      <w:r w:rsidR="001A5EAE">
        <w:rPr>
          <w:bCs/>
        </w:rPr>
        <w:t xml:space="preserve"> and maintained </w:t>
      </w:r>
      <w:r w:rsidR="00F44BA4">
        <w:rPr>
          <w:bCs/>
        </w:rPr>
        <w:t>SharePoint</w:t>
      </w:r>
      <w:r w:rsidR="001A5EAE">
        <w:rPr>
          <w:bCs/>
        </w:rPr>
        <w:t xml:space="preserve"> documents</w:t>
      </w:r>
      <w:r>
        <w:rPr>
          <w:bCs/>
        </w:rPr>
        <w:t xml:space="preserve"> </w:t>
      </w:r>
      <w:r w:rsidR="001A5EAE">
        <w:t>which</w:t>
      </w:r>
      <w:r>
        <w:t xml:space="preserve"> allowed staff to perform basic trouble shooting on their own PC’s.</w:t>
      </w:r>
    </w:p>
    <w:p w:rsidR="00931909" w:rsidRDefault="00382C1F" w:rsidP="001A5EAE">
      <w:pPr>
        <w:pStyle w:val="BulletPoints"/>
        <w:numPr>
          <w:ilvl w:val="1"/>
          <w:numId w:val="11"/>
        </w:numPr>
      </w:pPr>
      <w:r>
        <w:rPr>
          <w:bCs/>
        </w:rPr>
        <w:t>Was respons</w:t>
      </w:r>
      <w:r w:rsidR="00F41613">
        <w:rPr>
          <w:bCs/>
        </w:rPr>
        <w:t>ib</w:t>
      </w:r>
      <w:r>
        <w:rPr>
          <w:bCs/>
        </w:rPr>
        <w:t>l</w:t>
      </w:r>
      <w:r w:rsidR="00F41613">
        <w:rPr>
          <w:bCs/>
        </w:rPr>
        <w:t xml:space="preserve">e for back up for site wide servers via DPM tape backup. I was also </w:t>
      </w:r>
      <w:r w:rsidR="00F44BA4">
        <w:rPr>
          <w:bCs/>
        </w:rPr>
        <w:t>responsible</w:t>
      </w:r>
      <w:r w:rsidR="00F41613">
        <w:rPr>
          <w:bCs/>
        </w:rPr>
        <w:t xml:space="preserve"> for ensuring that tape vaults were ordered to allow for easy recovery of data. </w:t>
      </w:r>
    </w:p>
    <w:p w:rsidR="00931909" w:rsidRPr="009E4EEC" w:rsidRDefault="00F41613" w:rsidP="001A5EAE">
      <w:pPr>
        <w:pStyle w:val="BulletPoints"/>
        <w:numPr>
          <w:ilvl w:val="1"/>
          <w:numId w:val="11"/>
        </w:numPr>
        <w:rPr>
          <w:bCs/>
        </w:rPr>
      </w:pPr>
      <w:r>
        <w:rPr>
          <w:bCs/>
        </w:rPr>
        <w:t xml:space="preserve">Aided in an upgrade, site wide, from Windows XP to Windows Vista. </w:t>
      </w:r>
    </w:p>
    <w:p w:rsidR="00475B95" w:rsidRPr="00475B95" w:rsidRDefault="00475B95" w:rsidP="00475B95">
      <w:pPr>
        <w:pStyle w:val="ResumeSectionHeader"/>
      </w:pPr>
      <w:r>
        <w:t>Referees</w:t>
      </w:r>
    </w:p>
    <w:p w:rsidR="00475B95" w:rsidRPr="00475B95" w:rsidRDefault="00475B95" w:rsidP="00475B95">
      <w:pPr>
        <w:rPr>
          <w:rFonts w:asciiTheme="majorHAnsi" w:hAnsiTheme="majorHAnsi" w:cs="Calibri"/>
          <w:b/>
          <w:sz w:val="19"/>
          <w:szCs w:val="19"/>
          <w:lang w:eastAsia="en-IE"/>
        </w:rPr>
      </w:pPr>
      <w:r w:rsidRPr="00475B95">
        <w:rPr>
          <w:rFonts w:asciiTheme="majorHAnsi" w:hAnsiTheme="majorHAnsi" w:cs="Calibri"/>
          <w:b/>
          <w:sz w:val="19"/>
          <w:szCs w:val="19"/>
          <w:lang w:eastAsia="en-IE"/>
        </w:rPr>
        <w:t xml:space="preserve">Academic </w:t>
      </w:r>
      <w:r>
        <w:rPr>
          <w:rFonts w:asciiTheme="majorHAnsi" w:hAnsiTheme="majorHAnsi" w:cs="Calibri"/>
          <w:b/>
          <w:sz w:val="19"/>
          <w:szCs w:val="19"/>
          <w:lang w:eastAsia="en-IE"/>
        </w:rPr>
        <w:t>Referee</w:t>
      </w:r>
      <w:r w:rsidRPr="00475B95">
        <w:rPr>
          <w:rFonts w:asciiTheme="majorHAnsi" w:hAnsiTheme="majorHAnsi" w:cs="Calibri"/>
          <w:b/>
          <w:sz w:val="19"/>
          <w:szCs w:val="19"/>
          <w:lang w:eastAsia="en-IE"/>
        </w:rPr>
        <w:t>:</w:t>
      </w:r>
    </w:p>
    <w:p w:rsidR="00475B95" w:rsidRPr="00475B95" w:rsidRDefault="00475B95" w:rsidP="00475B95">
      <w:pPr>
        <w:rPr>
          <w:sz w:val="19"/>
          <w:szCs w:val="19"/>
          <w:lang w:eastAsia="en-IE"/>
        </w:rPr>
      </w:pPr>
      <w:r w:rsidRPr="00475B95">
        <w:rPr>
          <w:rFonts w:cs="Calibri"/>
          <w:sz w:val="19"/>
          <w:szCs w:val="19"/>
          <w:lang w:eastAsia="en-IE"/>
        </w:rPr>
        <w:t>Dr. Thomas Newe,</w:t>
      </w:r>
    </w:p>
    <w:p w:rsidR="00475B95" w:rsidRPr="00475B95" w:rsidRDefault="00475B95" w:rsidP="00475B95">
      <w:pPr>
        <w:rPr>
          <w:sz w:val="19"/>
          <w:szCs w:val="19"/>
          <w:lang w:eastAsia="en-IE"/>
        </w:rPr>
      </w:pPr>
      <w:r w:rsidRPr="00475B95">
        <w:rPr>
          <w:rFonts w:cs="Calibri"/>
          <w:sz w:val="19"/>
          <w:szCs w:val="19"/>
          <w:lang w:eastAsia="en-IE"/>
        </w:rPr>
        <w:t xml:space="preserve">Course Director: </w:t>
      </w:r>
      <w:r w:rsidR="00F44BA4">
        <w:rPr>
          <w:rFonts w:cs="Calibri"/>
          <w:sz w:val="19"/>
          <w:szCs w:val="19"/>
          <w:lang w:eastAsia="en-IE"/>
        </w:rPr>
        <w:t>B.Sc</w:t>
      </w:r>
      <w:r>
        <w:rPr>
          <w:rFonts w:cs="Calibri"/>
          <w:sz w:val="19"/>
          <w:szCs w:val="19"/>
          <w:lang w:eastAsia="en-IE"/>
        </w:rPr>
        <w:t xml:space="preserve"> in Applied Computers and Network Technologies (now called </w:t>
      </w:r>
      <w:r w:rsidR="00F44BA4" w:rsidRPr="00475B95">
        <w:rPr>
          <w:rFonts w:cs="Calibri"/>
          <w:sz w:val="19"/>
          <w:szCs w:val="19"/>
          <w:lang w:eastAsia="en-IE"/>
        </w:rPr>
        <w:t>B.Sc</w:t>
      </w:r>
      <w:r w:rsidRPr="00475B95">
        <w:rPr>
          <w:rFonts w:cs="Calibri"/>
          <w:sz w:val="19"/>
          <w:szCs w:val="19"/>
          <w:lang w:eastAsia="en-IE"/>
        </w:rPr>
        <w:t xml:space="preserve"> in Mobile Com</w:t>
      </w:r>
      <w:r w:rsidR="00E40671">
        <w:rPr>
          <w:rFonts w:cs="Calibri"/>
          <w:sz w:val="19"/>
          <w:szCs w:val="19"/>
          <w:lang w:eastAsia="en-IE"/>
        </w:rPr>
        <w:t>munications and Security) (LM083</w:t>
      </w:r>
      <w:r>
        <w:rPr>
          <w:rFonts w:cs="Calibri"/>
          <w:sz w:val="19"/>
          <w:szCs w:val="19"/>
          <w:lang w:eastAsia="en-IE"/>
        </w:rPr>
        <w:t>)</w:t>
      </w:r>
      <w:r w:rsidRPr="00475B95">
        <w:rPr>
          <w:rFonts w:cs="Calibri"/>
          <w:sz w:val="19"/>
          <w:szCs w:val="19"/>
          <w:lang w:eastAsia="en-IE"/>
        </w:rPr>
        <w:t>,</w:t>
      </w:r>
    </w:p>
    <w:p w:rsidR="00475B95" w:rsidRPr="00475B95" w:rsidRDefault="00475B95" w:rsidP="00475B95">
      <w:pPr>
        <w:rPr>
          <w:sz w:val="19"/>
          <w:szCs w:val="19"/>
          <w:lang w:eastAsia="en-IE"/>
        </w:rPr>
      </w:pPr>
      <w:r w:rsidRPr="00475B95">
        <w:rPr>
          <w:rFonts w:cs="Calibri"/>
          <w:sz w:val="19"/>
          <w:szCs w:val="19"/>
          <w:lang w:eastAsia="en-IE"/>
        </w:rPr>
        <w:t>Optical Fibre Sensors Research Centre,</w:t>
      </w:r>
    </w:p>
    <w:p w:rsidR="00475B95" w:rsidRPr="00475B95" w:rsidRDefault="00475B95" w:rsidP="00475B95">
      <w:pPr>
        <w:rPr>
          <w:sz w:val="19"/>
          <w:szCs w:val="19"/>
          <w:lang w:eastAsia="en-IE"/>
        </w:rPr>
      </w:pPr>
      <w:r w:rsidRPr="00475B95">
        <w:rPr>
          <w:rFonts w:cs="Calibri"/>
          <w:sz w:val="19"/>
          <w:szCs w:val="19"/>
          <w:lang w:eastAsia="en-IE"/>
        </w:rPr>
        <w:t>Dept of Electronic &amp; Computer Eng.</w:t>
      </w:r>
    </w:p>
    <w:p w:rsidR="00475B95" w:rsidRPr="00475B95" w:rsidRDefault="00475B95" w:rsidP="00475B95">
      <w:pPr>
        <w:rPr>
          <w:sz w:val="19"/>
          <w:szCs w:val="19"/>
          <w:lang w:eastAsia="en-IE"/>
        </w:rPr>
      </w:pPr>
      <w:r w:rsidRPr="00475B95">
        <w:rPr>
          <w:rFonts w:cs="Calibri"/>
          <w:sz w:val="19"/>
          <w:szCs w:val="19"/>
          <w:lang w:eastAsia="en-IE"/>
        </w:rPr>
        <w:t>University of Limerick,</w:t>
      </w:r>
    </w:p>
    <w:p w:rsidR="00475B95" w:rsidRPr="00475B95" w:rsidRDefault="00475B95" w:rsidP="00475B95">
      <w:pPr>
        <w:rPr>
          <w:sz w:val="19"/>
          <w:szCs w:val="19"/>
          <w:lang w:eastAsia="en-IE"/>
        </w:rPr>
      </w:pPr>
      <w:r w:rsidRPr="00475B95">
        <w:rPr>
          <w:rFonts w:cs="Calibri"/>
          <w:sz w:val="19"/>
          <w:szCs w:val="19"/>
          <w:lang w:eastAsia="en-IE"/>
        </w:rPr>
        <w:t>Limerick,</w:t>
      </w:r>
    </w:p>
    <w:p w:rsidR="00475B95" w:rsidRPr="00475B95" w:rsidRDefault="00475B95" w:rsidP="00475B95">
      <w:pPr>
        <w:rPr>
          <w:sz w:val="19"/>
          <w:szCs w:val="19"/>
          <w:lang w:eastAsia="en-IE"/>
        </w:rPr>
      </w:pPr>
      <w:r w:rsidRPr="00475B95">
        <w:rPr>
          <w:rFonts w:cs="Calibri"/>
          <w:sz w:val="19"/>
          <w:szCs w:val="19"/>
          <w:lang w:eastAsia="en-IE"/>
        </w:rPr>
        <w:t>Ireland.</w:t>
      </w:r>
    </w:p>
    <w:p w:rsidR="00475B95" w:rsidRPr="00475B95" w:rsidRDefault="00475B95" w:rsidP="00475B95">
      <w:pPr>
        <w:rPr>
          <w:sz w:val="19"/>
          <w:szCs w:val="19"/>
          <w:lang w:eastAsia="en-IE"/>
        </w:rPr>
      </w:pPr>
      <w:r w:rsidRPr="00475B95">
        <w:rPr>
          <w:rFonts w:cs="Calibri"/>
          <w:sz w:val="19"/>
          <w:szCs w:val="19"/>
          <w:lang w:eastAsia="en-IE"/>
        </w:rPr>
        <w:t>Office Number: E2010</w:t>
      </w:r>
    </w:p>
    <w:p w:rsidR="00475B95" w:rsidRPr="00475B95" w:rsidRDefault="00475B95" w:rsidP="00475B95">
      <w:pPr>
        <w:rPr>
          <w:sz w:val="19"/>
          <w:szCs w:val="19"/>
          <w:lang w:eastAsia="en-IE"/>
        </w:rPr>
      </w:pPr>
      <w:r w:rsidRPr="00475B95">
        <w:rPr>
          <w:rFonts w:cs="Calibri"/>
          <w:sz w:val="19"/>
          <w:szCs w:val="19"/>
          <w:lang w:eastAsia="en-IE"/>
        </w:rPr>
        <w:t>Tel: +353-61-202092</w:t>
      </w:r>
    </w:p>
    <w:p w:rsidR="00475B95" w:rsidRDefault="00475B95" w:rsidP="00475B95">
      <w:pPr>
        <w:rPr>
          <w:rFonts w:cs="Calibri"/>
          <w:sz w:val="19"/>
          <w:szCs w:val="19"/>
          <w:lang w:eastAsia="en-IE"/>
        </w:rPr>
      </w:pPr>
      <w:r w:rsidRPr="00475B95">
        <w:rPr>
          <w:rFonts w:cs="Calibri"/>
          <w:sz w:val="19"/>
          <w:szCs w:val="19"/>
          <w:lang w:eastAsia="en-IE"/>
        </w:rPr>
        <w:t>Fax: +353-61-338176</w:t>
      </w:r>
    </w:p>
    <w:p w:rsidR="00475B95" w:rsidRDefault="00475B95" w:rsidP="00475B95">
      <w:pPr>
        <w:rPr>
          <w:rFonts w:cs="Calibri"/>
          <w:sz w:val="19"/>
          <w:szCs w:val="19"/>
          <w:lang w:eastAsia="en-IE"/>
        </w:rPr>
      </w:pPr>
      <w:r>
        <w:rPr>
          <w:rFonts w:cs="Calibri"/>
          <w:sz w:val="19"/>
          <w:szCs w:val="19"/>
          <w:lang w:eastAsia="en-IE"/>
        </w:rPr>
        <w:t xml:space="preserve">Email: </w:t>
      </w:r>
      <w:hyperlink r:id="rId10" w:history="1">
        <w:r w:rsidRPr="00414811">
          <w:rPr>
            <w:rStyle w:val="Hyperlink"/>
            <w:rFonts w:cs="Calibri"/>
            <w:sz w:val="19"/>
            <w:szCs w:val="19"/>
            <w:lang w:eastAsia="en-IE"/>
          </w:rPr>
          <w:t>Thomas.Newe@ul.ie</w:t>
        </w:r>
      </w:hyperlink>
    </w:p>
    <w:p w:rsidR="00475B95" w:rsidRDefault="00475B95" w:rsidP="00475B95">
      <w:pPr>
        <w:rPr>
          <w:rFonts w:cs="Calibri"/>
          <w:sz w:val="19"/>
          <w:szCs w:val="19"/>
          <w:lang w:eastAsia="en-IE"/>
        </w:rPr>
      </w:pPr>
    </w:p>
    <w:p w:rsidR="00475B95" w:rsidRDefault="00771326" w:rsidP="00475B95">
      <w:pPr>
        <w:rPr>
          <w:rFonts w:asciiTheme="majorHAnsi" w:hAnsiTheme="majorHAnsi" w:cs="Calibri"/>
          <w:b/>
          <w:sz w:val="19"/>
          <w:szCs w:val="19"/>
          <w:lang w:eastAsia="en-IE"/>
        </w:rPr>
      </w:pPr>
      <w:r>
        <w:rPr>
          <w:rFonts w:asciiTheme="majorHAnsi" w:hAnsiTheme="majorHAnsi" w:cs="Calibri"/>
          <w:b/>
          <w:sz w:val="19"/>
          <w:szCs w:val="19"/>
          <w:lang w:eastAsia="en-IE"/>
        </w:rPr>
        <w:t>Employment</w:t>
      </w:r>
      <w:r w:rsidR="00475B95" w:rsidRPr="00475B95">
        <w:rPr>
          <w:rFonts w:asciiTheme="majorHAnsi" w:hAnsiTheme="majorHAnsi" w:cs="Calibri"/>
          <w:b/>
          <w:sz w:val="19"/>
          <w:szCs w:val="19"/>
          <w:lang w:eastAsia="en-IE"/>
        </w:rPr>
        <w:t xml:space="preserve"> Referee:</w:t>
      </w:r>
    </w:p>
    <w:p w:rsidR="001A5EAE" w:rsidRDefault="00EA00A4" w:rsidP="001A5EAE">
      <w:pPr>
        <w:pStyle w:val="ResumeBodyText"/>
        <w:rPr>
          <w:sz w:val="19"/>
          <w:szCs w:val="19"/>
        </w:rPr>
      </w:pPr>
      <w:r>
        <w:rPr>
          <w:sz w:val="19"/>
          <w:szCs w:val="19"/>
        </w:rPr>
        <w:t>Avril Glynn</w:t>
      </w:r>
      <w:r w:rsidR="001A5EAE" w:rsidRPr="001A5EAE">
        <w:rPr>
          <w:sz w:val="19"/>
          <w:szCs w:val="19"/>
        </w:rPr>
        <w:t>,</w:t>
      </w:r>
    </w:p>
    <w:p w:rsidR="001A5EAE" w:rsidRDefault="00EA00A4" w:rsidP="001A5EAE">
      <w:pPr>
        <w:pStyle w:val="ResumeBodyText"/>
        <w:rPr>
          <w:sz w:val="19"/>
          <w:szCs w:val="19"/>
        </w:rPr>
      </w:pPr>
      <w:r>
        <w:rPr>
          <w:sz w:val="19"/>
          <w:szCs w:val="19"/>
        </w:rPr>
        <w:t>Human Resources and Training Specialist</w:t>
      </w:r>
      <w:r w:rsidR="001A5EAE">
        <w:rPr>
          <w:sz w:val="19"/>
          <w:szCs w:val="19"/>
        </w:rPr>
        <w:t>,</w:t>
      </w:r>
    </w:p>
    <w:p w:rsidR="001A5EAE" w:rsidRPr="001A5EAE" w:rsidRDefault="00EA00A4" w:rsidP="001A5EAE">
      <w:pPr>
        <w:pStyle w:val="ResumeBodyText"/>
        <w:rPr>
          <w:sz w:val="19"/>
          <w:szCs w:val="19"/>
        </w:rPr>
      </w:pPr>
      <w:r>
        <w:rPr>
          <w:sz w:val="19"/>
          <w:szCs w:val="19"/>
        </w:rPr>
        <w:t>RUSAL Aughinish</w:t>
      </w:r>
      <w:r w:rsidR="001A5EAE">
        <w:rPr>
          <w:sz w:val="19"/>
          <w:szCs w:val="19"/>
        </w:rPr>
        <w:t>,</w:t>
      </w:r>
    </w:p>
    <w:p w:rsidR="001A5EAE" w:rsidRDefault="001A5EAE" w:rsidP="001A5EAE">
      <w:pPr>
        <w:rPr>
          <w:sz w:val="19"/>
          <w:szCs w:val="19"/>
        </w:rPr>
      </w:pPr>
      <w:r>
        <w:rPr>
          <w:sz w:val="19"/>
          <w:szCs w:val="19"/>
        </w:rPr>
        <w:t xml:space="preserve">Tel: </w:t>
      </w:r>
      <w:r w:rsidRPr="001A5EAE">
        <w:rPr>
          <w:sz w:val="19"/>
          <w:szCs w:val="19"/>
        </w:rPr>
        <w:t xml:space="preserve">061 </w:t>
      </w:r>
      <w:r w:rsidR="00EA00A4">
        <w:rPr>
          <w:sz w:val="19"/>
          <w:szCs w:val="19"/>
        </w:rPr>
        <w:t>604370</w:t>
      </w:r>
    </w:p>
    <w:p w:rsidR="001A5EAE" w:rsidRDefault="001A5EAE" w:rsidP="001A5EAE">
      <w:pPr>
        <w:rPr>
          <w:sz w:val="19"/>
          <w:szCs w:val="19"/>
        </w:rPr>
      </w:pPr>
      <w:r>
        <w:rPr>
          <w:sz w:val="19"/>
          <w:szCs w:val="19"/>
        </w:rPr>
        <w:t xml:space="preserve">Email: </w:t>
      </w:r>
      <w:hyperlink r:id="rId11" w:history="1">
        <w:r w:rsidR="00EA00A4" w:rsidRPr="00414811">
          <w:rPr>
            <w:rStyle w:val="Hyperlink"/>
            <w:sz w:val="19"/>
            <w:szCs w:val="19"/>
          </w:rPr>
          <w:t>Avril.glynn@augh.com</w:t>
        </w:r>
      </w:hyperlink>
    </w:p>
    <w:p w:rsidR="00382C1F" w:rsidRPr="009E4EEC" w:rsidRDefault="00382C1F" w:rsidP="001A5EAE">
      <w:pPr>
        <w:pStyle w:val="BulletPoints"/>
        <w:numPr>
          <w:ilvl w:val="0"/>
          <w:numId w:val="0"/>
        </w:numPr>
        <w:ind w:left="360" w:hanging="360"/>
        <w:rPr>
          <w:bCs/>
        </w:rPr>
      </w:pPr>
    </w:p>
    <w:sectPr w:rsidR="00382C1F" w:rsidRPr="009E4EEC" w:rsidSect="00606BAE">
      <w:footerReference w:type="default" r:id="rId12"/>
      <w:pgSz w:w="12240" w:h="15840"/>
      <w:pgMar w:top="792" w:right="907" w:bottom="720" w:left="907" w:header="18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8A1" w:rsidRDefault="001818A1">
      <w:r>
        <w:separator/>
      </w:r>
    </w:p>
  </w:endnote>
  <w:endnote w:type="continuationSeparator" w:id="0">
    <w:p w:rsidR="001818A1" w:rsidRDefault="00181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613" w:rsidRPr="00F41613" w:rsidRDefault="00F41613">
    <w:pPr>
      <w:pStyle w:val="Footer"/>
      <w:rPr>
        <w:lang w:val="en-IE"/>
      </w:rPr>
    </w:pPr>
    <w:r>
      <w:rPr>
        <w:lang w:val="en-IE"/>
      </w:rPr>
      <w:t>Nick Brophy</w:t>
    </w:r>
    <w:r>
      <w:rPr>
        <w:lang w:val="en-IE"/>
      </w:rPr>
      <w:tab/>
    </w:r>
    <w:hyperlink r:id="rId1" w:history="1">
      <w:r w:rsidRPr="001033DC">
        <w:rPr>
          <w:rStyle w:val="Hyperlink"/>
          <w:lang w:val="en-IE"/>
        </w:rPr>
        <w:t>Brophy.n@gmail.com</w:t>
      </w:r>
    </w:hyperlink>
    <w:r>
      <w:rPr>
        <w:lang w:val="en-IE"/>
      </w:rPr>
      <w:tab/>
      <w:t>+353 87 7933487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8A1" w:rsidRDefault="001818A1">
      <w:r>
        <w:separator/>
      </w:r>
    </w:p>
  </w:footnote>
  <w:footnote w:type="continuationSeparator" w:id="0">
    <w:p w:rsidR="001818A1" w:rsidRDefault="001818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1B059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7CCE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14C08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7C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C437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5645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68DB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F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E60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51EE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DA7861"/>
    <w:multiLevelType w:val="multilevel"/>
    <w:tmpl w:val="6326002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BA5C8E"/>
    <w:multiLevelType w:val="multilevel"/>
    <w:tmpl w:val="567A15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EF071A"/>
    <w:multiLevelType w:val="hybridMultilevel"/>
    <w:tmpl w:val="C978A83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192801"/>
    <w:multiLevelType w:val="multilevel"/>
    <w:tmpl w:val="E654CCA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3"/>
  </w:num>
  <w:num w:numId="4">
    <w:abstractNumId w:val="18"/>
  </w:num>
  <w:num w:numId="5">
    <w:abstractNumId w:val="25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22"/>
  </w:num>
  <w:num w:numId="11">
    <w:abstractNumId w:val="20"/>
  </w:num>
  <w:num w:numId="12">
    <w:abstractNumId w:val="21"/>
  </w:num>
  <w:num w:numId="13">
    <w:abstractNumId w:val="1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7"/>
  </w:num>
  <w:num w:numId="25">
    <w:abstractNumId w:val="14"/>
  </w:num>
  <w:num w:numId="26">
    <w:abstractNumId w:val="24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1F01"/>
  <w:stylePaneSortMethod w:val="0000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AF1A43"/>
    <w:rsid w:val="000F63F5"/>
    <w:rsid w:val="00104D75"/>
    <w:rsid w:val="00111F92"/>
    <w:rsid w:val="001818A1"/>
    <w:rsid w:val="001A5EAE"/>
    <w:rsid w:val="00382C1F"/>
    <w:rsid w:val="004053EC"/>
    <w:rsid w:val="00475B95"/>
    <w:rsid w:val="00541FD1"/>
    <w:rsid w:val="005776AF"/>
    <w:rsid w:val="005850A6"/>
    <w:rsid w:val="005F0127"/>
    <w:rsid w:val="00606BAE"/>
    <w:rsid w:val="006112C6"/>
    <w:rsid w:val="006E7D93"/>
    <w:rsid w:val="00727D0B"/>
    <w:rsid w:val="00771326"/>
    <w:rsid w:val="007C60B2"/>
    <w:rsid w:val="00931909"/>
    <w:rsid w:val="00955F6E"/>
    <w:rsid w:val="00974B6E"/>
    <w:rsid w:val="009E4EEC"/>
    <w:rsid w:val="00AF1A43"/>
    <w:rsid w:val="00B346CD"/>
    <w:rsid w:val="00C464C2"/>
    <w:rsid w:val="00D05B35"/>
    <w:rsid w:val="00D14E43"/>
    <w:rsid w:val="00DA2FB0"/>
    <w:rsid w:val="00DF670F"/>
    <w:rsid w:val="00E40671"/>
    <w:rsid w:val="00EA00A4"/>
    <w:rsid w:val="00EC0C3E"/>
    <w:rsid w:val="00F41613"/>
    <w:rsid w:val="00F44BA4"/>
    <w:rsid w:val="00F9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5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semiHidden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qFormat/>
    <w:rsid w:val="005F0127"/>
    <w:pPr>
      <w:numPr>
        <w:numId w:val="27"/>
      </w:numPr>
      <w:spacing w:after="80"/>
      <w:ind w:left="432" w:hanging="288"/>
    </w:pPr>
    <w:rPr>
      <w:rFonts w:eastAsiaTheme="minorHAnsi" w:cstheme="minorBidi"/>
      <w:sz w:val="17"/>
      <w:szCs w:val="22"/>
    </w:rPr>
  </w:style>
  <w:style w:type="paragraph" w:customStyle="1" w:styleId="ResumeBodyText">
    <w:name w:val="Resume Body Text"/>
    <w:basedOn w:val="Normal"/>
    <w:qFormat/>
    <w:rsid w:val="001A5EAE"/>
    <w:rPr>
      <w:rFonts w:eastAsiaTheme="minorHAnsi" w:cstheme="minorBidi"/>
      <w:sz w:val="17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vril.glynn@augh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Thomas.Newe@ul.i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rophy.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MN_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Props1.xml><?xml version="1.0" encoding="utf-8"?>
<ds:datastoreItem xmlns:ds="http://schemas.openxmlformats.org/officeDocument/2006/customXml" ds:itemID="{450D8F3F-F2C4-44EE-AC14-B01452EDBA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0E15C7-2A84-40C1-A04F-FF172A07FD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E3580-9585-47CC-85CF-FDECA65796A5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MN_ITResume</Template>
  <TotalTime>0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4407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2010-06-11T14:03:00Z</dcterms:created>
  <dcterms:modified xsi:type="dcterms:W3CDTF">2010-07-01T17:55:00Z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TC103779679990</vt:lpwstr>
  </property>
</Properties>
</file>