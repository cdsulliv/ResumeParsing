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color w:val="auto"/>
          <w:kern w:val="0"/>
          <w:sz w:val="21"/>
          <w:szCs w:val="22"/>
        </w:rPr>
        <w:alias w:val="Resume Name"/>
        <w:tag w:val="Resume Name"/>
        <w:id w:val="-924265653"/>
        <w:placeholder>
          <w:docPart w:val="1B3FD264FA81442FB3E6CD66A77DA5FB"/>
        </w:placeholder>
        <w:docPartList>
          <w:docPartGallery w:val="Quick Parts"/>
          <w:docPartCategory w:val=" Resume Name"/>
        </w:docPartList>
      </w:sdtPr>
      <w:sdtEndPr>
        <w:rPr>
          <w14:ligatures w14:val="none"/>
          <w14:numForm w14:val="default"/>
        </w:rPr>
      </w:sdtEndPr>
      <w:sdtContent>
        <w:p w:rsidR="00882229" w:rsidRPr="008D6C83" w:rsidRDefault="001B443C">
          <w:pPr>
            <w:pStyle w:val="PersonalName"/>
            <w:rPr>
              <w:sz w:val="30"/>
              <w:szCs w:val="30"/>
            </w:rPr>
          </w:pPr>
          <w:sdt>
            <w:sdtPr>
              <w:rPr>
                <w:sz w:val="34"/>
                <w:szCs w:val="34"/>
              </w:rPr>
              <w:alias w:val="Author"/>
              <w:tag w:val=""/>
              <w:id w:val="1823003119"/>
              <w:placeholder>
                <w:docPart w:val="E7D6F9AF0DC3471D851A1DF4BA21B5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2D59" w:rsidRPr="00D72A46">
                <w:rPr>
                  <w:sz w:val="34"/>
                  <w:szCs w:val="34"/>
                </w:rPr>
                <w:t>Fernando L. Quinones</w:t>
              </w:r>
            </w:sdtContent>
          </w:sdt>
        </w:p>
        <w:sdt>
          <w:sdtPr>
            <w:alias w:val="Address"/>
            <w:tag w:val=""/>
            <w:id w:val="539556739"/>
            <w:placeholder>
              <w:docPart w:val="1D5237C095F54CC1AA1786A4850E95C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882229" w:rsidRDefault="007168F3">
              <w:pPr>
                <w:pStyle w:val="SenderAddress"/>
              </w:pPr>
              <w:r>
                <w:t xml:space="preserve">3314 Tamarac Street </w:t>
              </w:r>
              <w:r w:rsidR="00A91EF9">
                <w:t xml:space="preserve">Mohegan Lake, NY </w:t>
              </w:r>
            </w:p>
          </w:sdtContent>
        </w:sdt>
        <w:sdt>
          <w:sdtPr>
            <w:alias w:val="E-mail Address"/>
            <w:tag w:val=""/>
            <w:id w:val="527535243"/>
            <w:placeholder>
              <w:docPart w:val="08A790940F7F475CACEF59FB864F394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6518B5" w:rsidRDefault="006518B5" w:rsidP="006518B5">
              <w:pPr>
                <w:pStyle w:val="SenderAddress"/>
              </w:pPr>
              <w:r>
                <w:t>f</w:t>
              </w:r>
              <w:r w:rsidR="0078459E">
                <w:t>lquinones1@gmail.com</w:t>
              </w:r>
            </w:p>
          </w:sdtContent>
        </w:sdt>
        <w:sdt>
          <w:sdtPr>
            <w:rPr>
              <w:i/>
              <w:szCs w:val="21"/>
            </w:rPr>
            <w:id w:val="1753779621"/>
            <w:placeholder>
              <w:docPart w:val="32D9D0FF57D544CEA064B2E44384A754"/>
            </w:placeholder>
            <w:text/>
          </w:sdtPr>
          <w:sdtEndPr/>
          <w:sdtContent>
            <w:p w:rsidR="008D303B" w:rsidRPr="00627D15" w:rsidRDefault="006518B5" w:rsidP="008D303B">
              <w:pPr>
                <w:pStyle w:val="SenderAddress"/>
                <w:rPr>
                  <w:i/>
                  <w:szCs w:val="21"/>
                </w:rPr>
              </w:pPr>
              <w:r w:rsidRPr="00D93705">
                <w:rPr>
                  <w:i/>
                  <w:szCs w:val="21"/>
                </w:rPr>
                <w:t xml:space="preserve">(914) </w:t>
              </w:r>
              <w:r w:rsidR="00386242">
                <w:rPr>
                  <w:i/>
                  <w:szCs w:val="21"/>
                </w:rPr>
                <w:t>539-1564</w:t>
              </w:r>
            </w:p>
          </w:sdtContent>
        </w:sdt>
      </w:sdtContent>
    </w:sdt>
    <w:p w:rsidR="00882229" w:rsidRDefault="00BD0AA9">
      <w:pPr>
        <w:pStyle w:val="SectionHeading"/>
      </w:pPr>
      <w:r>
        <w:t>Education</w:t>
      </w:r>
    </w:p>
    <w:p w:rsidR="00882229" w:rsidRPr="00F60522" w:rsidRDefault="006518B5">
      <w:pPr>
        <w:pStyle w:val="Subsection"/>
        <w:rPr>
          <w:b/>
        </w:rPr>
      </w:pPr>
      <w:r w:rsidRPr="00F60522">
        <w:rPr>
          <w:b/>
        </w:rPr>
        <w:t>State University of New York at Purchase</w:t>
      </w:r>
    </w:p>
    <w:p w:rsidR="001B443C" w:rsidRDefault="007168F3" w:rsidP="006518B5">
      <w:pPr>
        <w:pStyle w:val="SubsectionDate"/>
        <w:spacing w:after="0"/>
      </w:pPr>
      <w:r>
        <w:t>0</w:t>
      </w:r>
      <w:r w:rsidR="006518B5">
        <w:t>5/2015</w:t>
      </w:r>
      <w:r w:rsidR="00BD0AA9">
        <w:rPr>
          <w:color w:val="4F81BD" w:themeColor="accent1"/>
        </w:rPr>
        <w:t>|</w:t>
      </w:r>
      <w:r w:rsidR="00DC790D">
        <w:t>B.A. in Arts Management</w:t>
      </w:r>
    </w:p>
    <w:p w:rsidR="00DC790D" w:rsidRDefault="00DC790D" w:rsidP="006518B5">
      <w:pPr>
        <w:pStyle w:val="SubsectionDate"/>
        <w:spacing w:after="0"/>
      </w:pPr>
      <w:bookmarkStart w:id="0" w:name="_GoBack"/>
      <w:bookmarkEnd w:id="0"/>
      <w:r>
        <w:t>05/2015</w:t>
      </w:r>
      <w:r>
        <w:rPr>
          <w:color w:val="4F81BD" w:themeColor="accent1"/>
        </w:rPr>
        <w:t>|</w:t>
      </w:r>
      <w:r>
        <w:t>B.A. in Economics</w:t>
      </w:r>
    </w:p>
    <w:p w:rsidR="008D303B" w:rsidRDefault="008D303B" w:rsidP="006518B5">
      <w:pPr>
        <w:pStyle w:val="SubsectionDate"/>
        <w:spacing w:after="0"/>
      </w:pPr>
    </w:p>
    <w:p w:rsidR="00544B19" w:rsidRPr="00F60522" w:rsidRDefault="00544B19" w:rsidP="00544B19">
      <w:pPr>
        <w:pStyle w:val="Subsection"/>
        <w:rPr>
          <w:b/>
        </w:rPr>
      </w:pPr>
      <w:r w:rsidRPr="00F60522">
        <w:rPr>
          <w:b/>
        </w:rPr>
        <w:t>Related Coursework</w:t>
      </w:r>
    </w:p>
    <w:p w:rsidR="00502D59" w:rsidRDefault="00502D59" w:rsidP="00544B19">
      <w:pPr>
        <w:pStyle w:val="SubsectionDate"/>
        <w:spacing w:after="0"/>
      </w:pPr>
      <w:r>
        <w:t xml:space="preserve">Music Business Marketing, </w:t>
      </w:r>
      <w:r w:rsidR="00544B19">
        <w:t>Social Media &amp; the Arts, Arts &amp; Entertainment Law, Arts</w:t>
      </w:r>
      <w:r>
        <w:t xml:space="preserve"> Fundraising</w:t>
      </w:r>
    </w:p>
    <w:p w:rsidR="00544B19" w:rsidRDefault="00544B19" w:rsidP="00544B19">
      <w:pPr>
        <w:pStyle w:val="SubsectionDate"/>
        <w:spacing w:after="0"/>
      </w:pPr>
      <w:r>
        <w:t>Cultural Economics, Behavioral Economics, Microeconomics, Macroeconomics</w:t>
      </w:r>
      <w:r w:rsidR="002E5A7B">
        <w:t>, Game Theory</w:t>
      </w:r>
    </w:p>
    <w:p w:rsidR="00544B19" w:rsidRDefault="00544B19" w:rsidP="00544B19">
      <w:pPr>
        <w:pStyle w:val="SubsectionDate"/>
        <w:spacing w:after="0"/>
      </w:pPr>
    </w:p>
    <w:p w:rsidR="00544B19" w:rsidRPr="00F60522" w:rsidRDefault="00544B19" w:rsidP="00544B19">
      <w:pPr>
        <w:pStyle w:val="Subsection"/>
        <w:rPr>
          <w:b/>
        </w:rPr>
      </w:pPr>
      <w:r w:rsidRPr="00F60522">
        <w:rPr>
          <w:b/>
        </w:rPr>
        <w:t>Senior Project</w:t>
      </w:r>
    </w:p>
    <w:p w:rsidR="008D303B" w:rsidRPr="008D303B" w:rsidRDefault="00544B19" w:rsidP="008D303B">
      <w:pPr>
        <w:pStyle w:val="SubsectionDate"/>
        <w:spacing w:after="0"/>
      </w:pPr>
      <w:r w:rsidRPr="00F60522">
        <w:rPr>
          <w:b/>
          <w:i/>
        </w:rPr>
        <w:t>The Evolution and Revolution of the Music Industry</w:t>
      </w:r>
      <w:r w:rsidR="00F60522">
        <w:t>: A</w:t>
      </w:r>
      <w:r>
        <w:t>n investigated, two-semester project,</w:t>
      </w:r>
      <w:r w:rsidR="008D6C83">
        <w:t xml:space="preserve"> describing</w:t>
      </w:r>
      <w:r>
        <w:t xml:space="preserve"> and recounting the changes the Music Industry has gone through</w:t>
      </w:r>
      <w:r w:rsidR="008D6C83">
        <w:t>,</w:t>
      </w:r>
      <w:r>
        <w:t xml:space="preserve"> and continue to go through</w:t>
      </w:r>
      <w:r w:rsidR="008D6C83">
        <w:t>,</w:t>
      </w:r>
      <w:r w:rsidR="00502D59">
        <w:t xml:space="preserve"> as a result of the</w:t>
      </w:r>
      <w:r>
        <w:t xml:space="preserve"> </w:t>
      </w:r>
      <w:r w:rsidR="008D6C83">
        <w:t>ever-evolving digital technological</w:t>
      </w:r>
      <w:r>
        <w:t xml:space="preserve"> age.</w:t>
      </w:r>
    </w:p>
    <w:p w:rsidR="00A91EF9" w:rsidRDefault="004F52E3" w:rsidP="00A91EF9">
      <w:pPr>
        <w:pStyle w:val="SectionHeading"/>
      </w:pPr>
      <w:r>
        <w:t xml:space="preserve">Work </w:t>
      </w:r>
      <w:r w:rsidR="00A91EF9">
        <w:t>Experience</w:t>
      </w:r>
    </w:p>
    <w:p w:rsidR="00502D59" w:rsidRPr="00A74EB7" w:rsidRDefault="00502D59" w:rsidP="00502D59">
      <w:pPr>
        <w:pStyle w:val="Subsection"/>
        <w:rPr>
          <w:b/>
        </w:rPr>
      </w:pPr>
      <w:r w:rsidRPr="00A74EB7">
        <w:rPr>
          <w:b/>
        </w:rPr>
        <w:t>ArtsWestchester| White Plains, NY</w:t>
      </w:r>
    </w:p>
    <w:p w:rsidR="00502D59" w:rsidRPr="00A74EB7" w:rsidRDefault="00502D59" w:rsidP="00502D59">
      <w:pPr>
        <w:pStyle w:val="Phone"/>
        <w:rPr>
          <w:sz w:val="22"/>
        </w:rPr>
      </w:pPr>
      <w:r>
        <w:rPr>
          <w:sz w:val="22"/>
        </w:rPr>
        <w:t>Gallery Intern</w:t>
      </w:r>
      <w:r w:rsidRPr="00A74EB7">
        <w:rPr>
          <w:sz w:val="22"/>
        </w:rPr>
        <w:tab/>
      </w:r>
      <w:r w:rsidRPr="00A74EB7">
        <w:rPr>
          <w:sz w:val="22"/>
        </w:rPr>
        <w:tab/>
      </w:r>
      <w:r w:rsidRPr="00A74EB7">
        <w:rPr>
          <w:rStyle w:val="IntenseEmphasis"/>
          <w:sz w:val="22"/>
        </w:rPr>
        <w:tab/>
      </w:r>
      <w:r w:rsidRPr="00A74EB7">
        <w:rPr>
          <w:rStyle w:val="IntenseEmphasis"/>
          <w:sz w:val="22"/>
        </w:rPr>
        <w:tab/>
      </w:r>
      <w:r w:rsidRPr="00A74EB7">
        <w:rPr>
          <w:rStyle w:val="IntenseEmphasis"/>
          <w:sz w:val="22"/>
        </w:rPr>
        <w:tab/>
        <w:t xml:space="preserve">      </w:t>
      </w:r>
      <w:r w:rsidRPr="00A74EB7">
        <w:rPr>
          <w:rStyle w:val="IntenseEmphasis"/>
          <w:sz w:val="22"/>
        </w:rPr>
        <w:tab/>
      </w:r>
      <w:r w:rsidRPr="00A74EB7">
        <w:rPr>
          <w:rStyle w:val="IntenseEmphasis"/>
          <w:sz w:val="22"/>
        </w:rPr>
        <w:tab/>
        <w:t xml:space="preserve"> </w:t>
      </w:r>
      <w:r w:rsidRPr="00A74EB7">
        <w:rPr>
          <w:rStyle w:val="IntenseEmphasis"/>
          <w:sz w:val="22"/>
        </w:rPr>
        <w:tab/>
      </w:r>
      <w:r w:rsidRPr="00A74EB7">
        <w:rPr>
          <w:rStyle w:val="IntenseEmphasis"/>
          <w:sz w:val="22"/>
        </w:rPr>
        <w:tab/>
        <w:t xml:space="preserve"> </w:t>
      </w:r>
      <w:r w:rsidRPr="00A74EB7">
        <w:rPr>
          <w:bCs/>
          <w:i/>
          <w:iCs/>
          <w:sz w:val="22"/>
        </w:rPr>
        <w:t>05/2015</w:t>
      </w:r>
      <w:r w:rsidRPr="00A74EB7">
        <w:rPr>
          <w:sz w:val="22"/>
        </w:rPr>
        <w:t xml:space="preserve"> – current</w:t>
      </w:r>
    </w:p>
    <w:p w:rsidR="00502D59" w:rsidRPr="00A74EB7" w:rsidRDefault="00502D59" w:rsidP="00502D59">
      <w:pPr>
        <w:pStyle w:val="ListParagraph"/>
        <w:numPr>
          <w:ilvl w:val="0"/>
          <w:numId w:val="8"/>
        </w:numPr>
        <w:rPr>
          <w:color w:val="auto"/>
        </w:rPr>
      </w:pPr>
      <w:r w:rsidRPr="00A74EB7">
        <w:rPr>
          <w:color w:val="auto"/>
        </w:rPr>
        <w:t>Serve and act as</w:t>
      </w:r>
      <w:r w:rsidR="00252A91">
        <w:rPr>
          <w:color w:val="auto"/>
        </w:rPr>
        <w:t xml:space="preserve"> a</w:t>
      </w:r>
      <w:r w:rsidRPr="00A74EB7">
        <w:rPr>
          <w:color w:val="auto"/>
        </w:rPr>
        <w:t xml:space="preserve"> liaison between gallery and</w:t>
      </w:r>
      <w:r w:rsidR="00252A91">
        <w:rPr>
          <w:color w:val="auto"/>
        </w:rPr>
        <w:t xml:space="preserve"> both</w:t>
      </w:r>
      <w:r w:rsidRPr="00A74EB7">
        <w:rPr>
          <w:color w:val="auto"/>
        </w:rPr>
        <w:t xml:space="preserve"> high end </w:t>
      </w:r>
      <w:r w:rsidR="00F85483" w:rsidRPr="00A74EB7">
        <w:rPr>
          <w:color w:val="auto"/>
        </w:rPr>
        <w:t>clientele</w:t>
      </w:r>
      <w:r w:rsidRPr="00A74EB7">
        <w:rPr>
          <w:color w:val="auto"/>
        </w:rPr>
        <w:t xml:space="preserve"> and public</w:t>
      </w:r>
    </w:p>
    <w:p w:rsidR="00252A91" w:rsidRDefault="00252A91" w:rsidP="00252A91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Tasked to manage projects simultaneously,</w:t>
      </w:r>
      <w:r w:rsidR="00F85483" w:rsidRPr="00A74EB7">
        <w:rPr>
          <w:color w:val="auto"/>
        </w:rPr>
        <w:t xml:space="preserve"> intensive research for </w:t>
      </w:r>
      <w:r>
        <w:rPr>
          <w:color w:val="auto"/>
        </w:rPr>
        <w:t xml:space="preserve">multiple </w:t>
      </w:r>
      <w:r w:rsidR="00F85483" w:rsidRPr="00A74EB7">
        <w:rPr>
          <w:color w:val="auto"/>
        </w:rPr>
        <w:t xml:space="preserve">upcoming </w:t>
      </w:r>
      <w:r>
        <w:rPr>
          <w:color w:val="auto"/>
        </w:rPr>
        <w:t>exhibits</w:t>
      </w:r>
    </w:p>
    <w:p w:rsidR="00252A91" w:rsidRDefault="00252A91" w:rsidP="00252A91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Perform detailed presentations and oral speeches describing results</w:t>
      </w:r>
    </w:p>
    <w:p w:rsidR="00F85483" w:rsidRPr="00252A91" w:rsidRDefault="00252A91" w:rsidP="00252A91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Ad</w:t>
      </w:r>
      <w:r w:rsidRPr="00252A91">
        <w:rPr>
          <w:color w:val="auto"/>
        </w:rPr>
        <w:t>ministrative duties such</w:t>
      </w:r>
      <w:r w:rsidR="00F85483" w:rsidRPr="00252A91">
        <w:rPr>
          <w:color w:val="auto"/>
        </w:rPr>
        <w:t xml:space="preserve"> answering phones, responding to emails, and assisting the Gallery Coordinator</w:t>
      </w:r>
    </w:p>
    <w:p w:rsidR="00F85483" w:rsidRPr="00A74EB7" w:rsidRDefault="00F85483" w:rsidP="00F85483">
      <w:pPr>
        <w:pStyle w:val="ListParagraph"/>
        <w:numPr>
          <w:ilvl w:val="0"/>
          <w:numId w:val="8"/>
        </w:numPr>
        <w:rPr>
          <w:color w:val="auto"/>
        </w:rPr>
      </w:pPr>
      <w:r w:rsidRPr="00A74EB7">
        <w:rPr>
          <w:color w:val="auto"/>
        </w:rPr>
        <w:t>Assist in the completion of gallery installations and exhibit openings</w:t>
      </w:r>
    </w:p>
    <w:p w:rsidR="00F85483" w:rsidRPr="00A74EB7" w:rsidRDefault="00252A91" w:rsidP="00F85483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Expected to perform</w:t>
      </w:r>
      <w:r w:rsidR="00F85483" w:rsidRPr="00A74EB7">
        <w:rPr>
          <w:color w:val="auto"/>
        </w:rPr>
        <w:t xml:space="preserve"> at the highest standards under pressure and tight timetables</w:t>
      </w:r>
    </w:p>
    <w:p w:rsidR="00F85483" w:rsidRPr="00F85483" w:rsidRDefault="00F85483" w:rsidP="00F85483">
      <w:pPr>
        <w:pStyle w:val="ListParagraph"/>
        <w:ind w:firstLine="0"/>
      </w:pPr>
    </w:p>
    <w:p w:rsidR="004F52E3" w:rsidRPr="00A74EB7" w:rsidRDefault="00502D59" w:rsidP="004F52E3">
      <w:pPr>
        <w:pStyle w:val="Subsection"/>
        <w:rPr>
          <w:b/>
        </w:rPr>
      </w:pPr>
      <w:r w:rsidRPr="00A74EB7">
        <w:rPr>
          <w:b/>
        </w:rPr>
        <w:t>Harvest-on-Hudson</w:t>
      </w:r>
      <w:r w:rsidR="003542AB" w:rsidRPr="00A74EB7">
        <w:rPr>
          <w:b/>
        </w:rPr>
        <w:t xml:space="preserve">| </w:t>
      </w:r>
      <w:r w:rsidRPr="00A74EB7">
        <w:rPr>
          <w:b/>
        </w:rPr>
        <w:t>Hastings-on-Hudson</w:t>
      </w:r>
      <w:r w:rsidR="003542AB" w:rsidRPr="00A74EB7">
        <w:rPr>
          <w:b/>
        </w:rPr>
        <w:t>, NY</w:t>
      </w:r>
    </w:p>
    <w:p w:rsidR="004F52E3" w:rsidRPr="00A91EF9" w:rsidRDefault="004F52E3" w:rsidP="004F52E3">
      <w:pPr>
        <w:pStyle w:val="Phone"/>
        <w:rPr>
          <w:sz w:val="22"/>
        </w:rPr>
      </w:pPr>
      <w:r>
        <w:rPr>
          <w:sz w:val="22"/>
        </w:rPr>
        <w:t>Front of House Waiter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91EF9">
        <w:rPr>
          <w:rStyle w:val="IntenseEmphasis"/>
          <w:sz w:val="22"/>
        </w:rPr>
        <w:tab/>
      </w:r>
      <w:r w:rsidRPr="00A91EF9">
        <w:rPr>
          <w:rStyle w:val="IntenseEmphasis"/>
          <w:sz w:val="22"/>
        </w:rPr>
        <w:tab/>
      </w:r>
      <w:r>
        <w:rPr>
          <w:rStyle w:val="IntenseEmphasis"/>
          <w:sz w:val="22"/>
        </w:rPr>
        <w:tab/>
      </w:r>
      <w:r w:rsidR="00502D59">
        <w:rPr>
          <w:rStyle w:val="IntenseEmphasis"/>
          <w:sz w:val="22"/>
        </w:rPr>
        <w:t xml:space="preserve">     </w:t>
      </w:r>
      <w:r w:rsidR="00502D59">
        <w:rPr>
          <w:rStyle w:val="IntenseEmphasis"/>
          <w:sz w:val="22"/>
        </w:rPr>
        <w:tab/>
      </w:r>
      <w:r w:rsidR="00502D59">
        <w:rPr>
          <w:rStyle w:val="IntenseEmphasis"/>
          <w:sz w:val="22"/>
        </w:rPr>
        <w:tab/>
        <w:t xml:space="preserve"> </w:t>
      </w:r>
      <w:r w:rsidR="00502D59">
        <w:rPr>
          <w:bCs/>
          <w:i/>
          <w:iCs/>
          <w:color w:val="000000"/>
          <w:sz w:val="22"/>
        </w:rPr>
        <w:t>05</w:t>
      </w:r>
      <w:r w:rsidRPr="00A91EF9">
        <w:rPr>
          <w:bCs/>
          <w:i/>
          <w:iCs/>
          <w:color w:val="000000"/>
          <w:sz w:val="22"/>
        </w:rPr>
        <w:t>/20</w:t>
      </w:r>
      <w:r>
        <w:rPr>
          <w:bCs/>
          <w:i/>
          <w:iCs/>
          <w:color w:val="000000"/>
          <w:sz w:val="22"/>
        </w:rPr>
        <w:t>15</w:t>
      </w:r>
      <w:r w:rsidRPr="00A91EF9">
        <w:rPr>
          <w:sz w:val="22"/>
        </w:rPr>
        <w:t xml:space="preserve"> – </w:t>
      </w:r>
      <w:r w:rsidR="00502D59">
        <w:rPr>
          <w:sz w:val="22"/>
        </w:rPr>
        <w:t>current</w:t>
      </w:r>
    </w:p>
    <w:p w:rsidR="004F52E3" w:rsidRPr="00A74EB7" w:rsidRDefault="004F52E3" w:rsidP="008D6C83">
      <w:pPr>
        <w:pStyle w:val="RecipientAddress"/>
        <w:numPr>
          <w:ilvl w:val="0"/>
          <w:numId w:val="8"/>
        </w:numPr>
        <w:rPr>
          <w:color w:val="auto"/>
        </w:rPr>
      </w:pPr>
      <w:r w:rsidRPr="00A74EB7">
        <w:rPr>
          <w:color w:val="auto"/>
        </w:rPr>
        <w:t xml:space="preserve">Meticulously serve </w:t>
      </w:r>
      <w:r w:rsidR="008D6C83" w:rsidRPr="00A74EB7">
        <w:rPr>
          <w:color w:val="auto"/>
        </w:rPr>
        <w:t>high end clientele a memorable and distinguished fine dining experience</w:t>
      </w:r>
    </w:p>
    <w:p w:rsidR="008D6C83" w:rsidRPr="00A74EB7" w:rsidRDefault="002E5A7B" w:rsidP="008D6C83">
      <w:pPr>
        <w:pStyle w:val="RecipientAddress"/>
        <w:numPr>
          <w:ilvl w:val="0"/>
          <w:numId w:val="8"/>
        </w:numPr>
        <w:rPr>
          <w:color w:val="auto"/>
        </w:rPr>
      </w:pPr>
      <w:r w:rsidRPr="00A74EB7">
        <w:rPr>
          <w:color w:val="auto"/>
        </w:rPr>
        <w:t xml:space="preserve">Excel in a fast paced </w:t>
      </w:r>
      <w:r w:rsidR="008D6C83" w:rsidRPr="00A74EB7">
        <w:rPr>
          <w:color w:val="auto"/>
        </w:rPr>
        <w:t>work environment</w:t>
      </w:r>
    </w:p>
    <w:p w:rsidR="004F52E3" w:rsidRDefault="00502D59" w:rsidP="00A91EF9">
      <w:pPr>
        <w:pStyle w:val="RecipientAddress"/>
        <w:numPr>
          <w:ilvl w:val="0"/>
          <w:numId w:val="8"/>
        </w:numPr>
        <w:rPr>
          <w:color w:val="auto"/>
        </w:rPr>
      </w:pPr>
      <w:r w:rsidRPr="00A74EB7">
        <w:rPr>
          <w:color w:val="auto"/>
        </w:rPr>
        <w:t xml:space="preserve">Complete </w:t>
      </w:r>
      <w:r w:rsidR="008D6C83" w:rsidRPr="00A74EB7">
        <w:rPr>
          <w:color w:val="auto"/>
        </w:rPr>
        <w:t xml:space="preserve">memorization of </w:t>
      </w:r>
      <w:r w:rsidRPr="00A74EB7">
        <w:rPr>
          <w:color w:val="auto"/>
        </w:rPr>
        <w:t>various wine and food selections</w:t>
      </w:r>
    </w:p>
    <w:p w:rsidR="00F67B0F" w:rsidRPr="00A74EB7" w:rsidRDefault="00F67B0F" w:rsidP="00A91EF9">
      <w:pPr>
        <w:pStyle w:val="RecipientAddress"/>
        <w:numPr>
          <w:ilvl w:val="0"/>
          <w:numId w:val="8"/>
        </w:numPr>
        <w:rPr>
          <w:color w:val="auto"/>
        </w:rPr>
      </w:pPr>
      <w:r>
        <w:rPr>
          <w:color w:val="auto"/>
        </w:rPr>
        <w:t>Work in conjunction with back server to ensure proper and excellent guest service</w:t>
      </w:r>
    </w:p>
    <w:p w:rsidR="00A91EF9" w:rsidRPr="00A74EB7" w:rsidRDefault="00F60522" w:rsidP="00A91EF9">
      <w:pPr>
        <w:pStyle w:val="Subsection"/>
        <w:rPr>
          <w:b/>
        </w:rPr>
      </w:pPr>
      <w:r w:rsidRPr="00A74EB7">
        <w:rPr>
          <w:b/>
        </w:rPr>
        <w:t>Chili’s Bar and Grill</w:t>
      </w:r>
      <w:r w:rsidR="003542AB" w:rsidRPr="00A74EB7">
        <w:rPr>
          <w:b/>
        </w:rPr>
        <w:t>| Mahopac. NY</w:t>
      </w:r>
    </w:p>
    <w:p w:rsidR="00A91EF9" w:rsidRPr="00A91EF9" w:rsidRDefault="00A91EF9" w:rsidP="00A91EF9">
      <w:pPr>
        <w:pStyle w:val="Phone"/>
        <w:rPr>
          <w:sz w:val="22"/>
        </w:rPr>
      </w:pPr>
      <w:r w:rsidRPr="00A91EF9">
        <w:rPr>
          <w:sz w:val="22"/>
        </w:rPr>
        <w:t>Lead Server/Bartender/Food Expeditor/Trainer</w:t>
      </w:r>
      <w:r w:rsidRPr="00A91EF9">
        <w:rPr>
          <w:rStyle w:val="IntenseEmphasis"/>
          <w:sz w:val="22"/>
        </w:rPr>
        <w:tab/>
      </w:r>
      <w:r w:rsidRPr="00A91EF9">
        <w:rPr>
          <w:rStyle w:val="IntenseEmphasis"/>
          <w:sz w:val="22"/>
        </w:rPr>
        <w:tab/>
      </w:r>
      <w:r>
        <w:rPr>
          <w:rStyle w:val="IntenseEmphasis"/>
          <w:sz w:val="22"/>
        </w:rPr>
        <w:tab/>
      </w:r>
      <w:r w:rsidR="004F52E3">
        <w:rPr>
          <w:rStyle w:val="IntenseEmphasis"/>
          <w:sz w:val="22"/>
        </w:rPr>
        <w:tab/>
      </w:r>
      <w:r w:rsidR="00502D59">
        <w:rPr>
          <w:rStyle w:val="IntenseEmphasis"/>
          <w:sz w:val="22"/>
        </w:rPr>
        <w:tab/>
      </w:r>
      <w:r w:rsidR="00F85483">
        <w:rPr>
          <w:rStyle w:val="IntenseEmphasis"/>
          <w:sz w:val="22"/>
        </w:rPr>
        <w:t xml:space="preserve"> </w:t>
      </w:r>
      <w:r w:rsidRPr="00A91EF9">
        <w:rPr>
          <w:bCs/>
          <w:i/>
          <w:iCs/>
          <w:color w:val="000000"/>
          <w:sz w:val="22"/>
        </w:rPr>
        <w:t>04/2008</w:t>
      </w:r>
      <w:r w:rsidRPr="00A91EF9">
        <w:rPr>
          <w:sz w:val="22"/>
        </w:rPr>
        <w:t xml:space="preserve"> – </w:t>
      </w:r>
      <w:r w:rsidR="00252A91">
        <w:rPr>
          <w:sz w:val="22"/>
        </w:rPr>
        <w:t>03</w:t>
      </w:r>
      <w:r w:rsidR="004F52E3">
        <w:rPr>
          <w:sz w:val="22"/>
        </w:rPr>
        <w:t>/2015</w:t>
      </w:r>
    </w:p>
    <w:p w:rsidR="006D3BE8" w:rsidRPr="00A74EB7" w:rsidRDefault="00A91EF9" w:rsidP="008D6C83">
      <w:pPr>
        <w:pStyle w:val="ListParagraph"/>
        <w:numPr>
          <w:ilvl w:val="0"/>
          <w:numId w:val="6"/>
        </w:numPr>
        <w:rPr>
          <w:color w:val="auto"/>
        </w:rPr>
      </w:pPr>
      <w:r w:rsidRPr="00A74EB7">
        <w:rPr>
          <w:color w:val="auto"/>
        </w:rPr>
        <w:t>P</w:t>
      </w:r>
      <w:r w:rsidR="007168F3" w:rsidRPr="00A74EB7">
        <w:rPr>
          <w:color w:val="auto"/>
        </w:rPr>
        <w:t>rovide</w:t>
      </w:r>
      <w:r w:rsidR="00F60522" w:rsidRPr="00A74EB7">
        <w:rPr>
          <w:color w:val="auto"/>
        </w:rPr>
        <w:t>d</w:t>
      </w:r>
      <w:r w:rsidR="007168F3" w:rsidRPr="00A74EB7">
        <w:rPr>
          <w:color w:val="auto"/>
        </w:rPr>
        <w:t xml:space="preserve"> excellent customer </w:t>
      </w:r>
      <w:r w:rsidR="004F52E3" w:rsidRPr="00A74EB7">
        <w:rPr>
          <w:color w:val="auto"/>
        </w:rPr>
        <w:t>service to a multitude of guests</w:t>
      </w:r>
    </w:p>
    <w:p w:rsidR="00A91EF9" w:rsidRPr="00A74EB7" w:rsidRDefault="00A91EF9" w:rsidP="00A91EF9">
      <w:pPr>
        <w:pStyle w:val="ListParagraph"/>
        <w:numPr>
          <w:ilvl w:val="0"/>
          <w:numId w:val="6"/>
        </w:numPr>
        <w:rPr>
          <w:color w:val="auto"/>
        </w:rPr>
      </w:pPr>
      <w:r w:rsidRPr="00A74EB7">
        <w:rPr>
          <w:color w:val="auto"/>
        </w:rPr>
        <w:t>Maintain</w:t>
      </w:r>
      <w:r w:rsidR="00F60522" w:rsidRPr="00A74EB7">
        <w:rPr>
          <w:color w:val="auto"/>
        </w:rPr>
        <w:t>ed</w:t>
      </w:r>
      <w:r w:rsidR="007168F3" w:rsidRPr="00A74EB7">
        <w:rPr>
          <w:color w:val="auto"/>
        </w:rPr>
        <w:t xml:space="preserve"> regular guests by creating a comfortable </w:t>
      </w:r>
      <w:r w:rsidRPr="00A74EB7">
        <w:rPr>
          <w:color w:val="auto"/>
        </w:rPr>
        <w:t>and pleasing dining experience</w:t>
      </w:r>
    </w:p>
    <w:p w:rsidR="006D3BE8" w:rsidRPr="00A74EB7" w:rsidRDefault="006D3BE8" w:rsidP="006D3BE8">
      <w:pPr>
        <w:pStyle w:val="ListParagraph"/>
        <w:numPr>
          <w:ilvl w:val="0"/>
          <w:numId w:val="6"/>
        </w:numPr>
        <w:rPr>
          <w:color w:val="auto"/>
        </w:rPr>
      </w:pPr>
      <w:r w:rsidRPr="00A74EB7">
        <w:rPr>
          <w:color w:val="auto"/>
        </w:rPr>
        <w:t>Consistent positive guest feedback</w:t>
      </w:r>
    </w:p>
    <w:p w:rsidR="00A91EF9" w:rsidRPr="00A74EB7" w:rsidRDefault="00A91EF9" w:rsidP="004F52E3">
      <w:pPr>
        <w:pStyle w:val="ListParagraph"/>
        <w:numPr>
          <w:ilvl w:val="0"/>
          <w:numId w:val="6"/>
        </w:numPr>
        <w:rPr>
          <w:color w:val="auto"/>
        </w:rPr>
      </w:pPr>
      <w:r w:rsidRPr="00A74EB7">
        <w:rPr>
          <w:color w:val="auto"/>
        </w:rPr>
        <w:t>M</w:t>
      </w:r>
      <w:r w:rsidR="007168F3" w:rsidRPr="00A74EB7">
        <w:rPr>
          <w:color w:val="auto"/>
        </w:rPr>
        <w:t>ultitask</w:t>
      </w:r>
      <w:r w:rsidRPr="00A74EB7">
        <w:rPr>
          <w:color w:val="auto"/>
        </w:rPr>
        <w:t>ing</w:t>
      </w:r>
      <w:r w:rsidR="007168F3" w:rsidRPr="00A74EB7">
        <w:rPr>
          <w:color w:val="auto"/>
        </w:rPr>
        <w:t xml:space="preserve"> responsibilities between the back an</w:t>
      </w:r>
      <w:r w:rsidRPr="00A74EB7">
        <w:rPr>
          <w:color w:val="auto"/>
        </w:rPr>
        <w:t>d front of house</w:t>
      </w:r>
    </w:p>
    <w:p w:rsidR="00F67B0F" w:rsidRPr="00F67B0F" w:rsidRDefault="00252A91" w:rsidP="00F67B0F">
      <w:pPr>
        <w:pStyle w:val="ListParagraph"/>
        <w:numPr>
          <w:ilvl w:val="0"/>
          <w:numId w:val="6"/>
        </w:numPr>
        <w:rPr>
          <w:color w:val="auto"/>
          <w:sz w:val="18"/>
          <w:szCs w:val="18"/>
        </w:rPr>
      </w:pPr>
      <w:r w:rsidRPr="00A74EB7">
        <w:rPr>
          <w:color w:val="auto"/>
        </w:rPr>
        <w:t>Excelled</w:t>
      </w:r>
      <w:r w:rsidR="00F60522" w:rsidRPr="00A74EB7">
        <w:rPr>
          <w:color w:val="auto"/>
        </w:rPr>
        <w:t xml:space="preserve"> indiv</w:t>
      </w:r>
      <w:r w:rsidR="00A02C67" w:rsidRPr="00A74EB7">
        <w:rPr>
          <w:color w:val="auto"/>
        </w:rPr>
        <w:t xml:space="preserve">idually </w:t>
      </w:r>
      <w:r w:rsidR="00F60522" w:rsidRPr="00A74EB7">
        <w:rPr>
          <w:color w:val="auto"/>
        </w:rPr>
        <w:t xml:space="preserve">and as a member of the overall </w:t>
      </w:r>
      <w:r w:rsidR="007168F3" w:rsidRPr="00A74EB7">
        <w:rPr>
          <w:color w:val="auto"/>
        </w:rPr>
        <w:t>team</w:t>
      </w:r>
    </w:p>
    <w:p w:rsidR="00882229" w:rsidRDefault="00D14AD6">
      <w:pPr>
        <w:pStyle w:val="SectionHeading"/>
      </w:pPr>
      <w:r>
        <w:t xml:space="preserve">Additional </w:t>
      </w:r>
      <w:r w:rsidR="00BD0AA9">
        <w:t>Skills</w:t>
      </w:r>
    </w:p>
    <w:p w:rsidR="006518B5" w:rsidRPr="00A74EB7" w:rsidRDefault="006518B5" w:rsidP="00A74EB7">
      <w:pPr>
        <w:pStyle w:val="ListParagraph"/>
        <w:numPr>
          <w:ilvl w:val="0"/>
          <w:numId w:val="4"/>
        </w:numPr>
        <w:spacing w:after="0"/>
        <w:ind w:left="288" w:firstLine="72"/>
        <w:rPr>
          <w:color w:val="auto"/>
        </w:rPr>
      </w:pPr>
      <w:r w:rsidRPr="00A74EB7">
        <w:rPr>
          <w:color w:val="auto"/>
        </w:rPr>
        <w:t>Bi-lingual, Spanish</w:t>
      </w:r>
      <w:r w:rsidR="00502D59" w:rsidRPr="00A74EB7">
        <w:rPr>
          <w:color w:val="auto"/>
        </w:rPr>
        <w:t xml:space="preserve"> </w:t>
      </w:r>
      <w:r w:rsidR="00A91EF9" w:rsidRPr="00A74EB7">
        <w:rPr>
          <w:color w:val="auto"/>
        </w:rPr>
        <w:t>&amp; English</w:t>
      </w:r>
    </w:p>
    <w:p w:rsidR="00252A91" w:rsidRPr="00252A91" w:rsidRDefault="00A74EB7" w:rsidP="00252A91">
      <w:pPr>
        <w:pStyle w:val="ListParagraph"/>
        <w:numPr>
          <w:ilvl w:val="0"/>
          <w:numId w:val="4"/>
        </w:numPr>
        <w:spacing w:after="0"/>
        <w:ind w:left="288" w:firstLine="72"/>
        <w:rPr>
          <w:color w:val="auto"/>
        </w:rPr>
      </w:pPr>
      <w:r w:rsidRPr="00A74EB7">
        <w:rPr>
          <w:color w:val="auto"/>
        </w:rPr>
        <w:t>Well versed in</w:t>
      </w:r>
      <w:r w:rsidR="008D303B" w:rsidRPr="00A74EB7">
        <w:rPr>
          <w:color w:val="auto"/>
        </w:rPr>
        <w:t xml:space="preserve"> Microsoft Word, Excel, Powerpoint, Outlook, Quickbooks</w:t>
      </w:r>
      <w:r w:rsidRPr="00A74EB7">
        <w:rPr>
          <w:color w:val="auto"/>
        </w:rPr>
        <w:t>, Apple OS, Windows OS</w:t>
      </w:r>
    </w:p>
    <w:sectPr w:rsidR="00252A91" w:rsidRPr="00252A91" w:rsidSect="00252A91">
      <w:headerReference w:type="even" r:id="rId12"/>
      <w:footerReference w:type="even" r:id="rId13"/>
      <w:footerReference w:type="default" r:id="rId14"/>
      <w:headerReference w:type="first" r:id="rId15"/>
      <w:pgSz w:w="12240" w:h="15840"/>
      <w:pgMar w:top="81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1F" w:rsidRDefault="004A181F">
      <w:pPr>
        <w:spacing w:after="0" w:line="240" w:lineRule="auto"/>
      </w:pPr>
      <w:r>
        <w:separator/>
      </w:r>
    </w:p>
  </w:endnote>
  <w:endnote w:type="continuationSeparator" w:id="0">
    <w:p w:rsidR="004A181F" w:rsidRDefault="004A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2E3" w:rsidRDefault="001B44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1143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" fillcolor="#1f497d [3215]" stroked="f" strokeweight="2pt">
              <v:path arrowok="t"/>
              <v:textbox>
                <w:txbxContent>
                  <w:p w:rsidR="00882229" w:rsidRDefault="008822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11430" b="889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" fillcolor="#4f81bd [3204]" stroked="f" strokeweight="2pt">
              <v:path arrowok="t"/>
              <v:textbox>
                <w:txbxContent>
                  <w:p w:rsidR="00882229" w:rsidRDefault="0088222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882229" w:rsidRDefault="008E6BD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BD0AA9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F67B0F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" filled="t" fillcolor="#4f81bd [3204]" strokecolor="white [3212]">
              <v:path arrowok="t"/>
              <v:textbox inset="0,,0">
                <w:txbxContent>
                  <w:p w:rsidR="00882229" w:rsidRDefault="008E6BDA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BD0AA9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F67B0F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2E3" w:rsidRDefault="001B443C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127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7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1143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" fillcolor="#1f497d [3215]" stroked="f" strokeweight="2pt">
              <v:path arrowok="t"/>
              <v:textbox>
                <w:txbxContent>
                  <w:p w:rsidR="00882229" w:rsidRDefault="008822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11430" b="889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" fillcolor="#4f81bd [3204]" stroked="f" strokeweight="2pt">
              <v:path arrowok="t"/>
              <v:textbox>
                <w:txbxContent>
                  <w:p w:rsidR="00882229" w:rsidRDefault="0088222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882229" w:rsidRDefault="008E6BD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BD0AA9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D0AA9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" filled="t" fillcolor="#4f81bd [3204]" strokecolor="white [3212]">
              <v:path arrowok="t"/>
              <v:textbox inset="0,,0">
                <w:txbxContent>
                  <w:p w:rsidR="00882229" w:rsidRDefault="008E6BDA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BD0AA9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D0AA9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1F" w:rsidRDefault="004A181F">
      <w:pPr>
        <w:spacing w:after="0" w:line="240" w:lineRule="auto"/>
      </w:pPr>
      <w:r>
        <w:separator/>
      </w:r>
    </w:p>
  </w:footnote>
  <w:footnote w:type="continuationSeparator" w:id="0">
    <w:p w:rsidR="004A181F" w:rsidRDefault="004A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2E3" w:rsidRDefault="001B443C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1270" b="0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4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2229" w:rsidRDefault="00BD0AA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" fillcolor="#1f497d [3215]" stroked="f" strokeweight=".5pt">
              <v:path arrowok="t"/>
              <v:textbox style="layout-flow:vertical;mso-layout-flow-alt:bottom-to-top">
                <w:txbxContent>
                  <w:p w:rsidR="00882229" w:rsidRDefault="00BD0AA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11430" b="889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Ccx29JDwIAAIIE&#10;AAAOAAAAAAAAAAAAAAAAACwCAABkcnMvZTJvRG9jLnhtbFBLAQItABQABgAIAAAAIQCup5NJ2wAA&#10;AAUBAAAPAAAAAAAAAAAAAAAAAGcEAABkcnMvZG93bnJldi54bWxQSwUGAAAAAAQABADzAAAAbwUA&#10;AAAA&#10;" fillcolor="#4f81bd [3204]" stroked="f" strokeweight="2pt">
              <v:path arrowok="t"/>
              <v:textbox>
                <w:txbxContent>
                  <w:p w:rsidR="00882229" w:rsidRDefault="0088222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1143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" fillcolor="#1f497d [3215]" stroked="f" strokeweight="2pt">
              <v:path arrowok="t"/>
              <v:textbox>
                <w:txbxContent>
                  <w:p w:rsidR="00882229" w:rsidRDefault="008822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2E3" w:rsidRDefault="001B44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1360" cy="10058400"/>
              <wp:effectExtent l="0" t="0" r="254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136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8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1143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" fillcolor="#1f497d [3215]" stroked="f" strokeweight="2pt">
              <v:path arrowok="t"/>
              <v:textbox>
                <w:txbxContent>
                  <w:p w:rsidR="00882229" w:rsidRDefault="008822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11430" b="889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2229" w:rsidRDefault="008822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" fillcolor="#4f81bd [3204]" stroked="f" strokeweight="2pt">
              <v:path arrowok="t"/>
              <v:textbox>
                <w:txbxContent>
                  <w:p w:rsidR="00882229" w:rsidRDefault="00882229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B7178"/>
    <w:multiLevelType w:val="hybridMultilevel"/>
    <w:tmpl w:val="9A8E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A81B62"/>
    <w:multiLevelType w:val="hybridMultilevel"/>
    <w:tmpl w:val="7CDC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826DC"/>
    <w:multiLevelType w:val="hybridMultilevel"/>
    <w:tmpl w:val="0520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1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B5"/>
    <w:rsid w:val="001B443C"/>
    <w:rsid w:val="00252A91"/>
    <w:rsid w:val="002D6798"/>
    <w:rsid w:val="002E5A7B"/>
    <w:rsid w:val="00341971"/>
    <w:rsid w:val="003542AB"/>
    <w:rsid w:val="00386242"/>
    <w:rsid w:val="004773CD"/>
    <w:rsid w:val="004A181F"/>
    <w:rsid w:val="004F52E3"/>
    <w:rsid w:val="00502D59"/>
    <w:rsid w:val="00544B19"/>
    <w:rsid w:val="005F74BC"/>
    <w:rsid w:val="00627D15"/>
    <w:rsid w:val="006518B5"/>
    <w:rsid w:val="006B5081"/>
    <w:rsid w:val="006D3BE8"/>
    <w:rsid w:val="007168F3"/>
    <w:rsid w:val="0078459E"/>
    <w:rsid w:val="00803686"/>
    <w:rsid w:val="00882229"/>
    <w:rsid w:val="008D303B"/>
    <w:rsid w:val="008D6C83"/>
    <w:rsid w:val="008E6BDA"/>
    <w:rsid w:val="00907729"/>
    <w:rsid w:val="00910883"/>
    <w:rsid w:val="00951831"/>
    <w:rsid w:val="00A02C67"/>
    <w:rsid w:val="00A74EB7"/>
    <w:rsid w:val="00A91EF9"/>
    <w:rsid w:val="00BD0AA9"/>
    <w:rsid w:val="00CD06C2"/>
    <w:rsid w:val="00D14AD6"/>
    <w:rsid w:val="00D72A46"/>
    <w:rsid w:val="00D93705"/>
    <w:rsid w:val="00DC790D"/>
    <w:rsid w:val="00EE7C4A"/>
    <w:rsid w:val="00EF3596"/>
    <w:rsid w:val="00F60522"/>
    <w:rsid w:val="00F67B0F"/>
    <w:rsid w:val="00F85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1F497D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4F81BD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4F81BD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1F497D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4F81BD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1F497D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1F497D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1F497D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1F497D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4F81BD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4F81BD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1F497D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4F81BD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1F497D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1F497D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1F497D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quinones\AppData\Roaming\Microsoft\Template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3FD264FA81442FB3E6CD66A77D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CA84-522D-4E85-811C-733E776F6818}"/>
      </w:docPartPr>
      <w:docPartBody>
        <w:p w:rsidR="00FB1B79" w:rsidRDefault="009E5847">
          <w:pPr>
            <w:pStyle w:val="1B3FD264FA81442FB3E6CD66A77DA5F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7D6F9AF0DC3471D851A1DF4BA21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9969D-AFFD-402A-A63C-FCBEE483C819}"/>
      </w:docPartPr>
      <w:docPartBody>
        <w:p w:rsidR="00FB1B79" w:rsidRDefault="009E5847">
          <w:pPr>
            <w:pStyle w:val="E7D6F9AF0DC3471D851A1DF4BA21B5F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D5237C095F54CC1AA1786A4850E9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A5069-E2FB-4242-B3DC-9CA474AA33B6}"/>
      </w:docPartPr>
      <w:docPartBody>
        <w:p w:rsidR="00FB1B79" w:rsidRDefault="009E5847">
          <w:pPr>
            <w:pStyle w:val="1D5237C095F54CC1AA1786A4850E95C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08A790940F7F475CACEF59FB864F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EAB02-BD6F-49EA-9125-285EE4A65116}"/>
      </w:docPartPr>
      <w:docPartBody>
        <w:p w:rsidR="00FB1B79" w:rsidRDefault="00A42339" w:rsidP="00A42339">
          <w:pPr>
            <w:pStyle w:val="08A790940F7F475CACEF59FB864F394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2D9D0FF57D544CEA064B2E44384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BE470-5207-4A27-AF88-F6737797EFB3}"/>
      </w:docPartPr>
      <w:docPartBody>
        <w:p w:rsidR="00FB1B79" w:rsidRDefault="00A42339" w:rsidP="00A42339">
          <w:pPr>
            <w:pStyle w:val="32D9D0FF57D544CEA064B2E44384A754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2339"/>
    <w:rsid w:val="00364F98"/>
    <w:rsid w:val="00445C19"/>
    <w:rsid w:val="00501CF7"/>
    <w:rsid w:val="005D5951"/>
    <w:rsid w:val="009E5847"/>
    <w:rsid w:val="00A42339"/>
    <w:rsid w:val="00CD5B88"/>
    <w:rsid w:val="00E82EDA"/>
    <w:rsid w:val="00FB1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42339"/>
    <w:rPr>
      <w:color w:val="808080"/>
    </w:rPr>
  </w:style>
  <w:style w:type="paragraph" w:customStyle="1" w:styleId="1B3FD264FA81442FB3E6CD66A77DA5FB">
    <w:name w:val="1B3FD264FA81442FB3E6CD66A77DA5FB"/>
    <w:rsid w:val="00E82EDA"/>
  </w:style>
  <w:style w:type="paragraph" w:customStyle="1" w:styleId="E966CFB669B84894B003E80DF84DD542">
    <w:name w:val="E966CFB669B84894B003E80DF84DD542"/>
    <w:rsid w:val="00E82EDA"/>
  </w:style>
  <w:style w:type="paragraph" w:customStyle="1" w:styleId="E7D6F9AF0DC3471D851A1DF4BA21B5FE">
    <w:name w:val="E7D6F9AF0DC3471D851A1DF4BA21B5FE"/>
    <w:rsid w:val="00E82EDA"/>
  </w:style>
  <w:style w:type="paragraph" w:customStyle="1" w:styleId="445F0864CD894F2B83B15DC80DF2F0F6">
    <w:name w:val="445F0864CD894F2B83B15DC80DF2F0F6"/>
    <w:rsid w:val="00E82EDA"/>
  </w:style>
  <w:style w:type="paragraph" w:customStyle="1" w:styleId="A851C7FBC0214CF09744D18BB85E5861">
    <w:name w:val="A851C7FBC0214CF09744D18BB85E5861"/>
    <w:rsid w:val="00E82EDA"/>
  </w:style>
  <w:style w:type="paragraph" w:customStyle="1" w:styleId="1D5237C095F54CC1AA1786A4850E95C7">
    <w:name w:val="1D5237C095F54CC1AA1786A4850E95C7"/>
    <w:rsid w:val="00E82EDA"/>
  </w:style>
  <w:style w:type="paragraph" w:customStyle="1" w:styleId="E0DC733EACBC4560B2FC0C403F13E9FD">
    <w:name w:val="E0DC733EACBC4560B2FC0C403F13E9FD"/>
    <w:rsid w:val="00E82EDA"/>
  </w:style>
  <w:style w:type="paragraph" w:customStyle="1" w:styleId="E48E806435A046F08A9F134313FCC6FA">
    <w:name w:val="E48E806435A046F08A9F134313FCC6FA"/>
    <w:rsid w:val="00E82EDA"/>
  </w:style>
  <w:style w:type="paragraph" w:customStyle="1" w:styleId="9C1289CB1C0F416C909F3A9ECBA27A41">
    <w:name w:val="9C1289CB1C0F416C909F3A9ECBA27A41"/>
    <w:rsid w:val="00E82EDA"/>
  </w:style>
  <w:style w:type="paragraph" w:customStyle="1" w:styleId="0D6EE609EF8845AC9ABD04EBC4676815">
    <w:name w:val="0D6EE609EF8845AC9ABD04EBC4676815"/>
    <w:rsid w:val="00E82EDA"/>
  </w:style>
  <w:style w:type="paragraph" w:customStyle="1" w:styleId="98F07E0EA85B4ACE94D70C07BB381E0B">
    <w:name w:val="98F07E0EA85B4ACE94D70C07BB381E0B"/>
    <w:rsid w:val="00E82EDA"/>
  </w:style>
  <w:style w:type="paragraph" w:customStyle="1" w:styleId="AC004E34E4D84B07ADBF9DB227E8DD33">
    <w:name w:val="AC004E34E4D84B07ADBF9DB227E8DD33"/>
    <w:rsid w:val="00E82EDA"/>
  </w:style>
  <w:style w:type="paragraph" w:customStyle="1" w:styleId="6FF7EA75954043158E3C58BB4CE08743">
    <w:name w:val="6FF7EA75954043158E3C58BB4CE08743"/>
    <w:rsid w:val="00E82EDA"/>
  </w:style>
  <w:style w:type="paragraph" w:customStyle="1" w:styleId="B74DB071BD714235A441014118054C62">
    <w:name w:val="B74DB071BD714235A441014118054C62"/>
    <w:rsid w:val="00E82EDA"/>
  </w:style>
  <w:style w:type="paragraph" w:customStyle="1" w:styleId="8B9F99B55E6346008CB440D33FABEFCE">
    <w:name w:val="8B9F99B55E6346008CB440D33FABEFCE"/>
    <w:rsid w:val="00E82EDA"/>
  </w:style>
  <w:style w:type="paragraph" w:customStyle="1" w:styleId="BD821E1346794999BBE5610889DFB467">
    <w:name w:val="BD821E1346794999BBE5610889DFB467"/>
    <w:rsid w:val="00E82EDA"/>
  </w:style>
  <w:style w:type="paragraph" w:customStyle="1" w:styleId="A468B980FD9845008FE8FE2F8E85014C">
    <w:name w:val="A468B980FD9845008FE8FE2F8E85014C"/>
    <w:rsid w:val="00E82EDA"/>
  </w:style>
  <w:style w:type="paragraph" w:customStyle="1" w:styleId="4F921E9DB58840989CB293812FCD3AFC">
    <w:name w:val="4F921E9DB58840989CB293812FCD3AFC"/>
    <w:rsid w:val="00E82EDA"/>
  </w:style>
  <w:style w:type="paragraph" w:customStyle="1" w:styleId="D45392BE2ABD4280B4AC36AC397DED6C">
    <w:name w:val="D45392BE2ABD4280B4AC36AC397DED6C"/>
    <w:rsid w:val="00E82EDA"/>
  </w:style>
  <w:style w:type="paragraph" w:customStyle="1" w:styleId="D15CD4C160D1490997F13B761853786A">
    <w:name w:val="D15CD4C160D1490997F13B761853786A"/>
    <w:rsid w:val="00A42339"/>
  </w:style>
  <w:style w:type="paragraph" w:customStyle="1" w:styleId="08A790940F7F475CACEF59FB864F3940">
    <w:name w:val="08A790940F7F475CACEF59FB864F3940"/>
    <w:rsid w:val="00A42339"/>
  </w:style>
  <w:style w:type="paragraph" w:customStyle="1" w:styleId="32D9D0FF57D544CEA064B2E44384A754">
    <w:name w:val="32D9D0FF57D544CEA064B2E44384A754"/>
    <w:rsid w:val="00A423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3314 Tamarac Street Mohegan Lake, NY </CompanyAddress>
  <CompanyPhone>(914) 262-9074</CompanyPhone>
  <CompanyFax/>
  <CompanyEmail>flquinones1@gmail.com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ABFAEB8-E38F-2F48-9DBD-2816BDC8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\Users\fernando.quinones\AppData\Roaming\Microsoft\Templates\AdjacencyResume.dotx</Template>
  <TotalTime>2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Purchase College State University of New York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L. Quinones</dc:creator>
  <cp:lastModifiedBy>Fernando</cp:lastModifiedBy>
  <cp:revision>2</cp:revision>
  <cp:lastPrinted>2015-05-25T18:26:00Z</cp:lastPrinted>
  <dcterms:created xsi:type="dcterms:W3CDTF">2015-09-11T15:01:00Z</dcterms:created>
  <dcterms:modified xsi:type="dcterms:W3CDTF">2015-09-11T15:01:00Z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