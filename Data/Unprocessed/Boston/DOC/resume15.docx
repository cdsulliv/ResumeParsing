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871FD" w14:textId="28DB03CC" w:rsidR="007A4756" w:rsidRPr="00983E53" w:rsidRDefault="00BA561A">
      <w:pPr>
        <w:pStyle w:val="Title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‍‍</w:t>
      </w:r>
      <w:r w:rsidR="00CD478C" w:rsidRPr="00983E53">
        <w:rPr>
          <w:color w:val="auto"/>
          <w:szCs w:val="52"/>
        </w:rPr>
        <w:t>Craig Lennon</w:t>
      </w:r>
    </w:p>
    <w:p w14:paraId="7BD9B399" w14:textId="057AE852" w:rsidR="00AD2554" w:rsidRPr="00983E53" w:rsidRDefault="00AD2554" w:rsidP="00AD2554">
      <w:pPr>
        <w:spacing w:after="0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 xml:space="preserve">Permanent: </w:t>
      </w:r>
      <w:r w:rsidR="004B13AB" w:rsidRPr="00983E53">
        <w:rPr>
          <w:color w:val="auto"/>
          <w:sz w:val="24"/>
          <w:szCs w:val="24"/>
        </w:rPr>
        <w:t>117 Senate Brook Drive, Hebron, CT 06231</w:t>
      </w:r>
    </w:p>
    <w:p w14:paraId="69CBF9BA" w14:textId="77777777" w:rsidR="00AD2554" w:rsidRPr="00983E53" w:rsidRDefault="004B13AB" w:rsidP="00AD2554">
      <w:pPr>
        <w:spacing w:after="0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Tel: 860-716-5826</w:t>
      </w:r>
    </w:p>
    <w:p w14:paraId="51384C3B" w14:textId="572F5838" w:rsidR="00AD2554" w:rsidRPr="00983E53" w:rsidRDefault="00AD2554" w:rsidP="00AD2554">
      <w:pPr>
        <w:spacing w:after="0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 xml:space="preserve">Email: </w:t>
      </w:r>
      <w:r w:rsidR="00A54EEB" w:rsidRPr="00983E53">
        <w:rPr>
          <w:color w:val="auto"/>
          <w:sz w:val="24"/>
          <w:szCs w:val="24"/>
        </w:rPr>
        <w:t>clenn36@gmail.com</w:t>
      </w:r>
    </w:p>
    <w:p w14:paraId="77D15057" w14:textId="25614B31" w:rsidR="00AE387C" w:rsidRPr="00983E53" w:rsidRDefault="00AE387C">
      <w:pPr>
        <w:pStyle w:val="SectionHeading"/>
        <w:rPr>
          <w:color w:val="auto"/>
          <w:sz w:val="28"/>
          <w:szCs w:val="28"/>
        </w:rPr>
      </w:pPr>
      <w:r w:rsidRPr="00983E53">
        <w:rPr>
          <w:color w:val="auto"/>
          <w:sz w:val="28"/>
          <w:szCs w:val="28"/>
        </w:rPr>
        <w:t xml:space="preserve">Seeking Entry </w:t>
      </w:r>
      <w:r w:rsidR="000C69ED">
        <w:rPr>
          <w:color w:val="auto"/>
          <w:sz w:val="28"/>
          <w:szCs w:val="28"/>
        </w:rPr>
        <w:t>Level</w:t>
      </w:r>
      <w:r w:rsidRPr="00983E53">
        <w:rPr>
          <w:color w:val="auto"/>
          <w:sz w:val="28"/>
          <w:szCs w:val="28"/>
        </w:rPr>
        <w:t xml:space="preserve"> Position</w:t>
      </w:r>
    </w:p>
    <w:p w14:paraId="340422CD" w14:textId="43243A89" w:rsidR="00AE387C" w:rsidRPr="00983E53" w:rsidRDefault="00AE387C" w:rsidP="00760A5B">
      <w:pPr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Hard working</w:t>
      </w:r>
      <w:r w:rsidR="005B3459" w:rsidRPr="00983E53">
        <w:rPr>
          <w:color w:val="auto"/>
          <w:sz w:val="24"/>
          <w:szCs w:val="24"/>
        </w:rPr>
        <w:t>, motivated</w:t>
      </w:r>
      <w:r w:rsidRPr="00983E53">
        <w:rPr>
          <w:color w:val="auto"/>
          <w:sz w:val="24"/>
          <w:szCs w:val="24"/>
        </w:rPr>
        <w:t xml:space="preserve"> and dynamic individual seeking to make a </w:t>
      </w:r>
      <w:r w:rsidR="000C69ED">
        <w:rPr>
          <w:color w:val="auto"/>
          <w:sz w:val="24"/>
          <w:szCs w:val="24"/>
        </w:rPr>
        <w:t>significant contribution</w:t>
      </w:r>
      <w:r w:rsidR="00175D74" w:rsidRPr="00983E53">
        <w:rPr>
          <w:color w:val="auto"/>
          <w:sz w:val="24"/>
          <w:szCs w:val="24"/>
        </w:rPr>
        <w:t>.</w:t>
      </w:r>
    </w:p>
    <w:p w14:paraId="4F9A000E" w14:textId="77777777" w:rsidR="00C26AB3" w:rsidRPr="00983E53" w:rsidRDefault="00C26AB3" w:rsidP="00C26AB3">
      <w:pPr>
        <w:pStyle w:val="SectionHeading"/>
        <w:rPr>
          <w:color w:val="auto"/>
          <w:sz w:val="28"/>
          <w:szCs w:val="28"/>
        </w:rPr>
      </w:pPr>
      <w:r w:rsidRPr="00983E53">
        <w:rPr>
          <w:color w:val="auto"/>
          <w:sz w:val="28"/>
          <w:szCs w:val="28"/>
        </w:rPr>
        <w:t>Experience</w:t>
      </w:r>
    </w:p>
    <w:p w14:paraId="6200E849" w14:textId="3DA898AA" w:rsidR="00C26AB3" w:rsidRPr="006701AD" w:rsidRDefault="006701AD" w:rsidP="006701AD">
      <w:pPr>
        <w:pStyle w:val="ListBullet"/>
        <w:numPr>
          <w:ilvl w:val="0"/>
          <w:numId w:val="0"/>
        </w:numPr>
        <w:ind w:left="144" w:hanging="144"/>
        <w:rPr>
          <w:b/>
          <w:color w:val="auto"/>
          <w:sz w:val="24"/>
          <w:szCs w:val="24"/>
        </w:rPr>
      </w:pPr>
      <w:r w:rsidRPr="006701AD">
        <w:rPr>
          <w:b/>
          <w:color w:val="auto"/>
          <w:sz w:val="24"/>
          <w:szCs w:val="24"/>
        </w:rPr>
        <w:t>The Electric Boat Division of General Dynamics Corporation</w:t>
      </w:r>
      <w:r w:rsidR="00C26AB3" w:rsidRPr="00983E53">
        <w:rPr>
          <w:color w:val="auto"/>
          <w:sz w:val="24"/>
          <w:szCs w:val="24"/>
        </w:rPr>
        <w:t xml:space="preserve">- </w:t>
      </w:r>
      <w:r>
        <w:rPr>
          <w:color w:val="auto"/>
          <w:sz w:val="24"/>
          <w:szCs w:val="24"/>
        </w:rPr>
        <w:t xml:space="preserve">New London, CT         </w:t>
      </w:r>
      <w:r w:rsidR="00C26AB3" w:rsidRPr="00983E53">
        <w:rPr>
          <w:color w:val="auto"/>
          <w:sz w:val="24"/>
          <w:szCs w:val="24"/>
        </w:rPr>
        <w:t>Summer 2013</w:t>
      </w:r>
    </w:p>
    <w:p w14:paraId="57DC1222" w14:textId="77777777" w:rsidR="00C26AB3" w:rsidRPr="00983E53" w:rsidRDefault="00C26AB3" w:rsidP="006701AD">
      <w:pPr>
        <w:pStyle w:val="ListBullet"/>
        <w:numPr>
          <w:ilvl w:val="0"/>
          <w:numId w:val="0"/>
        </w:numPr>
        <w:ind w:left="144" w:hanging="144"/>
        <w:rPr>
          <w:color w:val="auto"/>
          <w:sz w:val="24"/>
          <w:szCs w:val="24"/>
        </w:rPr>
      </w:pPr>
      <w:r w:rsidRPr="00983E53">
        <w:rPr>
          <w:b/>
          <w:color w:val="auto"/>
          <w:sz w:val="24"/>
          <w:szCs w:val="24"/>
        </w:rPr>
        <w:t xml:space="preserve">Intern, Ohio Replacement Program Nuclear Reactor </w:t>
      </w:r>
    </w:p>
    <w:p w14:paraId="30B0857C" w14:textId="34D2FEC1" w:rsidR="00C26AB3" w:rsidRPr="00983E53" w:rsidRDefault="006701AD" w:rsidP="006701AD">
      <w:pPr>
        <w:pStyle w:val="ListBullet"/>
        <w:numPr>
          <w:ilvl w:val="0"/>
          <w:numId w:val="0"/>
        </w:numPr>
        <w:ind w:left="144" w:hanging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- </w:t>
      </w:r>
      <w:r w:rsidR="00C26AB3" w:rsidRPr="00983E53">
        <w:rPr>
          <w:color w:val="auto"/>
          <w:sz w:val="24"/>
          <w:szCs w:val="24"/>
        </w:rPr>
        <w:t>Developed flexible model for p</w:t>
      </w:r>
      <w:r>
        <w:rPr>
          <w:color w:val="auto"/>
          <w:sz w:val="24"/>
          <w:szCs w:val="24"/>
        </w:rPr>
        <w:t>roposed heat exchanger geometry</w:t>
      </w:r>
      <w:r w:rsidR="008B7DD4">
        <w:rPr>
          <w:color w:val="auto"/>
          <w:sz w:val="24"/>
          <w:szCs w:val="24"/>
        </w:rPr>
        <w:t xml:space="preserve"> using VBA</w:t>
      </w:r>
      <w:r>
        <w:rPr>
          <w:color w:val="auto"/>
          <w:sz w:val="24"/>
          <w:szCs w:val="24"/>
        </w:rPr>
        <w:t xml:space="preserve">, allowing </w:t>
      </w:r>
      <w:r w:rsidR="008B7DD4">
        <w:rPr>
          <w:color w:val="auto"/>
          <w:sz w:val="24"/>
          <w:szCs w:val="24"/>
        </w:rPr>
        <w:t>the effects of changes to be seen immediately</w:t>
      </w:r>
    </w:p>
    <w:p w14:paraId="7EFDA56F" w14:textId="1EF1944D" w:rsidR="00C26AB3" w:rsidRPr="00983E53" w:rsidRDefault="006701AD" w:rsidP="006701AD">
      <w:pPr>
        <w:pStyle w:val="ListBullet"/>
        <w:numPr>
          <w:ilvl w:val="0"/>
          <w:numId w:val="0"/>
        </w:numPr>
        <w:ind w:left="144" w:hanging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- </w:t>
      </w:r>
      <w:r w:rsidR="008B7DD4">
        <w:rPr>
          <w:color w:val="auto"/>
          <w:sz w:val="24"/>
          <w:szCs w:val="24"/>
        </w:rPr>
        <w:t xml:space="preserve">Verified that computer models dimensions met the design specifications </w:t>
      </w:r>
    </w:p>
    <w:p w14:paraId="63C086C9" w14:textId="11D17953" w:rsidR="00C26AB3" w:rsidRPr="00983E53" w:rsidRDefault="006701AD" w:rsidP="006701AD">
      <w:pPr>
        <w:pStyle w:val="ListBullet"/>
        <w:numPr>
          <w:ilvl w:val="0"/>
          <w:numId w:val="0"/>
        </w:numPr>
        <w:ind w:left="144" w:hanging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- </w:t>
      </w:r>
      <w:r w:rsidR="00C26AB3" w:rsidRPr="00983E53">
        <w:rPr>
          <w:color w:val="auto"/>
          <w:sz w:val="24"/>
          <w:szCs w:val="24"/>
        </w:rPr>
        <w:t xml:space="preserve">Granted </w:t>
      </w:r>
      <w:r w:rsidR="00C26AB3" w:rsidRPr="00983E53">
        <w:rPr>
          <w:b/>
          <w:color w:val="auto"/>
          <w:sz w:val="24"/>
          <w:szCs w:val="24"/>
        </w:rPr>
        <w:t xml:space="preserve">SECRET </w:t>
      </w:r>
      <w:r w:rsidR="00C26AB3" w:rsidRPr="00983E53">
        <w:rPr>
          <w:color w:val="auto"/>
          <w:sz w:val="24"/>
          <w:szCs w:val="24"/>
        </w:rPr>
        <w:t>level security clearance by the US Government valid through 2023</w:t>
      </w:r>
    </w:p>
    <w:p w14:paraId="1DB7DC6E" w14:textId="77777777" w:rsidR="007A4756" w:rsidRPr="00983E53" w:rsidRDefault="00BA561A" w:rsidP="00760A5B">
      <w:pPr>
        <w:pStyle w:val="SectionHeading"/>
        <w:spacing w:after="0"/>
        <w:rPr>
          <w:color w:val="auto"/>
          <w:sz w:val="28"/>
          <w:szCs w:val="28"/>
        </w:rPr>
      </w:pPr>
      <w:r w:rsidRPr="00983E53">
        <w:rPr>
          <w:color w:val="auto"/>
          <w:sz w:val="28"/>
          <w:szCs w:val="28"/>
        </w:rPr>
        <w:t>Education</w:t>
      </w:r>
    </w:p>
    <w:p w14:paraId="31902627" w14:textId="77777777" w:rsidR="00760A5B" w:rsidRPr="00983E53" w:rsidRDefault="00760A5B" w:rsidP="00760A5B">
      <w:pPr>
        <w:spacing w:after="0"/>
        <w:rPr>
          <w:color w:val="auto"/>
          <w:sz w:val="24"/>
          <w:szCs w:val="24"/>
        </w:rPr>
      </w:pPr>
    </w:p>
    <w:p w14:paraId="3FE9A2E5" w14:textId="77777777" w:rsidR="00C26AB3" w:rsidRPr="00983E53" w:rsidRDefault="00C26AB3" w:rsidP="00C26AB3">
      <w:pPr>
        <w:pStyle w:val="Subsection"/>
        <w:spacing w:before="0" w:after="0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University of Miami – Coral gables, fl</w:t>
      </w:r>
    </w:p>
    <w:p w14:paraId="011B0230" w14:textId="3A59AAB2" w:rsidR="00C26AB3" w:rsidRPr="00983E53" w:rsidRDefault="00AB1593" w:rsidP="00C26AB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 xml:space="preserve">Bachelor of Science in </w:t>
      </w:r>
      <w:r w:rsidR="00C26AB3" w:rsidRPr="00983E53">
        <w:rPr>
          <w:b/>
          <w:color w:val="auto"/>
          <w:sz w:val="24"/>
          <w:szCs w:val="24"/>
        </w:rPr>
        <w:t>Mechanical Engineering</w:t>
      </w:r>
      <w:r w:rsidR="00C26AB3" w:rsidRPr="00983E53">
        <w:rPr>
          <w:color w:val="auto"/>
          <w:sz w:val="24"/>
          <w:szCs w:val="24"/>
        </w:rPr>
        <w:t>, December 2014</w:t>
      </w:r>
    </w:p>
    <w:p w14:paraId="042F9A7F" w14:textId="1CF645F5" w:rsidR="00C26AB3" w:rsidRPr="00983E53" w:rsidRDefault="00AB1593" w:rsidP="00C26AB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>Minor in Economics</w:t>
      </w:r>
    </w:p>
    <w:p w14:paraId="3146B050" w14:textId="2EE692EF" w:rsidR="00C26AB3" w:rsidRPr="00983E53" w:rsidRDefault="00AB1593" w:rsidP="00C26AB3">
      <w:pPr>
        <w:pStyle w:val="ListBullet"/>
        <w:numPr>
          <w:ilvl w:val="0"/>
          <w:numId w:val="0"/>
        </w:numPr>
        <w:ind w:left="144"/>
        <w:rPr>
          <w:color w:val="auto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>Provost’s Honor Roll- one semester</w:t>
      </w:r>
    </w:p>
    <w:p w14:paraId="7FE6B88B" w14:textId="5E9FA6E0" w:rsidR="00C26AB3" w:rsidRPr="00983E53" w:rsidRDefault="00AB1593" w:rsidP="00C26AB3">
      <w:pPr>
        <w:pStyle w:val="ListBullet"/>
        <w:numPr>
          <w:ilvl w:val="0"/>
          <w:numId w:val="0"/>
        </w:numPr>
        <w:ind w:left="144"/>
        <w:rPr>
          <w:color w:val="auto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>Dean’s List- two semesters</w:t>
      </w:r>
      <w:r w:rsidR="00C26AB3" w:rsidRPr="00983E53">
        <w:rPr>
          <w:color w:val="auto"/>
        </w:rPr>
        <w:tab/>
      </w:r>
      <w:r w:rsidR="00C26AB3" w:rsidRPr="00983E53">
        <w:rPr>
          <w:color w:val="auto"/>
        </w:rPr>
        <w:tab/>
      </w:r>
    </w:p>
    <w:p w14:paraId="5142B859" w14:textId="2DD1C73A" w:rsidR="00C26AB3" w:rsidRPr="00983E53" w:rsidRDefault="00AB1593" w:rsidP="00C26AB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>Recipient Dickenson Merit Scholarship (Awarded $20,000 per year for 4 years)</w:t>
      </w:r>
    </w:p>
    <w:p w14:paraId="07A71CB5" w14:textId="63D4CC77" w:rsidR="00C26AB3" w:rsidRDefault="00AB1593" w:rsidP="00C26AB3">
      <w:pPr>
        <w:pStyle w:val="ListBullet"/>
        <w:numPr>
          <w:ilvl w:val="0"/>
          <w:numId w:val="0"/>
        </w:numPr>
        <w:ind w:firstLine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C26AB3" w:rsidRPr="00983E53">
        <w:rPr>
          <w:color w:val="auto"/>
          <w:sz w:val="24"/>
          <w:szCs w:val="24"/>
        </w:rPr>
        <w:t>Inducted into National Society of Collegiate Scholars</w:t>
      </w:r>
      <w:r w:rsidR="00C26AB3" w:rsidRPr="00983E53">
        <w:rPr>
          <w:color w:val="auto"/>
          <w:sz w:val="24"/>
          <w:szCs w:val="24"/>
        </w:rPr>
        <w:tab/>
      </w:r>
    </w:p>
    <w:p w14:paraId="3104EE39" w14:textId="77777777" w:rsidR="00C26AB3" w:rsidRPr="00983E53" w:rsidRDefault="00C26AB3" w:rsidP="00C26AB3">
      <w:pPr>
        <w:pStyle w:val="ListBullet"/>
        <w:numPr>
          <w:ilvl w:val="0"/>
          <w:numId w:val="0"/>
        </w:numPr>
        <w:ind w:firstLine="144"/>
        <w:rPr>
          <w:color w:val="auto"/>
          <w:sz w:val="24"/>
          <w:szCs w:val="24"/>
        </w:rPr>
      </w:pPr>
    </w:p>
    <w:p w14:paraId="021476DF" w14:textId="77777777" w:rsidR="005661FC" w:rsidRPr="00983E53" w:rsidRDefault="004B13AB" w:rsidP="005661FC">
      <w:pPr>
        <w:pStyle w:val="Subsection"/>
        <w:spacing w:before="100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LOOMIS CHAFFEE</w:t>
      </w:r>
      <w:r w:rsidR="005E2068" w:rsidRPr="00983E53">
        <w:rPr>
          <w:color w:val="auto"/>
          <w:sz w:val="24"/>
          <w:szCs w:val="24"/>
        </w:rPr>
        <w:t xml:space="preserve"> School</w:t>
      </w:r>
      <w:r w:rsidR="00784486" w:rsidRPr="00983E53">
        <w:rPr>
          <w:color w:val="auto"/>
          <w:sz w:val="24"/>
          <w:szCs w:val="24"/>
        </w:rPr>
        <w:t>, WINDSOR, CT</w:t>
      </w:r>
      <w:r w:rsidRPr="00983E53">
        <w:rPr>
          <w:color w:val="auto"/>
          <w:sz w:val="24"/>
          <w:szCs w:val="24"/>
        </w:rPr>
        <w:t xml:space="preserve"> (HIGH SCHOOL)</w:t>
      </w:r>
      <w:r w:rsidR="00BA561A" w:rsidRPr="00983E53">
        <w:rPr>
          <w:color w:val="auto"/>
          <w:sz w:val="24"/>
          <w:szCs w:val="24"/>
        </w:rPr>
        <w:t> | </w:t>
      </w:r>
      <w:r w:rsidR="005E2068" w:rsidRPr="00983E53">
        <w:rPr>
          <w:color w:val="auto"/>
          <w:sz w:val="24"/>
          <w:szCs w:val="24"/>
        </w:rPr>
        <w:t>May</w:t>
      </w:r>
      <w:r w:rsidR="003D3279" w:rsidRPr="00983E53">
        <w:rPr>
          <w:color w:val="auto"/>
          <w:sz w:val="24"/>
          <w:szCs w:val="24"/>
        </w:rPr>
        <w:t xml:space="preserve"> 2010</w:t>
      </w:r>
    </w:p>
    <w:p w14:paraId="6620EE2D" w14:textId="75B4ED9C" w:rsidR="00AF5A76" w:rsidRPr="00983E53" w:rsidRDefault="00AB1593" w:rsidP="00AB159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4B13AB" w:rsidRPr="00983E53">
        <w:rPr>
          <w:color w:val="auto"/>
          <w:sz w:val="24"/>
          <w:szCs w:val="24"/>
        </w:rPr>
        <w:t>SAT MATH: 800</w:t>
      </w:r>
    </w:p>
    <w:p w14:paraId="185E11CA" w14:textId="390C6798" w:rsidR="004B13AB" w:rsidRPr="00983E53" w:rsidRDefault="00AB1593" w:rsidP="00AB159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4B13AB" w:rsidRPr="00983E53">
        <w:rPr>
          <w:color w:val="auto"/>
          <w:sz w:val="24"/>
          <w:szCs w:val="24"/>
        </w:rPr>
        <w:t>SAT VERBAL: 800</w:t>
      </w:r>
    </w:p>
    <w:p w14:paraId="6BDD29E7" w14:textId="2BEEF7AE" w:rsidR="00B51F2A" w:rsidRPr="00983E53" w:rsidRDefault="00AB1593" w:rsidP="00AB159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B51F2A" w:rsidRPr="00983E53">
        <w:rPr>
          <w:color w:val="auto"/>
          <w:sz w:val="24"/>
          <w:szCs w:val="24"/>
        </w:rPr>
        <w:t>N</w:t>
      </w:r>
      <w:r w:rsidR="00446FB7" w:rsidRPr="00983E53">
        <w:rPr>
          <w:color w:val="auto"/>
          <w:sz w:val="24"/>
          <w:szCs w:val="24"/>
        </w:rPr>
        <w:t>ational</w:t>
      </w:r>
      <w:r w:rsidR="00B51F2A" w:rsidRPr="00983E53">
        <w:rPr>
          <w:color w:val="auto"/>
          <w:sz w:val="24"/>
          <w:szCs w:val="24"/>
        </w:rPr>
        <w:t xml:space="preserve"> M</w:t>
      </w:r>
      <w:r w:rsidR="00446FB7" w:rsidRPr="00983E53">
        <w:rPr>
          <w:color w:val="auto"/>
          <w:sz w:val="24"/>
          <w:szCs w:val="24"/>
        </w:rPr>
        <w:t>erit</w:t>
      </w:r>
      <w:r w:rsidR="00B51F2A" w:rsidRPr="00983E53">
        <w:rPr>
          <w:color w:val="auto"/>
          <w:sz w:val="24"/>
          <w:szCs w:val="24"/>
        </w:rPr>
        <w:t xml:space="preserve"> S</w:t>
      </w:r>
      <w:r w:rsidR="00446FB7" w:rsidRPr="00983E53">
        <w:rPr>
          <w:color w:val="auto"/>
          <w:sz w:val="24"/>
          <w:szCs w:val="24"/>
        </w:rPr>
        <w:t>cholar</w:t>
      </w:r>
    </w:p>
    <w:p w14:paraId="1E9D739D" w14:textId="4E5852A8" w:rsidR="00446FB7" w:rsidRPr="00983E53" w:rsidRDefault="00AB1593" w:rsidP="00AB159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784486" w:rsidRPr="00983E53">
        <w:rPr>
          <w:color w:val="auto"/>
          <w:sz w:val="24"/>
          <w:szCs w:val="24"/>
        </w:rPr>
        <w:t>N</w:t>
      </w:r>
      <w:r w:rsidR="00446FB7" w:rsidRPr="00983E53">
        <w:rPr>
          <w:color w:val="auto"/>
          <w:sz w:val="24"/>
          <w:szCs w:val="24"/>
        </w:rPr>
        <w:t xml:space="preserve">amed to Presidential Scholar Program by the White House and </w:t>
      </w:r>
      <w:r>
        <w:rPr>
          <w:color w:val="auto"/>
          <w:sz w:val="24"/>
          <w:szCs w:val="24"/>
        </w:rPr>
        <w:t xml:space="preserve">the United States </w:t>
      </w:r>
      <w:r w:rsidR="00446FB7" w:rsidRPr="00983E53">
        <w:rPr>
          <w:color w:val="auto"/>
          <w:sz w:val="24"/>
          <w:szCs w:val="24"/>
        </w:rPr>
        <w:t xml:space="preserve">Department of </w:t>
      </w:r>
      <w:r w:rsidR="00C22DE7">
        <w:rPr>
          <w:color w:val="auto"/>
          <w:sz w:val="24"/>
          <w:szCs w:val="24"/>
        </w:rPr>
        <w:t>Education</w:t>
      </w:r>
    </w:p>
    <w:p w14:paraId="196908B5" w14:textId="6FCC9563" w:rsidR="00446FB7" w:rsidRPr="00983E53" w:rsidRDefault="00AB1593" w:rsidP="00AB1593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446FB7" w:rsidRPr="00983E53">
        <w:rPr>
          <w:color w:val="auto"/>
          <w:sz w:val="24"/>
          <w:szCs w:val="24"/>
        </w:rPr>
        <w:t>Nominated to Congressional Youth Leadership Council National Young Leaders Conference- Named to represent state of Connecticut</w:t>
      </w:r>
    </w:p>
    <w:p w14:paraId="6D7FC3D8" w14:textId="77777777" w:rsidR="00784486" w:rsidRPr="00983E53" w:rsidRDefault="00784486" w:rsidP="00B51F2A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4547D4CA" w14:textId="77777777" w:rsidR="00B60BD9" w:rsidRPr="00983E53" w:rsidRDefault="00B60BD9" w:rsidP="00B60BD9">
      <w:pPr>
        <w:pStyle w:val="ListBullet"/>
        <w:numPr>
          <w:ilvl w:val="0"/>
          <w:numId w:val="0"/>
        </w:numPr>
        <w:ind w:left="720"/>
        <w:rPr>
          <w:color w:val="auto"/>
          <w:sz w:val="24"/>
          <w:szCs w:val="24"/>
        </w:rPr>
      </w:pPr>
    </w:p>
    <w:p w14:paraId="6FBB18F4" w14:textId="77777777" w:rsidR="00B60BD9" w:rsidRPr="00983E53" w:rsidRDefault="00B60BD9" w:rsidP="00B60BD9">
      <w:pPr>
        <w:pStyle w:val="SectionHeading"/>
        <w:rPr>
          <w:color w:val="auto"/>
          <w:sz w:val="28"/>
          <w:szCs w:val="28"/>
        </w:rPr>
      </w:pPr>
      <w:r w:rsidRPr="00983E53">
        <w:rPr>
          <w:color w:val="auto"/>
          <w:sz w:val="28"/>
          <w:szCs w:val="28"/>
        </w:rPr>
        <w:t>Projects/Research</w:t>
      </w:r>
    </w:p>
    <w:p w14:paraId="77B94518" w14:textId="77777777" w:rsidR="00B60BD9" w:rsidRPr="00983E53" w:rsidRDefault="00B60BD9" w:rsidP="00B60BD9">
      <w:pPr>
        <w:pStyle w:val="ListBullet"/>
        <w:numPr>
          <w:ilvl w:val="0"/>
          <w:numId w:val="0"/>
        </w:numPr>
        <w:ind w:left="144"/>
        <w:rPr>
          <w:b/>
          <w:color w:val="auto"/>
          <w:sz w:val="24"/>
          <w:szCs w:val="24"/>
        </w:rPr>
      </w:pPr>
      <w:r w:rsidRPr="00983E53">
        <w:rPr>
          <w:b/>
          <w:color w:val="auto"/>
          <w:sz w:val="24"/>
          <w:szCs w:val="24"/>
        </w:rPr>
        <w:t>Senior Design Project- University of Miami</w:t>
      </w:r>
    </w:p>
    <w:p w14:paraId="199C9EAF" w14:textId="29F3FF43" w:rsidR="00B60BD9" w:rsidRPr="00983E53" w:rsidRDefault="00B60BD9" w:rsidP="00B60BD9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-</w:t>
      </w:r>
      <w:r w:rsidR="00AB1593">
        <w:rPr>
          <w:color w:val="auto"/>
          <w:sz w:val="24"/>
          <w:szCs w:val="24"/>
        </w:rPr>
        <w:t xml:space="preserve"> </w:t>
      </w:r>
      <w:r w:rsidR="008B7DD4">
        <w:rPr>
          <w:color w:val="auto"/>
          <w:sz w:val="24"/>
          <w:szCs w:val="24"/>
        </w:rPr>
        <w:t>Worked with a group to d</w:t>
      </w:r>
      <w:r w:rsidRPr="00983E53">
        <w:rPr>
          <w:color w:val="auto"/>
          <w:sz w:val="24"/>
          <w:szCs w:val="24"/>
        </w:rPr>
        <w:t xml:space="preserve">esigned and built apparatus to facilitate </w:t>
      </w:r>
      <w:r w:rsidR="008B7DD4">
        <w:rPr>
          <w:color w:val="auto"/>
          <w:sz w:val="24"/>
          <w:szCs w:val="24"/>
        </w:rPr>
        <w:t>ketene producing</w:t>
      </w:r>
      <w:r w:rsidRPr="00983E53">
        <w:rPr>
          <w:color w:val="auto"/>
          <w:sz w:val="24"/>
          <w:szCs w:val="24"/>
        </w:rPr>
        <w:t xml:space="preserve"> chemical reaction at varying CO pressure</w:t>
      </w:r>
    </w:p>
    <w:p w14:paraId="288067E2" w14:textId="12D25B95" w:rsidR="00B60BD9" w:rsidRDefault="00B60BD9" w:rsidP="00B60BD9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-</w:t>
      </w:r>
      <w:r w:rsidR="00AB1593">
        <w:rPr>
          <w:color w:val="auto"/>
          <w:sz w:val="24"/>
          <w:szCs w:val="24"/>
        </w:rPr>
        <w:t xml:space="preserve"> </w:t>
      </w:r>
      <w:r w:rsidRPr="00983E53">
        <w:rPr>
          <w:color w:val="auto"/>
          <w:sz w:val="24"/>
          <w:szCs w:val="24"/>
        </w:rPr>
        <w:t>Tested system to desired specifications</w:t>
      </w:r>
    </w:p>
    <w:p w14:paraId="3CD47605" w14:textId="3DC06659" w:rsidR="00D65ECE" w:rsidRPr="00983E53" w:rsidRDefault="008B7DD4" w:rsidP="00D65ECE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Presented the results to </w:t>
      </w:r>
      <w:r w:rsidR="00D65ECE">
        <w:rPr>
          <w:color w:val="auto"/>
          <w:sz w:val="24"/>
          <w:szCs w:val="24"/>
        </w:rPr>
        <w:t>a panel of professors</w:t>
      </w:r>
    </w:p>
    <w:p w14:paraId="611E0771" w14:textId="77777777" w:rsidR="00B60BD9" w:rsidRPr="00983E53" w:rsidRDefault="00B60BD9" w:rsidP="00D65ECE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</w:p>
    <w:p w14:paraId="581058AF" w14:textId="77777777" w:rsidR="00B60BD9" w:rsidRPr="00983E53" w:rsidRDefault="00B60BD9" w:rsidP="00B60BD9">
      <w:pPr>
        <w:pStyle w:val="ListBullet"/>
        <w:numPr>
          <w:ilvl w:val="0"/>
          <w:numId w:val="0"/>
        </w:numPr>
        <w:ind w:left="144"/>
        <w:rPr>
          <w:b/>
          <w:color w:val="auto"/>
          <w:sz w:val="24"/>
          <w:szCs w:val="24"/>
        </w:rPr>
      </w:pPr>
      <w:r w:rsidRPr="00983E53">
        <w:rPr>
          <w:b/>
          <w:color w:val="auto"/>
          <w:sz w:val="24"/>
          <w:szCs w:val="24"/>
        </w:rPr>
        <w:t>Research and Writing- Combating Drought in the Emerging World</w:t>
      </w:r>
    </w:p>
    <w:p w14:paraId="06271B3A" w14:textId="02A15B18" w:rsidR="00B60BD9" w:rsidRPr="00983E53" w:rsidRDefault="00B60BD9" w:rsidP="00B60BD9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-</w:t>
      </w:r>
      <w:r w:rsidR="00AB1593">
        <w:rPr>
          <w:color w:val="auto"/>
          <w:sz w:val="24"/>
          <w:szCs w:val="24"/>
        </w:rPr>
        <w:t xml:space="preserve"> </w:t>
      </w:r>
      <w:r w:rsidRPr="00983E53">
        <w:rPr>
          <w:color w:val="auto"/>
          <w:sz w:val="24"/>
          <w:szCs w:val="24"/>
        </w:rPr>
        <w:t>Researched the effects of drought in water scarce areas and relevant recent innovations</w:t>
      </w:r>
      <w:r w:rsidR="008B7DD4">
        <w:rPr>
          <w:color w:val="auto"/>
          <w:sz w:val="24"/>
          <w:szCs w:val="24"/>
        </w:rPr>
        <w:t>, such as advances in Membrane Bioreactors</w:t>
      </w:r>
    </w:p>
    <w:p w14:paraId="78090C07" w14:textId="033066E3" w:rsidR="006A63EA" w:rsidRPr="00983E53" w:rsidRDefault="00B60BD9" w:rsidP="008B7DD4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 w:rsidRPr="00983E53">
        <w:rPr>
          <w:color w:val="auto"/>
          <w:sz w:val="24"/>
          <w:szCs w:val="24"/>
        </w:rPr>
        <w:t>-</w:t>
      </w:r>
      <w:r w:rsidR="00AB1593">
        <w:rPr>
          <w:color w:val="auto"/>
          <w:sz w:val="24"/>
          <w:szCs w:val="24"/>
        </w:rPr>
        <w:t xml:space="preserve"> </w:t>
      </w:r>
      <w:r w:rsidRPr="00983E53">
        <w:rPr>
          <w:color w:val="auto"/>
          <w:sz w:val="24"/>
          <w:szCs w:val="24"/>
        </w:rPr>
        <w:t xml:space="preserve">Wrote about the viability of current practices and the use of </w:t>
      </w:r>
      <w:r w:rsidR="008B7DD4">
        <w:rPr>
          <w:color w:val="auto"/>
          <w:sz w:val="24"/>
          <w:szCs w:val="24"/>
        </w:rPr>
        <w:t>innovative technologies</w:t>
      </w:r>
    </w:p>
    <w:p w14:paraId="0E1F5F75" w14:textId="77777777" w:rsidR="006A63EA" w:rsidRPr="00983E53" w:rsidRDefault="006A63EA" w:rsidP="006A63EA">
      <w:pPr>
        <w:pStyle w:val="SectionHeading"/>
        <w:rPr>
          <w:color w:val="auto"/>
          <w:sz w:val="28"/>
          <w:szCs w:val="28"/>
        </w:rPr>
      </w:pPr>
      <w:r w:rsidRPr="00983E53">
        <w:rPr>
          <w:color w:val="auto"/>
          <w:sz w:val="28"/>
          <w:szCs w:val="28"/>
        </w:rPr>
        <w:t>Professional Skills</w:t>
      </w:r>
    </w:p>
    <w:p w14:paraId="649DC92B" w14:textId="280C3EBA" w:rsidR="006A63EA" w:rsidRPr="00983E53" w:rsidRDefault="006A63EA" w:rsidP="006A63EA">
      <w:pPr>
        <w:pStyle w:val="ListBullet"/>
        <w:numPr>
          <w:ilvl w:val="0"/>
          <w:numId w:val="0"/>
        </w:numPr>
        <w:ind w:left="144"/>
        <w:rPr>
          <w:color w:val="auto"/>
        </w:rPr>
      </w:pPr>
      <w:r w:rsidRPr="00983E53">
        <w:rPr>
          <w:b/>
          <w:color w:val="auto"/>
          <w:sz w:val="24"/>
          <w:szCs w:val="24"/>
        </w:rPr>
        <w:t>Applications:</w:t>
      </w:r>
      <w:r w:rsidRPr="00983E53">
        <w:rPr>
          <w:color w:val="auto"/>
          <w:sz w:val="24"/>
          <w:szCs w:val="24"/>
        </w:rPr>
        <w:t xml:space="preserve"> Pro Engineer, MATLAB, AutoCAD, </w:t>
      </w:r>
      <w:r w:rsidR="00C84974">
        <w:rPr>
          <w:color w:val="auto"/>
          <w:sz w:val="24"/>
          <w:szCs w:val="24"/>
        </w:rPr>
        <w:t xml:space="preserve">ANSYS, </w:t>
      </w:r>
      <w:r w:rsidR="00DE136D">
        <w:rPr>
          <w:color w:val="auto"/>
          <w:sz w:val="24"/>
          <w:szCs w:val="24"/>
        </w:rPr>
        <w:t>Microsoft Excel,</w:t>
      </w:r>
      <w:r w:rsidR="00DB107E">
        <w:rPr>
          <w:color w:val="auto"/>
          <w:sz w:val="24"/>
          <w:szCs w:val="24"/>
        </w:rPr>
        <w:t xml:space="preserve"> VBA,</w:t>
      </w:r>
      <w:r w:rsidR="00DE136D">
        <w:rPr>
          <w:color w:val="auto"/>
          <w:sz w:val="24"/>
          <w:szCs w:val="24"/>
        </w:rPr>
        <w:t xml:space="preserve"> </w:t>
      </w:r>
      <w:r w:rsidRPr="00983E53">
        <w:rPr>
          <w:color w:val="auto"/>
          <w:sz w:val="24"/>
          <w:szCs w:val="24"/>
        </w:rPr>
        <w:t>Microsoft Office</w:t>
      </w:r>
    </w:p>
    <w:p w14:paraId="6EBF37EC" w14:textId="71B4415B" w:rsidR="005E01C4" w:rsidRPr="00983E53" w:rsidRDefault="006701AD" w:rsidP="005E01C4">
      <w:pPr>
        <w:pStyle w:val="SectionHeading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Other</w:t>
      </w:r>
    </w:p>
    <w:p w14:paraId="348F5D68" w14:textId="671D108D" w:rsidR="005E01C4" w:rsidRPr="00983E53" w:rsidRDefault="00AB1593" w:rsidP="005E01C4">
      <w:pPr>
        <w:pStyle w:val="ListBullet"/>
        <w:numPr>
          <w:ilvl w:val="0"/>
          <w:numId w:val="0"/>
        </w:numPr>
        <w:ind w:left="144"/>
        <w:rPr>
          <w:color w:val="auto"/>
        </w:rPr>
      </w:pPr>
      <w:r>
        <w:rPr>
          <w:color w:val="auto"/>
          <w:sz w:val="24"/>
          <w:szCs w:val="24"/>
        </w:rPr>
        <w:t xml:space="preserve">- </w:t>
      </w:r>
      <w:r w:rsidR="005E01C4" w:rsidRPr="00983E53">
        <w:rPr>
          <w:color w:val="auto"/>
          <w:sz w:val="24"/>
          <w:szCs w:val="24"/>
        </w:rPr>
        <w:t>Member of the Sigma Chi Fraternity</w:t>
      </w:r>
    </w:p>
    <w:p w14:paraId="7AFF33D2" w14:textId="6110D8D9" w:rsidR="005E01C4" w:rsidRPr="00983E53" w:rsidRDefault="00AB1593" w:rsidP="005E01C4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5E01C4" w:rsidRPr="00983E53">
        <w:rPr>
          <w:color w:val="auto"/>
          <w:sz w:val="24"/>
          <w:szCs w:val="24"/>
        </w:rPr>
        <w:t>Interests: Snowboarding, Sailing, Water Skiing, Travelling</w:t>
      </w:r>
    </w:p>
    <w:p w14:paraId="17CA20E8" w14:textId="5E5BDEB0" w:rsidR="00540758" w:rsidRDefault="00AB1593" w:rsidP="005E01C4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540758" w:rsidRPr="00983E53">
        <w:rPr>
          <w:color w:val="auto"/>
          <w:sz w:val="24"/>
          <w:szCs w:val="24"/>
        </w:rPr>
        <w:t>GMAT: 700</w:t>
      </w:r>
    </w:p>
    <w:p w14:paraId="2B3C2FA1" w14:textId="6F2D85CD" w:rsidR="006701AD" w:rsidRDefault="0083783B" w:rsidP="0083783B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 w:rsidR="004F4F97">
        <w:rPr>
          <w:color w:val="auto"/>
          <w:sz w:val="24"/>
          <w:szCs w:val="24"/>
        </w:rPr>
        <w:t xml:space="preserve"> </w:t>
      </w:r>
      <w:bookmarkStart w:id="0" w:name="_GoBack"/>
      <w:bookmarkEnd w:id="0"/>
      <w:r>
        <w:rPr>
          <w:color w:val="auto"/>
          <w:sz w:val="24"/>
          <w:szCs w:val="24"/>
        </w:rPr>
        <w:t>CFA Level 1 Candidate</w:t>
      </w:r>
    </w:p>
    <w:p w14:paraId="03105C6C" w14:textId="77777777" w:rsidR="0083783B" w:rsidRDefault="0083783B" w:rsidP="0083783B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72E7CAA9" w14:textId="77777777" w:rsidR="008B7DD4" w:rsidRDefault="008B7DD4" w:rsidP="005E01C4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3EFBF8CC" w14:textId="6384849F" w:rsidR="006701AD" w:rsidRPr="00983E53" w:rsidRDefault="006701AD" w:rsidP="005E01C4">
      <w:pPr>
        <w:pStyle w:val="ListBullet"/>
        <w:numPr>
          <w:ilvl w:val="0"/>
          <w:numId w:val="0"/>
        </w:numPr>
        <w:ind w:left="144"/>
        <w:rPr>
          <w:color w:val="auto"/>
        </w:rPr>
      </w:pPr>
      <w:r>
        <w:rPr>
          <w:color w:val="auto"/>
          <w:sz w:val="24"/>
          <w:szCs w:val="24"/>
        </w:rPr>
        <w:t>References available upon request</w:t>
      </w:r>
    </w:p>
    <w:sectPr w:rsidR="006701AD" w:rsidRPr="00983E53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693A2" w14:textId="77777777" w:rsidR="006701AD" w:rsidRDefault="006701AD">
      <w:pPr>
        <w:spacing w:after="0"/>
      </w:pPr>
      <w:r>
        <w:separator/>
      </w:r>
    </w:p>
  </w:endnote>
  <w:endnote w:type="continuationSeparator" w:id="0">
    <w:p w14:paraId="0D4D0CFE" w14:textId="77777777" w:rsidR="006701AD" w:rsidRDefault="00670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QuickType II">
    <w:altName w:val="Athelas Bold Italic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46C87" w14:textId="77777777" w:rsidR="006701AD" w:rsidRDefault="006701A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4F9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C1014" w14:textId="77777777" w:rsidR="006701AD" w:rsidRDefault="006701AD">
      <w:pPr>
        <w:spacing w:after="0"/>
      </w:pPr>
      <w:r>
        <w:separator/>
      </w:r>
    </w:p>
  </w:footnote>
  <w:footnote w:type="continuationSeparator" w:id="0">
    <w:p w14:paraId="2746A0CD" w14:textId="77777777" w:rsidR="006701AD" w:rsidRDefault="006701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B4AF7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D3B78E7"/>
    <w:multiLevelType w:val="hybridMultilevel"/>
    <w:tmpl w:val="30A2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E7DD8">
      <w:start w:val="1"/>
      <w:numFmt w:val="bullet"/>
      <w:lvlText w:val="-"/>
      <w:lvlJc w:val="left"/>
      <w:pPr>
        <w:ind w:left="1440" w:hanging="360"/>
      </w:pPr>
      <w:rPr>
        <w:rFonts w:ascii="QuickType II" w:hAnsi="QuickType II"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C336B"/>
    <w:multiLevelType w:val="hybridMultilevel"/>
    <w:tmpl w:val="A6F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9442A"/>
    <w:multiLevelType w:val="hybridMultilevel"/>
    <w:tmpl w:val="7576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B39F2"/>
    <w:multiLevelType w:val="hybridMultilevel"/>
    <w:tmpl w:val="A272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E7886">
      <w:start w:val="1"/>
      <w:numFmt w:val="bullet"/>
      <w:lvlText w:val="•"/>
      <w:lvlJc w:val="left"/>
      <w:pPr>
        <w:ind w:left="1440" w:hanging="360"/>
      </w:pPr>
      <w:rPr>
        <w:rFonts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95A3E"/>
    <w:multiLevelType w:val="hybridMultilevel"/>
    <w:tmpl w:val="D892D092"/>
    <w:lvl w:ilvl="0" w:tplc="08645A8A"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B39F9"/>
    <w:multiLevelType w:val="hybridMultilevel"/>
    <w:tmpl w:val="6E92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E7886">
      <w:start w:val="1"/>
      <w:numFmt w:val="bullet"/>
      <w:lvlText w:val="•"/>
      <w:lvlJc w:val="left"/>
      <w:pPr>
        <w:ind w:left="1440" w:hanging="360"/>
      </w:pPr>
      <w:rPr>
        <w:rFonts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73F30"/>
    <w:multiLevelType w:val="hybridMultilevel"/>
    <w:tmpl w:val="A45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8D8C">
      <w:start w:val="1"/>
      <w:numFmt w:val="bullet"/>
      <w:lvlText w:val="-"/>
      <w:lvlJc w:val="left"/>
      <w:pPr>
        <w:ind w:left="1440" w:hanging="360"/>
      </w:pPr>
      <w:rPr>
        <w:rFonts w:ascii="QuickType II" w:hAnsi="QuickType II"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00E09"/>
    <w:multiLevelType w:val="hybridMultilevel"/>
    <w:tmpl w:val="3358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09FF4">
      <w:start w:val="1"/>
      <w:numFmt w:val="bullet"/>
      <w:lvlText w:val="-"/>
      <w:lvlJc w:val="left"/>
      <w:pPr>
        <w:ind w:left="1440" w:hanging="360"/>
      </w:pPr>
      <w:rPr>
        <w:rFonts w:ascii="QuickType II" w:hAnsi="QuickType II"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268F1"/>
    <w:multiLevelType w:val="hybridMultilevel"/>
    <w:tmpl w:val="419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E7886">
      <w:start w:val="1"/>
      <w:numFmt w:val="bullet"/>
      <w:lvlText w:val="•"/>
      <w:lvlJc w:val="left"/>
      <w:pPr>
        <w:ind w:left="1440" w:hanging="360"/>
      </w:pPr>
      <w:rPr>
        <w:rFonts w:hint="default"/>
        <w:color w:val="262626"/>
        <w:w w:val="213"/>
        <w:sz w:val="38"/>
        <w:szCs w:val="3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73"/>
    <w:rsid w:val="00004153"/>
    <w:rsid w:val="0003692B"/>
    <w:rsid w:val="00040DCC"/>
    <w:rsid w:val="000C69ED"/>
    <w:rsid w:val="00175D74"/>
    <w:rsid w:val="001900DA"/>
    <w:rsid w:val="001B6A14"/>
    <w:rsid w:val="001D35B6"/>
    <w:rsid w:val="00200B6B"/>
    <w:rsid w:val="0022028F"/>
    <w:rsid w:val="002328AC"/>
    <w:rsid w:val="002A5BAE"/>
    <w:rsid w:val="00312873"/>
    <w:rsid w:val="003379F1"/>
    <w:rsid w:val="00350B16"/>
    <w:rsid w:val="003747E3"/>
    <w:rsid w:val="003D3279"/>
    <w:rsid w:val="0042350E"/>
    <w:rsid w:val="00446FB7"/>
    <w:rsid w:val="00447E60"/>
    <w:rsid w:val="00457BCD"/>
    <w:rsid w:val="0046251D"/>
    <w:rsid w:val="00490E18"/>
    <w:rsid w:val="004A1499"/>
    <w:rsid w:val="004B13AB"/>
    <w:rsid w:val="004B1488"/>
    <w:rsid w:val="004E0BCA"/>
    <w:rsid w:val="004F4F97"/>
    <w:rsid w:val="00504479"/>
    <w:rsid w:val="00512765"/>
    <w:rsid w:val="0052546A"/>
    <w:rsid w:val="00540758"/>
    <w:rsid w:val="00543614"/>
    <w:rsid w:val="005523ED"/>
    <w:rsid w:val="00555DF9"/>
    <w:rsid w:val="005661FC"/>
    <w:rsid w:val="00582F76"/>
    <w:rsid w:val="00585715"/>
    <w:rsid w:val="0059357B"/>
    <w:rsid w:val="005A2EFC"/>
    <w:rsid w:val="005B3459"/>
    <w:rsid w:val="005B6E83"/>
    <w:rsid w:val="005E01C4"/>
    <w:rsid w:val="005E2068"/>
    <w:rsid w:val="0060169B"/>
    <w:rsid w:val="0063353B"/>
    <w:rsid w:val="00666F72"/>
    <w:rsid w:val="006701AD"/>
    <w:rsid w:val="006A63EA"/>
    <w:rsid w:val="0072674C"/>
    <w:rsid w:val="00760A5B"/>
    <w:rsid w:val="00776262"/>
    <w:rsid w:val="00781168"/>
    <w:rsid w:val="00784486"/>
    <w:rsid w:val="00790F2D"/>
    <w:rsid w:val="007A22CA"/>
    <w:rsid w:val="007A4756"/>
    <w:rsid w:val="007B7BE4"/>
    <w:rsid w:val="00803DCD"/>
    <w:rsid w:val="00832E47"/>
    <w:rsid w:val="0083783B"/>
    <w:rsid w:val="00843432"/>
    <w:rsid w:val="008A1EE0"/>
    <w:rsid w:val="008B7DD4"/>
    <w:rsid w:val="00911190"/>
    <w:rsid w:val="00983E53"/>
    <w:rsid w:val="009923A7"/>
    <w:rsid w:val="009A1342"/>
    <w:rsid w:val="009F7087"/>
    <w:rsid w:val="00A0139C"/>
    <w:rsid w:val="00A102E3"/>
    <w:rsid w:val="00A15973"/>
    <w:rsid w:val="00A54EEB"/>
    <w:rsid w:val="00A655C5"/>
    <w:rsid w:val="00AB1593"/>
    <w:rsid w:val="00AB25F9"/>
    <w:rsid w:val="00AC71C7"/>
    <w:rsid w:val="00AD2554"/>
    <w:rsid w:val="00AE387C"/>
    <w:rsid w:val="00AF5A76"/>
    <w:rsid w:val="00B03A38"/>
    <w:rsid w:val="00B344AF"/>
    <w:rsid w:val="00B46895"/>
    <w:rsid w:val="00B51F2A"/>
    <w:rsid w:val="00B60BD9"/>
    <w:rsid w:val="00B9398E"/>
    <w:rsid w:val="00BA561A"/>
    <w:rsid w:val="00BC7DE0"/>
    <w:rsid w:val="00BF2236"/>
    <w:rsid w:val="00C02BAA"/>
    <w:rsid w:val="00C22DE7"/>
    <w:rsid w:val="00C26AB3"/>
    <w:rsid w:val="00C84974"/>
    <w:rsid w:val="00CA3ACA"/>
    <w:rsid w:val="00CB7EB6"/>
    <w:rsid w:val="00CD478C"/>
    <w:rsid w:val="00D65ECE"/>
    <w:rsid w:val="00DB107E"/>
    <w:rsid w:val="00DC0807"/>
    <w:rsid w:val="00DD1D74"/>
    <w:rsid w:val="00DE136D"/>
    <w:rsid w:val="00DE6B87"/>
    <w:rsid w:val="00E232A1"/>
    <w:rsid w:val="00F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5C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eastAsia="ＭＳ 明朝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Pr>
      <w:rFonts w:ascii="Cambria" w:eastAsia="ＭＳ 明朝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eastAsia="ＭＳ 明朝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Pr>
      <w:b/>
      <w:bCs/>
      <w:color w:val="0D0D0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597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76262"/>
    <w:rPr>
      <w:color w:val="39A5B7"/>
      <w:u w:val="single"/>
    </w:rPr>
  </w:style>
  <w:style w:type="character" w:styleId="FollowedHyperlink">
    <w:name w:val="FollowedHyperlink"/>
    <w:uiPriority w:val="99"/>
    <w:semiHidden/>
    <w:unhideWhenUsed/>
    <w:rsid w:val="00200B6B"/>
    <w:rPr>
      <w:color w:val="A3648B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eastAsia="ＭＳ 明朝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Pr>
      <w:rFonts w:ascii="Cambria" w:eastAsia="ＭＳ 明朝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eastAsia="ＭＳ 明朝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Pr>
      <w:b/>
      <w:bCs/>
      <w:color w:val="0D0D0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597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76262"/>
    <w:rPr>
      <w:color w:val="39A5B7"/>
      <w:u w:val="single"/>
    </w:rPr>
  </w:style>
  <w:style w:type="character" w:styleId="FollowedHyperlink">
    <w:name w:val="FollowedHyperlink"/>
    <w:uiPriority w:val="99"/>
    <w:semiHidden/>
    <w:unhideWhenUsed/>
    <w:rsid w:val="00200B6B"/>
    <w:rPr>
      <w:color w:val="A3648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\Downloads\TS1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Permanent: 61 Larry Way Bunker Hill, West Virginia 25413</CompanyAddress>
  <CompanyPhone>681-242-7365</CompanyPhone>
  <CompanyFax/>
  <CompanyEmail>r.wisenburg@umiami.edu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\Users\Ray\Downloads\TS102918880.dotx</Template>
  <TotalTime>301</TotalTime>
  <Pages>2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Lennon</dc:creator>
  <cp:keywords/>
  <dc:description/>
  <cp:lastModifiedBy>Craig</cp:lastModifiedBy>
  <cp:revision>8</cp:revision>
  <cp:lastPrinted>2015-06-11T00:19:00Z</cp:lastPrinted>
  <dcterms:created xsi:type="dcterms:W3CDTF">2015-06-11T00:20:00Z</dcterms:created>
  <dcterms:modified xsi:type="dcterms:W3CDTF">2015-10-07T00:32:00Z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