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-765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9540"/>
      </w:tblGrid>
      <w:tr w:rsidR="001C7DB7" w:rsidRPr="002460AA" w:rsidTr="00FA6432">
        <w:trPr>
          <w:trHeight w:val="151"/>
        </w:trPr>
        <w:sdt>
          <w:sdtPr>
            <w:rPr>
              <w:rFonts w:ascii="Times New Roman" w:hAnsi="Times New Roman" w:cs="Times New Roman"/>
              <w:b/>
              <w:color w:val="262626" w:themeColor="text1" w:themeTint="D9"/>
              <w:sz w:val="28"/>
              <w:szCs w:val="28"/>
            </w:rPr>
            <w:alias w:val="Author"/>
            <w:id w:val="93044407"/>
            <w:placeholder>
              <w:docPart w:val="52200D2E4AB54DE69ADE9D8B1D4B1205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9540" w:type="dxa"/>
                <w:tcMar>
                  <w:bottom w:w="0" w:type="dxa"/>
                </w:tcMar>
                <w:vAlign w:val="center"/>
              </w:tcPr>
              <w:p w:rsidR="001C7DB7" w:rsidRPr="002460AA" w:rsidRDefault="00B91004" w:rsidP="00FA6432">
                <w:pPr>
                  <w:pStyle w:val="YourName"/>
                  <w:jc w:val="center"/>
                  <w:rPr>
                    <w:rFonts w:ascii="Times New Roman" w:hAnsi="Times New Roman" w:cs="Times New Roman"/>
                  </w:rPr>
                </w:pPr>
                <w:r w:rsidRPr="002460AA">
                  <w:rPr>
                    <w:rFonts w:ascii="Times New Roman" w:hAnsi="Times New Roman" w:cs="Times New Roman"/>
                    <w:b/>
                    <w:color w:val="262626" w:themeColor="text1" w:themeTint="D9"/>
                    <w:sz w:val="28"/>
                    <w:szCs w:val="28"/>
                  </w:rPr>
                  <w:t>Fabiola</w:t>
                </w:r>
                <w:r w:rsidR="001E2C38" w:rsidRPr="002460AA">
                  <w:rPr>
                    <w:rFonts w:ascii="Times New Roman" w:hAnsi="Times New Roman" w:cs="Times New Roman"/>
                    <w:b/>
                    <w:color w:val="262626" w:themeColor="text1" w:themeTint="D9"/>
                    <w:sz w:val="28"/>
                    <w:szCs w:val="28"/>
                  </w:rPr>
                  <w:t xml:space="preserve"> michele</w:t>
                </w:r>
                <w:r w:rsidRPr="002460AA">
                  <w:rPr>
                    <w:rFonts w:ascii="Times New Roman" w:hAnsi="Times New Roman" w:cs="Times New Roman"/>
                    <w:b/>
                    <w:color w:val="262626" w:themeColor="text1" w:themeTint="D9"/>
                    <w:sz w:val="28"/>
                    <w:szCs w:val="28"/>
                  </w:rPr>
                  <w:t xml:space="preserve"> Abissa</w:t>
                </w:r>
              </w:p>
            </w:tc>
          </w:sdtContent>
        </w:sdt>
      </w:tr>
      <w:tr w:rsidR="00B91004" w:rsidRPr="002460AA" w:rsidTr="00FA6432">
        <w:trPr>
          <w:trHeight w:val="51"/>
        </w:trPr>
        <w:tc>
          <w:tcPr>
            <w:tcW w:w="9540" w:type="dxa"/>
            <w:tcBorders>
              <w:bottom w:val="thinThickSmallGap" w:sz="18" w:space="0" w:color="auto"/>
            </w:tcBorders>
            <w:tcMar>
              <w:bottom w:w="0" w:type="dxa"/>
            </w:tcMar>
            <w:vAlign w:val="center"/>
          </w:tcPr>
          <w:p w:rsidR="00B91004" w:rsidRPr="002460AA" w:rsidRDefault="00B91004" w:rsidP="00FA6432">
            <w:pPr>
              <w:pStyle w:val="ResumeBodyText"/>
              <w:rPr>
                <w:rFonts w:ascii="Times New Roman" w:hAnsi="Times New Roman" w:cs="Times New Roman"/>
              </w:rPr>
            </w:pPr>
          </w:p>
        </w:tc>
      </w:tr>
      <w:tr w:rsidR="001C7DB7" w:rsidRPr="002460AA" w:rsidTr="00FA6432">
        <w:trPr>
          <w:trHeight w:val="22"/>
        </w:trPr>
        <w:tc>
          <w:tcPr>
            <w:tcW w:w="9540" w:type="dxa"/>
            <w:tcBorders>
              <w:top w:val="thinThickSmallGap" w:sz="18" w:space="0" w:color="auto"/>
            </w:tcBorders>
            <w:tcMar>
              <w:bottom w:w="0" w:type="dxa"/>
            </w:tcMar>
            <w:vAlign w:val="center"/>
          </w:tcPr>
          <w:p w:rsidR="001C7DB7" w:rsidRPr="002460AA" w:rsidRDefault="00B91004" w:rsidP="00FA6432">
            <w:pPr>
              <w:pStyle w:val="ResumeBodyText"/>
              <w:jc w:val="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2460AA">
              <w:rPr>
                <w:rFonts w:ascii="Times New Roman" w:hAnsi="Times New Roman" w:cs="Times New Roman"/>
                <w:sz w:val="20"/>
                <w:szCs w:val="20"/>
              </w:rPr>
              <w:t>155 Massachusetts avenue</w:t>
            </w:r>
            <w:r w:rsidR="007A15DB" w:rsidRPr="002460AA">
              <w:rPr>
                <w:rFonts w:ascii="Times New Roman" w:hAnsi="Times New Roman" w:cs="Times New Roman"/>
                <w:sz w:val="20"/>
                <w:szCs w:val="20"/>
              </w:rPr>
              <w:t xml:space="preserve"> | </w:t>
            </w:r>
            <w:r w:rsidRPr="002460AA">
              <w:rPr>
                <w:rFonts w:ascii="Times New Roman" w:hAnsi="Times New Roman" w:cs="Times New Roman"/>
                <w:sz w:val="20"/>
                <w:szCs w:val="20"/>
              </w:rPr>
              <w:t>Arlington, MA, 02474</w:t>
            </w:r>
            <w:r w:rsidR="007A15DB" w:rsidRPr="002460AA">
              <w:rPr>
                <w:rFonts w:ascii="Times New Roman" w:hAnsi="Times New Roman" w:cs="Times New Roman"/>
                <w:sz w:val="20"/>
                <w:szCs w:val="20"/>
              </w:rPr>
              <w:t xml:space="preserve"> | </w:t>
            </w:r>
            <w:r w:rsidRPr="002460AA">
              <w:rPr>
                <w:rFonts w:ascii="Times New Roman" w:hAnsi="Times New Roman" w:cs="Times New Roman"/>
                <w:sz w:val="20"/>
                <w:szCs w:val="20"/>
              </w:rPr>
              <w:t>617.407.7643</w:t>
            </w:r>
            <w:r w:rsidR="007A15DB" w:rsidRPr="002460AA">
              <w:rPr>
                <w:rFonts w:ascii="Times New Roman" w:hAnsi="Times New Roman" w:cs="Times New Roman"/>
                <w:sz w:val="20"/>
                <w:szCs w:val="20"/>
              </w:rPr>
              <w:t xml:space="preserve"> | </w:t>
            </w:r>
            <w:r w:rsidRPr="002460AA">
              <w:rPr>
                <w:rFonts w:ascii="Times New Roman" w:hAnsi="Times New Roman" w:cs="Times New Roman"/>
                <w:sz w:val="20"/>
                <w:szCs w:val="20"/>
              </w:rPr>
              <w:t>fabiola.abissa@gmail.com</w:t>
            </w:r>
          </w:p>
        </w:tc>
      </w:tr>
    </w:tbl>
    <w:p w:rsidR="00C81CAA" w:rsidRPr="00E7651D" w:rsidRDefault="00C81CAA" w:rsidP="004E0CC5">
      <w:pPr>
        <w:pStyle w:val="SectionHeading"/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</w:pPr>
    </w:p>
    <w:p w:rsidR="00E7651D" w:rsidRDefault="00E7651D" w:rsidP="00E7651D">
      <w:pPr>
        <w:pStyle w:val="SectionHeading"/>
        <w:jc w:val="center"/>
        <w:rPr>
          <w:rFonts w:ascii="Times New Roman" w:hAnsi="Times New Roman" w:cs="Times New Roman"/>
          <w:b/>
          <w:color w:val="262626" w:themeColor="text1" w:themeTint="D9"/>
          <w:sz w:val="22"/>
          <w:u w:val="single"/>
        </w:rPr>
      </w:pPr>
    </w:p>
    <w:p w:rsidR="00E7651D" w:rsidRPr="00E7651D" w:rsidRDefault="00C81CAA" w:rsidP="00E7651D">
      <w:pPr>
        <w:pStyle w:val="SectionHeading"/>
        <w:jc w:val="center"/>
        <w:rPr>
          <w:rFonts w:ascii="Times New Roman" w:hAnsi="Times New Roman" w:cs="Times New Roman"/>
          <w:b/>
          <w:color w:val="262626" w:themeColor="text1" w:themeTint="D9"/>
          <w:sz w:val="22"/>
          <w:u w:val="single"/>
        </w:rPr>
      </w:pPr>
      <w:r w:rsidRPr="00E7651D">
        <w:rPr>
          <w:rFonts w:ascii="Times New Roman" w:hAnsi="Times New Roman" w:cs="Times New Roman"/>
          <w:b/>
          <w:color w:val="262626" w:themeColor="text1" w:themeTint="D9"/>
          <w:sz w:val="22"/>
          <w:u w:val="single"/>
        </w:rPr>
        <w:t>OBJECTIVe</w:t>
      </w:r>
    </w:p>
    <w:p w:rsidR="00E7651D" w:rsidRDefault="00E7651D" w:rsidP="00E7651D">
      <w:pPr>
        <w:pStyle w:val="SectionHeading"/>
        <w:jc w:val="center"/>
        <w:rPr>
          <w:rFonts w:ascii="Times New Roman" w:hAnsi="Times New Roman" w:cs="Times New Roman"/>
          <w:caps w:val="0"/>
          <w:color w:val="auto"/>
          <w:spacing w:val="0"/>
          <w:sz w:val="22"/>
          <w:szCs w:val="20"/>
        </w:rPr>
      </w:pPr>
    </w:p>
    <w:p w:rsidR="00C81CAA" w:rsidRPr="00E7651D" w:rsidRDefault="00C81CAA" w:rsidP="00E7651D">
      <w:pPr>
        <w:pStyle w:val="SectionHeading"/>
        <w:jc w:val="center"/>
        <w:rPr>
          <w:rFonts w:ascii="Times New Roman" w:hAnsi="Times New Roman" w:cs="Times New Roman"/>
          <w:caps w:val="0"/>
          <w:color w:val="auto"/>
          <w:spacing w:val="0"/>
          <w:sz w:val="22"/>
          <w:szCs w:val="20"/>
        </w:rPr>
      </w:pPr>
      <w:r w:rsidRPr="00E7651D">
        <w:rPr>
          <w:rFonts w:ascii="Times New Roman" w:hAnsi="Times New Roman" w:cs="Times New Roman"/>
          <w:caps w:val="0"/>
          <w:color w:val="auto"/>
          <w:spacing w:val="0"/>
          <w:sz w:val="22"/>
          <w:szCs w:val="20"/>
        </w:rPr>
        <w:t xml:space="preserve">Eager to </w:t>
      </w:r>
      <w:r w:rsidR="00E7651D">
        <w:rPr>
          <w:rFonts w:ascii="Times New Roman" w:hAnsi="Times New Roman" w:cs="Times New Roman"/>
          <w:caps w:val="0"/>
          <w:color w:val="auto"/>
          <w:spacing w:val="0"/>
          <w:sz w:val="22"/>
          <w:szCs w:val="20"/>
        </w:rPr>
        <w:t>utilize</w:t>
      </w:r>
      <w:r w:rsidRPr="00E7651D">
        <w:rPr>
          <w:rFonts w:ascii="Times New Roman" w:hAnsi="Times New Roman" w:cs="Times New Roman"/>
          <w:caps w:val="0"/>
          <w:color w:val="auto"/>
          <w:spacing w:val="0"/>
          <w:sz w:val="22"/>
          <w:szCs w:val="20"/>
        </w:rPr>
        <w:t xml:space="preserve"> my </w:t>
      </w:r>
      <w:r w:rsidR="00E7651D">
        <w:rPr>
          <w:rFonts w:ascii="Times New Roman" w:hAnsi="Times New Roman" w:cs="Times New Roman"/>
          <w:caps w:val="0"/>
          <w:color w:val="auto"/>
          <w:spacing w:val="0"/>
          <w:sz w:val="22"/>
          <w:szCs w:val="20"/>
        </w:rPr>
        <w:t>testing and analyzing</w:t>
      </w:r>
      <w:r w:rsidRPr="00E7651D">
        <w:rPr>
          <w:rFonts w:ascii="Times New Roman" w:hAnsi="Times New Roman" w:cs="Times New Roman"/>
          <w:caps w:val="0"/>
          <w:color w:val="auto"/>
          <w:spacing w:val="0"/>
          <w:sz w:val="22"/>
          <w:szCs w:val="20"/>
        </w:rPr>
        <w:t xml:space="preserve"> </w:t>
      </w:r>
      <w:r w:rsidR="00E7651D">
        <w:rPr>
          <w:rFonts w:ascii="Times New Roman" w:hAnsi="Times New Roman" w:cs="Times New Roman"/>
          <w:caps w:val="0"/>
          <w:color w:val="auto"/>
          <w:spacing w:val="0"/>
          <w:sz w:val="22"/>
          <w:szCs w:val="20"/>
        </w:rPr>
        <w:t xml:space="preserve">competencies </w:t>
      </w:r>
      <w:r w:rsidR="00E7651D" w:rsidRPr="00E7651D">
        <w:rPr>
          <w:rFonts w:ascii="Times New Roman" w:hAnsi="Times New Roman" w:cs="Times New Roman"/>
          <w:caps w:val="0"/>
          <w:color w:val="auto"/>
          <w:spacing w:val="0"/>
          <w:sz w:val="22"/>
          <w:szCs w:val="20"/>
        </w:rPr>
        <w:t>couple</w:t>
      </w:r>
      <w:r w:rsidR="00E7651D">
        <w:rPr>
          <w:rFonts w:ascii="Times New Roman" w:hAnsi="Times New Roman" w:cs="Times New Roman"/>
          <w:caps w:val="0"/>
          <w:color w:val="auto"/>
          <w:spacing w:val="0"/>
          <w:sz w:val="22"/>
          <w:szCs w:val="20"/>
        </w:rPr>
        <w:t>d</w:t>
      </w:r>
      <w:r w:rsidR="00E7651D" w:rsidRPr="00E7651D">
        <w:rPr>
          <w:rFonts w:ascii="Times New Roman" w:hAnsi="Times New Roman" w:cs="Times New Roman"/>
          <w:caps w:val="0"/>
          <w:color w:val="auto"/>
          <w:spacing w:val="0"/>
          <w:sz w:val="22"/>
          <w:szCs w:val="20"/>
        </w:rPr>
        <w:t xml:space="preserve"> with my </w:t>
      </w:r>
      <w:r w:rsidR="00E7651D">
        <w:rPr>
          <w:rFonts w:ascii="Times New Roman" w:hAnsi="Times New Roman" w:cs="Times New Roman"/>
          <w:caps w:val="0"/>
          <w:color w:val="auto"/>
          <w:spacing w:val="0"/>
          <w:sz w:val="22"/>
          <w:szCs w:val="20"/>
        </w:rPr>
        <w:t>b</w:t>
      </w:r>
      <w:r w:rsidR="00E7651D" w:rsidRPr="00E7651D">
        <w:rPr>
          <w:rFonts w:ascii="Times New Roman" w:hAnsi="Times New Roman" w:cs="Times New Roman"/>
          <w:caps w:val="0"/>
          <w:color w:val="auto"/>
          <w:spacing w:val="0"/>
          <w:sz w:val="22"/>
          <w:szCs w:val="20"/>
        </w:rPr>
        <w:t xml:space="preserve">usiness </w:t>
      </w:r>
      <w:r w:rsidR="00E7651D">
        <w:rPr>
          <w:rFonts w:ascii="Times New Roman" w:hAnsi="Times New Roman" w:cs="Times New Roman"/>
          <w:caps w:val="0"/>
          <w:color w:val="auto"/>
          <w:spacing w:val="0"/>
          <w:sz w:val="22"/>
          <w:szCs w:val="20"/>
        </w:rPr>
        <w:t>skills</w:t>
      </w:r>
      <w:r w:rsidR="00E7651D" w:rsidRPr="00E7651D">
        <w:rPr>
          <w:rFonts w:ascii="Times New Roman" w:hAnsi="Times New Roman" w:cs="Times New Roman"/>
          <w:caps w:val="0"/>
          <w:color w:val="auto"/>
          <w:spacing w:val="0"/>
          <w:sz w:val="22"/>
          <w:szCs w:val="20"/>
        </w:rPr>
        <w:t xml:space="preserve"> </w:t>
      </w:r>
      <w:r w:rsidR="00E7651D">
        <w:rPr>
          <w:rFonts w:ascii="Times New Roman" w:hAnsi="Times New Roman" w:cs="Times New Roman"/>
          <w:caps w:val="0"/>
          <w:color w:val="auto"/>
          <w:spacing w:val="0"/>
          <w:sz w:val="22"/>
          <w:szCs w:val="20"/>
        </w:rPr>
        <w:t>in</w:t>
      </w:r>
      <w:r w:rsidR="00E7651D" w:rsidRPr="00E7651D">
        <w:rPr>
          <w:rFonts w:ascii="Times New Roman" w:hAnsi="Times New Roman" w:cs="Times New Roman"/>
          <w:caps w:val="0"/>
          <w:color w:val="auto"/>
          <w:spacing w:val="0"/>
          <w:sz w:val="22"/>
          <w:szCs w:val="20"/>
        </w:rPr>
        <w:t xml:space="preserve"> a </w:t>
      </w:r>
      <w:r w:rsidRPr="00E7651D">
        <w:rPr>
          <w:rFonts w:ascii="Times New Roman" w:hAnsi="Times New Roman" w:cs="Times New Roman"/>
          <w:caps w:val="0"/>
          <w:color w:val="auto"/>
          <w:spacing w:val="0"/>
          <w:sz w:val="22"/>
          <w:szCs w:val="20"/>
        </w:rPr>
        <w:t xml:space="preserve">Research Laboratory or a Biotech </w:t>
      </w:r>
      <w:r w:rsidR="00812C26" w:rsidRPr="00E7651D">
        <w:rPr>
          <w:rFonts w:ascii="Times New Roman" w:hAnsi="Times New Roman" w:cs="Times New Roman"/>
          <w:caps w:val="0"/>
          <w:color w:val="auto"/>
          <w:spacing w:val="0"/>
          <w:sz w:val="22"/>
          <w:szCs w:val="20"/>
        </w:rPr>
        <w:t>organization to</w:t>
      </w:r>
      <w:r w:rsidR="00812C26">
        <w:rPr>
          <w:rFonts w:ascii="Times New Roman" w:hAnsi="Times New Roman" w:cs="Times New Roman"/>
          <w:caps w:val="0"/>
          <w:color w:val="auto"/>
          <w:spacing w:val="0"/>
          <w:sz w:val="22"/>
          <w:szCs w:val="20"/>
        </w:rPr>
        <w:t xml:space="preserve"> gain </w:t>
      </w:r>
      <w:r w:rsidR="00EF67F7">
        <w:rPr>
          <w:rFonts w:ascii="Times New Roman" w:hAnsi="Times New Roman" w:cs="Times New Roman"/>
          <w:caps w:val="0"/>
          <w:color w:val="auto"/>
          <w:spacing w:val="0"/>
          <w:sz w:val="22"/>
          <w:szCs w:val="20"/>
        </w:rPr>
        <w:t xml:space="preserve">more </w:t>
      </w:r>
      <w:r w:rsidR="00265E18">
        <w:rPr>
          <w:rFonts w:ascii="Times New Roman" w:hAnsi="Times New Roman" w:cs="Times New Roman"/>
          <w:caps w:val="0"/>
          <w:color w:val="auto"/>
          <w:spacing w:val="0"/>
          <w:sz w:val="22"/>
          <w:szCs w:val="20"/>
        </w:rPr>
        <w:t xml:space="preserve">laboratory </w:t>
      </w:r>
      <w:r w:rsidR="00812C26">
        <w:rPr>
          <w:rFonts w:ascii="Times New Roman" w:hAnsi="Times New Roman" w:cs="Times New Roman"/>
          <w:caps w:val="0"/>
          <w:color w:val="auto"/>
          <w:spacing w:val="0"/>
          <w:sz w:val="22"/>
          <w:szCs w:val="20"/>
        </w:rPr>
        <w:t>experience</w:t>
      </w:r>
      <w:r w:rsidR="00DA1DF4">
        <w:rPr>
          <w:rFonts w:ascii="Times New Roman" w:hAnsi="Times New Roman" w:cs="Times New Roman"/>
          <w:caps w:val="0"/>
          <w:color w:val="auto"/>
          <w:spacing w:val="0"/>
          <w:sz w:val="22"/>
          <w:szCs w:val="20"/>
        </w:rPr>
        <w:t xml:space="preserve"> for graduate school</w:t>
      </w:r>
      <w:r w:rsidR="00EF67F7">
        <w:rPr>
          <w:rFonts w:ascii="Times New Roman" w:hAnsi="Times New Roman" w:cs="Times New Roman"/>
          <w:caps w:val="0"/>
          <w:color w:val="auto"/>
          <w:spacing w:val="0"/>
          <w:sz w:val="22"/>
          <w:szCs w:val="20"/>
        </w:rPr>
        <w:t>.</w:t>
      </w:r>
    </w:p>
    <w:p w:rsidR="00E7651D" w:rsidRPr="00E7651D" w:rsidRDefault="00E7651D" w:rsidP="004E0CC5">
      <w:pPr>
        <w:pStyle w:val="SectionHeading"/>
        <w:rPr>
          <w:rFonts w:ascii="Times New Roman" w:hAnsi="Times New Roman" w:cs="Times New Roman"/>
          <w:color w:val="262626" w:themeColor="text1" w:themeTint="D9"/>
          <w:sz w:val="24"/>
        </w:rPr>
      </w:pPr>
    </w:p>
    <w:p w:rsidR="00DA176B" w:rsidRPr="002460AA" w:rsidRDefault="002648A3" w:rsidP="00BF1A39">
      <w:pPr>
        <w:pStyle w:val="ResumeBodyText"/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81CAA">
        <w:rPr>
          <w:rFonts w:ascii="Times New Roman" w:hAnsi="Times New Roman" w:cs="Times New Roman"/>
          <w:b/>
          <w:sz w:val="22"/>
          <w:szCs w:val="20"/>
          <w:u w:val="single"/>
        </w:rPr>
        <w:t>EDUCATION</w:t>
      </w:r>
      <w:r w:rsidR="00BF1A39">
        <w:rPr>
          <w:rFonts w:ascii="Times New Roman" w:hAnsi="Times New Roman" w:cs="Times New Roman"/>
          <w:b/>
          <w:sz w:val="20"/>
          <w:szCs w:val="20"/>
        </w:rPr>
        <w:tab/>
        <w:t xml:space="preserve">       </w:t>
      </w:r>
      <w:r w:rsidRPr="002460AA">
        <w:rPr>
          <w:rFonts w:ascii="Times New Roman" w:hAnsi="Times New Roman" w:cs="Times New Roman"/>
          <w:b/>
          <w:sz w:val="20"/>
          <w:szCs w:val="20"/>
        </w:rPr>
        <w:t>Bachelor of Science in Biology and Business Minor</w:t>
      </w:r>
      <w:r w:rsidRPr="002460AA">
        <w:rPr>
          <w:rFonts w:ascii="Times New Roman" w:hAnsi="Times New Roman" w:cs="Times New Roman"/>
          <w:sz w:val="20"/>
          <w:szCs w:val="20"/>
        </w:rPr>
        <w:t>, May 2015</w:t>
      </w:r>
      <w:r w:rsidR="00DA176B" w:rsidRPr="002460AA">
        <w:rPr>
          <w:rFonts w:ascii="Times New Roman" w:hAnsi="Times New Roman" w:cs="Times New Roman"/>
          <w:sz w:val="20"/>
          <w:szCs w:val="20"/>
        </w:rPr>
        <w:tab/>
      </w:r>
    </w:p>
    <w:p w:rsidR="00357578" w:rsidRPr="002460AA" w:rsidRDefault="00357578" w:rsidP="000468F8">
      <w:pPr>
        <w:pStyle w:val="ResumeBodyText"/>
        <w:rPr>
          <w:rFonts w:ascii="Times New Roman" w:hAnsi="Times New Roman" w:cs="Times New Roman"/>
          <w:sz w:val="20"/>
          <w:szCs w:val="20"/>
        </w:rPr>
        <w:sectPr w:rsidR="00357578" w:rsidRPr="002460AA" w:rsidSect="00E7651D">
          <w:type w:val="continuous"/>
          <w:pgSz w:w="12240" w:h="15840"/>
          <w:pgMar w:top="1440" w:right="1080" w:bottom="1152" w:left="1080" w:header="720" w:footer="720" w:gutter="0"/>
          <w:cols w:space="720"/>
          <w:docGrid w:linePitch="360"/>
        </w:sectPr>
      </w:pPr>
    </w:p>
    <w:p w:rsidR="00357578" w:rsidRPr="002460AA" w:rsidRDefault="002648A3" w:rsidP="002648A3">
      <w:pPr>
        <w:pStyle w:val="Description"/>
        <w:numPr>
          <w:ilvl w:val="0"/>
          <w:numId w:val="0"/>
        </w:numPr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2460AA">
        <w:rPr>
          <w:rFonts w:ascii="Times New Roman" w:hAnsi="Times New Roman" w:cs="Times New Roman"/>
          <w:b/>
          <w:i/>
          <w:sz w:val="20"/>
          <w:szCs w:val="20"/>
        </w:rPr>
        <w:lastRenderedPageBreak/>
        <w:t>Simmons College</w:t>
      </w:r>
      <w:r w:rsidRPr="002460AA">
        <w:rPr>
          <w:rFonts w:ascii="Times New Roman" w:hAnsi="Times New Roman" w:cs="Times New Roman"/>
          <w:sz w:val="20"/>
          <w:szCs w:val="20"/>
        </w:rPr>
        <w:t>, Boston, MA</w:t>
      </w:r>
      <w:r w:rsidRPr="002460AA">
        <w:rPr>
          <w:rFonts w:ascii="Times New Roman" w:hAnsi="Times New Roman" w:cs="Times New Roman"/>
          <w:sz w:val="20"/>
          <w:szCs w:val="20"/>
        </w:rPr>
        <w:tab/>
      </w:r>
      <w:r w:rsidRPr="002460AA">
        <w:rPr>
          <w:rFonts w:ascii="Times New Roman" w:hAnsi="Times New Roman" w:cs="Times New Roman"/>
          <w:sz w:val="20"/>
          <w:szCs w:val="20"/>
        </w:rPr>
        <w:tab/>
      </w:r>
      <w:r w:rsidRPr="002460AA">
        <w:rPr>
          <w:rFonts w:ascii="Times New Roman" w:hAnsi="Times New Roman" w:cs="Times New Roman"/>
          <w:sz w:val="20"/>
          <w:szCs w:val="20"/>
        </w:rPr>
        <w:tab/>
      </w:r>
      <w:r w:rsidRPr="002460AA">
        <w:rPr>
          <w:rFonts w:ascii="Times New Roman" w:hAnsi="Times New Roman" w:cs="Times New Roman"/>
          <w:sz w:val="20"/>
          <w:szCs w:val="20"/>
        </w:rPr>
        <w:tab/>
      </w:r>
      <w:r w:rsidRPr="002460AA">
        <w:rPr>
          <w:rFonts w:ascii="Times New Roman" w:hAnsi="Times New Roman" w:cs="Times New Roman"/>
          <w:sz w:val="20"/>
          <w:szCs w:val="20"/>
        </w:rPr>
        <w:tab/>
      </w:r>
    </w:p>
    <w:p w:rsidR="00FD2EE3" w:rsidRPr="002460AA" w:rsidRDefault="00FD2EE3" w:rsidP="002648A3">
      <w:pPr>
        <w:pStyle w:val="Description"/>
        <w:numPr>
          <w:ilvl w:val="0"/>
          <w:numId w:val="0"/>
        </w:numPr>
        <w:ind w:left="1440" w:firstLine="720"/>
        <w:rPr>
          <w:rFonts w:ascii="Times New Roman" w:hAnsi="Times New Roman" w:cs="Times New Roman"/>
          <w:b/>
          <w:sz w:val="16"/>
          <w:szCs w:val="16"/>
        </w:rPr>
      </w:pPr>
    </w:p>
    <w:p w:rsidR="002648A3" w:rsidRPr="002460AA" w:rsidRDefault="002648A3" w:rsidP="002648A3">
      <w:pPr>
        <w:pStyle w:val="Description"/>
        <w:numPr>
          <w:ilvl w:val="0"/>
          <w:numId w:val="0"/>
        </w:numPr>
        <w:ind w:left="1440" w:firstLine="720"/>
        <w:rPr>
          <w:rFonts w:ascii="Times New Roman" w:hAnsi="Times New Roman" w:cs="Times New Roman"/>
          <w:b/>
          <w:sz w:val="20"/>
          <w:szCs w:val="20"/>
        </w:rPr>
      </w:pPr>
      <w:r w:rsidRPr="002460AA">
        <w:rPr>
          <w:rFonts w:ascii="Times New Roman" w:hAnsi="Times New Roman" w:cs="Times New Roman"/>
          <w:b/>
          <w:sz w:val="20"/>
          <w:szCs w:val="20"/>
        </w:rPr>
        <w:t>Study Abroad</w:t>
      </w:r>
      <w:r w:rsidR="00FD2EE3" w:rsidRPr="002460AA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FD2EE3" w:rsidRPr="002460AA">
        <w:rPr>
          <w:rFonts w:ascii="Times New Roman" w:hAnsi="Times New Roman" w:cs="Times New Roman"/>
          <w:sz w:val="20"/>
          <w:szCs w:val="20"/>
        </w:rPr>
        <w:t>Summer 2014</w:t>
      </w:r>
    </w:p>
    <w:p w:rsidR="00555190" w:rsidRPr="002460AA" w:rsidRDefault="00681833" w:rsidP="002648A3">
      <w:pPr>
        <w:pStyle w:val="Description"/>
        <w:numPr>
          <w:ilvl w:val="0"/>
          <w:numId w:val="0"/>
        </w:numPr>
        <w:ind w:left="1440" w:firstLine="720"/>
        <w:rPr>
          <w:rFonts w:ascii="Times New Roman" w:hAnsi="Times New Roman" w:cs="Times New Roman"/>
          <w:sz w:val="16"/>
          <w:szCs w:val="16"/>
        </w:rPr>
      </w:pPr>
      <w:r w:rsidRPr="002460AA">
        <w:rPr>
          <w:rFonts w:ascii="Times New Roman" w:hAnsi="Times New Roman" w:cs="Times New Roman"/>
          <w:b/>
          <w:i/>
          <w:sz w:val="20"/>
          <w:szCs w:val="20"/>
        </w:rPr>
        <w:t>University of Westminster</w:t>
      </w:r>
      <w:r w:rsidRPr="002460AA">
        <w:rPr>
          <w:rFonts w:ascii="Times New Roman" w:hAnsi="Times New Roman" w:cs="Times New Roman"/>
          <w:sz w:val="20"/>
          <w:szCs w:val="20"/>
        </w:rPr>
        <w:t>, London</w:t>
      </w:r>
      <w:r w:rsidR="000468F8" w:rsidRPr="002460AA">
        <w:rPr>
          <w:rFonts w:ascii="Times New Roman" w:hAnsi="Times New Roman" w:cs="Times New Roman"/>
          <w:sz w:val="20"/>
          <w:szCs w:val="20"/>
        </w:rPr>
        <w:t>,</w:t>
      </w:r>
      <w:r w:rsidRPr="002460AA">
        <w:rPr>
          <w:rFonts w:ascii="Times New Roman" w:hAnsi="Times New Roman" w:cs="Times New Roman"/>
          <w:sz w:val="20"/>
          <w:szCs w:val="20"/>
        </w:rPr>
        <w:t xml:space="preserve"> UK </w:t>
      </w:r>
      <w:r w:rsidRPr="002460AA">
        <w:rPr>
          <w:rFonts w:ascii="Times New Roman" w:hAnsi="Times New Roman" w:cs="Times New Roman"/>
          <w:sz w:val="20"/>
          <w:szCs w:val="20"/>
        </w:rPr>
        <w:tab/>
      </w:r>
      <w:r w:rsidR="00751FEA" w:rsidRPr="002460AA">
        <w:rPr>
          <w:rFonts w:ascii="Times New Roman" w:hAnsi="Times New Roman" w:cs="Times New Roman"/>
          <w:sz w:val="20"/>
          <w:szCs w:val="20"/>
        </w:rPr>
        <w:tab/>
      </w:r>
      <w:r w:rsidR="00751FEA" w:rsidRPr="002460AA">
        <w:rPr>
          <w:rFonts w:ascii="Times New Roman" w:hAnsi="Times New Roman" w:cs="Times New Roman"/>
          <w:sz w:val="20"/>
          <w:szCs w:val="20"/>
        </w:rPr>
        <w:tab/>
      </w:r>
      <w:r w:rsidRPr="002460AA">
        <w:rPr>
          <w:rFonts w:ascii="Times New Roman" w:hAnsi="Times New Roman" w:cs="Times New Roman"/>
          <w:sz w:val="20"/>
          <w:szCs w:val="20"/>
        </w:rPr>
        <w:tab/>
      </w:r>
      <w:r w:rsidRPr="002460AA">
        <w:rPr>
          <w:rFonts w:ascii="Times New Roman" w:hAnsi="Times New Roman" w:cs="Times New Roman"/>
          <w:sz w:val="20"/>
          <w:szCs w:val="20"/>
        </w:rPr>
        <w:tab/>
      </w:r>
      <w:r w:rsidRPr="002460AA">
        <w:rPr>
          <w:rFonts w:ascii="Times New Roman" w:hAnsi="Times New Roman" w:cs="Times New Roman"/>
          <w:sz w:val="20"/>
          <w:szCs w:val="20"/>
        </w:rPr>
        <w:tab/>
      </w:r>
      <w:r w:rsidRPr="002460AA">
        <w:rPr>
          <w:rFonts w:ascii="Times New Roman" w:hAnsi="Times New Roman" w:cs="Times New Roman"/>
          <w:sz w:val="20"/>
          <w:szCs w:val="20"/>
        </w:rPr>
        <w:tab/>
      </w:r>
      <w:r w:rsidR="00FD2EE3" w:rsidRPr="002460AA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FD2EE3" w:rsidRPr="002460AA" w:rsidRDefault="00FD2EE3" w:rsidP="00FD2EE3">
      <w:pPr>
        <w:pStyle w:val="Description"/>
        <w:numPr>
          <w:ilvl w:val="0"/>
          <w:numId w:val="0"/>
        </w:numPr>
        <w:ind w:left="1440" w:firstLine="720"/>
        <w:rPr>
          <w:rFonts w:ascii="Times New Roman" w:hAnsi="Times New Roman" w:cs="Times New Roman"/>
          <w:b/>
          <w:sz w:val="20"/>
          <w:szCs w:val="20"/>
        </w:rPr>
      </w:pPr>
      <w:r w:rsidRPr="002460AA">
        <w:rPr>
          <w:rFonts w:ascii="Times New Roman" w:hAnsi="Times New Roman" w:cs="Times New Roman"/>
          <w:b/>
          <w:sz w:val="20"/>
          <w:szCs w:val="20"/>
        </w:rPr>
        <w:t xml:space="preserve">Associate of Science in Biological Sciences, </w:t>
      </w:r>
      <w:r w:rsidRPr="002460AA">
        <w:rPr>
          <w:rFonts w:ascii="Times New Roman" w:hAnsi="Times New Roman" w:cs="Times New Roman"/>
          <w:sz w:val="20"/>
          <w:szCs w:val="20"/>
        </w:rPr>
        <w:t>December 2012</w:t>
      </w:r>
    </w:p>
    <w:p w:rsidR="00555190" w:rsidRPr="002460AA" w:rsidRDefault="00555190" w:rsidP="00FD2EE3">
      <w:pPr>
        <w:pStyle w:val="Description"/>
        <w:numPr>
          <w:ilvl w:val="0"/>
          <w:numId w:val="0"/>
        </w:numPr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2460AA">
        <w:rPr>
          <w:rFonts w:ascii="Times New Roman" w:hAnsi="Times New Roman" w:cs="Times New Roman"/>
          <w:b/>
          <w:i/>
          <w:sz w:val="20"/>
          <w:szCs w:val="20"/>
        </w:rPr>
        <w:t>Bunker Hill Community College</w:t>
      </w:r>
      <w:r w:rsidRPr="002460AA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2460AA">
        <w:rPr>
          <w:rFonts w:ascii="Times New Roman" w:hAnsi="Times New Roman" w:cs="Times New Roman"/>
          <w:sz w:val="20"/>
          <w:szCs w:val="20"/>
        </w:rPr>
        <w:t>Boston, MA</w:t>
      </w:r>
    </w:p>
    <w:p w:rsidR="00E94FBE" w:rsidRPr="002460AA" w:rsidRDefault="00E94FBE" w:rsidP="00657475">
      <w:pPr>
        <w:pStyle w:val="Description"/>
        <w:numPr>
          <w:ilvl w:val="0"/>
          <w:numId w:val="0"/>
        </w:numPr>
        <w:tabs>
          <w:tab w:val="left" w:pos="0"/>
        </w:tabs>
        <w:rPr>
          <w:rFonts w:ascii="Times New Roman" w:hAnsi="Times New Roman" w:cs="Times New Roman"/>
          <w:sz w:val="16"/>
          <w:szCs w:val="16"/>
        </w:rPr>
        <w:sectPr w:rsidR="00E94FBE" w:rsidRPr="002460AA" w:rsidSect="001E2C38">
          <w:type w:val="continuous"/>
          <w:pgSz w:w="12240" w:h="15840"/>
          <w:pgMar w:top="1440" w:right="1350" w:bottom="1440" w:left="1440" w:header="720" w:footer="720" w:gutter="0"/>
          <w:cols w:space="720"/>
          <w:docGrid w:linePitch="360"/>
        </w:sectPr>
      </w:pPr>
    </w:p>
    <w:p w:rsidR="00FD2EE3" w:rsidRPr="00C81CAA" w:rsidRDefault="00FD2EE3" w:rsidP="00FD4C9C">
      <w:pPr>
        <w:pStyle w:val="ResumeBodyText"/>
        <w:spacing w:before="240"/>
        <w:contextualSpacing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81CAA">
        <w:rPr>
          <w:rFonts w:ascii="Times New Roman" w:hAnsi="Times New Roman" w:cs="Times New Roman"/>
          <w:b/>
          <w:sz w:val="22"/>
          <w:szCs w:val="20"/>
          <w:u w:val="single"/>
        </w:rPr>
        <w:lastRenderedPageBreak/>
        <w:t>EXPERIENCE</w:t>
      </w:r>
      <w:r w:rsidRPr="00C81CAA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p w:rsidR="00FD4C9C" w:rsidRPr="002460AA" w:rsidRDefault="00FD4C9C" w:rsidP="00FD4C9C">
      <w:pPr>
        <w:pStyle w:val="ResumeBodyText"/>
        <w:spacing w:before="240"/>
        <w:ind w:left="2160" w:hanging="216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0020D1" w:rsidRPr="000020D1" w:rsidRDefault="00FD4C9C" w:rsidP="000020D1">
      <w:pPr>
        <w:pStyle w:val="ResumeBodyText"/>
        <w:spacing w:before="240"/>
        <w:ind w:left="2160" w:hanging="21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2460AA">
        <w:rPr>
          <w:rFonts w:ascii="Times New Roman" w:hAnsi="Times New Roman" w:cs="Times New Roman"/>
          <w:b/>
          <w:sz w:val="20"/>
          <w:szCs w:val="20"/>
        </w:rPr>
        <w:t xml:space="preserve">2015/01 To </w:t>
      </w:r>
      <w:r w:rsidR="00821629">
        <w:rPr>
          <w:rFonts w:ascii="Times New Roman" w:hAnsi="Times New Roman" w:cs="Times New Roman"/>
          <w:b/>
          <w:sz w:val="20"/>
          <w:szCs w:val="20"/>
        </w:rPr>
        <w:t>2015/06</w:t>
      </w:r>
      <w:r w:rsidR="00821629" w:rsidRPr="002460A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460AA">
        <w:rPr>
          <w:rFonts w:ascii="Times New Roman" w:hAnsi="Times New Roman" w:cs="Times New Roman"/>
          <w:b/>
          <w:sz w:val="20"/>
          <w:szCs w:val="20"/>
        </w:rPr>
        <w:tab/>
      </w:r>
      <w:r w:rsidR="001925FD" w:rsidRPr="002460AA">
        <w:rPr>
          <w:rFonts w:ascii="Times New Roman" w:hAnsi="Times New Roman" w:cs="Times New Roman"/>
          <w:b/>
          <w:sz w:val="20"/>
          <w:szCs w:val="20"/>
        </w:rPr>
        <w:t>Massachusetts General Hospital</w:t>
      </w:r>
      <w:r w:rsidR="002460AA" w:rsidRPr="002460AA">
        <w:rPr>
          <w:rFonts w:ascii="Times New Roman" w:hAnsi="Times New Roman" w:cs="Times New Roman"/>
          <w:b/>
          <w:sz w:val="20"/>
          <w:szCs w:val="20"/>
        </w:rPr>
        <w:t xml:space="preserve"> (MGH), Mucosal Immunology and </w:t>
      </w:r>
      <w:r w:rsidR="001925FD" w:rsidRPr="002460AA">
        <w:rPr>
          <w:rFonts w:ascii="Times New Roman" w:hAnsi="Times New Roman" w:cs="Times New Roman"/>
          <w:b/>
          <w:sz w:val="20"/>
          <w:szCs w:val="20"/>
        </w:rPr>
        <w:t>Biology Research Center</w:t>
      </w:r>
      <w:r w:rsidR="001925FD" w:rsidRPr="002460AA">
        <w:rPr>
          <w:rFonts w:ascii="Times New Roman" w:hAnsi="Times New Roman" w:cs="Times New Roman"/>
          <w:sz w:val="20"/>
          <w:szCs w:val="20"/>
        </w:rPr>
        <w:t>, Charlestown, MA</w:t>
      </w:r>
    </w:p>
    <w:p w:rsidR="004E7F5B" w:rsidRPr="002460AA" w:rsidRDefault="00FD4C9C" w:rsidP="00FD4C9C">
      <w:pPr>
        <w:pStyle w:val="ResumeBodyText"/>
        <w:spacing w:before="240"/>
        <w:ind w:left="1440" w:firstLine="720"/>
        <w:contextualSpacing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460AA">
        <w:rPr>
          <w:rFonts w:ascii="Times New Roman" w:hAnsi="Times New Roman" w:cs="Times New Roman"/>
          <w:b/>
          <w:sz w:val="20"/>
          <w:szCs w:val="20"/>
          <w:u w:val="single"/>
        </w:rPr>
        <w:t>Laboratory Assistant (Intern)</w:t>
      </w:r>
    </w:p>
    <w:p w:rsidR="004E7F5B" w:rsidRPr="002460AA" w:rsidRDefault="004E7F5B" w:rsidP="00FD4C9C">
      <w:pPr>
        <w:pStyle w:val="Description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2460AA">
        <w:rPr>
          <w:rFonts w:ascii="Times New Roman" w:hAnsi="Times New Roman" w:cs="Times New Roman"/>
          <w:sz w:val="20"/>
          <w:szCs w:val="20"/>
        </w:rPr>
        <w:t>Prepar</w:t>
      </w:r>
      <w:r w:rsidR="00BF1A39">
        <w:rPr>
          <w:rFonts w:ascii="Times New Roman" w:hAnsi="Times New Roman" w:cs="Times New Roman"/>
          <w:sz w:val="20"/>
          <w:szCs w:val="20"/>
        </w:rPr>
        <w:t>ed</w:t>
      </w:r>
      <w:r w:rsidR="005B6BF1">
        <w:rPr>
          <w:rFonts w:ascii="Times New Roman" w:hAnsi="Times New Roman" w:cs="Times New Roman"/>
          <w:sz w:val="20"/>
          <w:szCs w:val="20"/>
        </w:rPr>
        <w:t xml:space="preserve"> </w:t>
      </w:r>
      <w:r w:rsidRPr="002460AA">
        <w:rPr>
          <w:rFonts w:ascii="Times New Roman" w:hAnsi="Times New Roman" w:cs="Times New Roman"/>
          <w:sz w:val="20"/>
          <w:szCs w:val="20"/>
        </w:rPr>
        <w:t>laboratory media</w:t>
      </w:r>
    </w:p>
    <w:p w:rsidR="004E7F5B" w:rsidRPr="002460AA" w:rsidRDefault="005B6BF1" w:rsidP="00FD4C9C">
      <w:pPr>
        <w:pStyle w:val="Description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Grew</w:t>
      </w:r>
      <w:r w:rsidR="00BF1A39">
        <w:rPr>
          <w:rFonts w:ascii="Times New Roman" w:hAnsi="Times New Roman" w:cs="Times New Roman"/>
          <w:sz w:val="20"/>
          <w:szCs w:val="20"/>
        </w:rPr>
        <w:t xml:space="preserve"> </w:t>
      </w:r>
      <w:r w:rsidR="004E7F5B" w:rsidRPr="002460AA">
        <w:rPr>
          <w:rFonts w:ascii="Times New Roman" w:hAnsi="Times New Roman" w:cs="Times New Roman"/>
          <w:sz w:val="20"/>
          <w:szCs w:val="20"/>
        </w:rPr>
        <w:t>large bacterial cultures</w:t>
      </w:r>
    </w:p>
    <w:p w:rsidR="004E7F5B" w:rsidRPr="00BF1A39" w:rsidRDefault="00BF1A39" w:rsidP="00BF1A39">
      <w:pPr>
        <w:pStyle w:val="Description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Concentrated</w:t>
      </w:r>
      <w:r w:rsidR="004E7F5B" w:rsidRPr="002460AA">
        <w:rPr>
          <w:rFonts w:ascii="Times New Roman" w:hAnsi="Times New Roman" w:cs="Times New Roman"/>
          <w:sz w:val="20"/>
          <w:szCs w:val="20"/>
        </w:rPr>
        <w:t xml:space="preserve"> culture supernatants</w:t>
      </w:r>
      <w:r>
        <w:rPr>
          <w:rFonts w:ascii="Times New Roman" w:hAnsi="Times New Roman" w:cs="Times New Roman"/>
          <w:sz w:val="20"/>
          <w:szCs w:val="20"/>
        </w:rPr>
        <w:t xml:space="preserve"> and obtained q</w:t>
      </w:r>
      <w:r w:rsidR="004E7F5B" w:rsidRPr="00BF1A39">
        <w:rPr>
          <w:rFonts w:ascii="Times New Roman" w:hAnsi="Times New Roman" w:cs="Times New Roman"/>
          <w:sz w:val="20"/>
          <w:szCs w:val="20"/>
        </w:rPr>
        <w:t xml:space="preserve">uantification of </w:t>
      </w:r>
      <w:r w:rsidR="00121538">
        <w:rPr>
          <w:rFonts w:ascii="Times New Roman" w:hAnsi="Times New Roman" w:cs="Times New Roman"/>
          <w:sz w:val="20"/>
          <w:szCs w:val="20"/>
        </w:rPr>
        <w:t xml:space="preserve">concentrated </w:t>
      </w:r>
      <w:r w:rsidR="004E7F5B" w:rsidRPr="00BF1A39">
        <w:rPr>
          <w:rFonts w:ascii="Times New Roman" w:hAnsi="Times New Roman" w:cs="Times New Roman"/>
          <w:sz w:val="20"/>
          <w:szCs w:val="20"/>
        </w:rPr>
        <w:t xml:space="preserve">protein </w:t>
      </w:r>
    </w:p>
    <w:p w:rsidR="004E7F5B" w:rsidRPr="002460AA" w:rsidRDefault="00BF1A39" w:rsidP="00FD4C9C">
      <w:pPr>
        <w:pStyle w:val="Description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Performed p</w:t>
      </w:r>
      <w:r w:rsidR="004E7F5B" w:rsidRPr="002460AA">
        <w:rPr>
          <w:rFonts w:ascii="Times New Roman" w:hAnsi="Times New Roman" w:cs="Times New Roman"/>
          <w:sz w:val="20"/>
          <w:szCs w:val="20"/>
        </w:rPr>
        <w:t xml:space="preserve">rotein analysis by SDS-PAGE </w:t>
      </w:r>
      <w:r w:rsidR="00940276">
        <w:rPr>
          <w:rFonts w:ascii="Times New Roman" w:hAnsi="Times New Roman" w:cs="Times New Roman"/>
          <w:sz w:val="20"/>
          <w:szCs w:val="20"/>
        </w:rPr>
        <w:t>and</w:t>
      </w:r>
      <w:r w:rsidR="00940276" w:rsidRPr="002460AA">
        <w:rPr>
          <w:rFonts w:ascii="Times New Roman" w:hAnsi="Times New Roman" w:cs="Times New Roman"/>
          <w:sz w:val="20"/>
          <w:szCs w:val="20"/>
        </w:rPr>
        <w:t xml:space="preserve"> </w:t>
      </w:r>
      <w:r w:rsidR="004E7F5B" w:rsidRPr="002460AA">
        <w:rPr>
          <w:rFonts w:ascii="Times New Roman" w:hAnsi="Times New Roman" w:cs="Times New Roman"/>
          <w:sz w:val="20"/>
          <w:szCs w:val="20"/>
        </w:rPr>
        <w:t>Western blotting</w:t>
      </w:r>
    </w:p>
    <w:p w:rsidR="004E7F5B" w:rsidRPr="00E7651D" w:rsidRDefault="004E7F5B" w:rsidP="00FD4C9C">
      <w:pPr>
        <w:pStyle w:val="ResumeBodyText"/>
        <w:ind w:left="360"/>
        <w:contextualSpacing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0020D1" w:rsidRPr="000020D1" w:rsidRDefault="00FD4C9C" w:rsidP="00651C31">
      <w:pPr>
        <w:pStyle w:val="Description"/>
        <w:numPr>
          <w:ilvl w:val="0"/>
          <w:numId w:val="0"/>
        </w:num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2460AA">
        <w:rPr>
          <w:rFonts w:ascii="Times New Roman" w:hAnsi="Times New Roman" w:cs="Times New Roman"/>
          <w:b/>
          <w:sz w:val="20"/>
          <w:szCs w:val="20"/>
        </w:rPr>
        <w:t>2014/09 to 2014/12</w:t>
      </w:r>
      <w:r w:rsidRPr="002460AA">
        <w:rPr>
          <w:rFonts w:ascii="Times New Roman" w:hAnsi="Times New Roman" w:cs="Times New Roman"/>
          <w:b/>
          <w:sz w:val="20"/>
          <w:szCs w:val="20"/>
        </w:rPr>
        <w:tab/>
      </w:r>
      <w:r w:rsidR="001E2C38" w:rsidRPr="002460AA">
        <w:rPr>
          <w:rFonts w:ascii="Times New Roman" w:hAnsi="Times New Roman" w:cs="Times New Roman"/>
          <w:b/>
          <w:sz w:val="20"/>
          <w:szCs w:val="20"/>
        </w:rPr>
        <w:t xml:space="preserve">BIND Therapeutics, Quality Assurance department, </w:t>
      </w:r>
      <w:r w:rsidR="001E2C38" w:rsidRPr="002460AA">
        <w:rPr>
          <w:rFonts w:ascii="Times New Roman" w:hAnsi="Times New Roman" w:cs="Times New Roman"/>
          <w:sz w:val="20"/>
          <w:szCs w:val="20"/>
        </w:rPr>
        <w:t>Cambridge, MA</w:t>
      </w:r>
    </w:p>
    <w:p w:rsidR="001E2C38" w:rsidRPr="002460AA" w:rsidRDefault="001E2C38" w:rsidP="00651C31">
      <w:pPr>
        <w:pStyle w:val="Description"/>
        <w:numPr>
          <w:ilvl w:val="0"/>
          <w:numId w:val="0"/>
        </w:numPr>
        <w:ind w:left="1440" w:firstLine="72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2460AA">
        <w:rPr>
          <w:rFonts w:ascii="Times New Roman" w:hAnsi="Times New Roman" w:cs="Times New Roman"/>
          <w:b/>
          <w:sz w:val="20"/>
          <w:szCs w:val="20"/>
          <w:u w:val="single"/>
        </w:rPr>
        <w:t>Audit Proof Inc. Intern</w:t>
      </w:r>
      <w:r w:rsidR="002D6011" w:rsidRPr="002460AA">
        <w:rPr>
          <w:rFonts w:ascii="Times New Roman" w:hAnsi="Times New Roman" w:cs="Times New Roman"/>
          <w:b/>
          <w:sz w:val="20"/>
          <w:szCs w:val="20"/>
        </w:rPr>
        <w:tab/>
      </w:r>
      <w:r w:rsidR="002D6011" w:rsidRPr="002460AA">
        <w:rPr>
          <w:rFonts w:ascii="Times New Roman" w:hAnsi="Times New Roman" w:cs="Times New Roman"/>
          <w:b/>
          <w:sz w:val="20"/>
          <w:szCs w:val="20"/>
        </w:rPr>
        <w:tab/>
      </w:r>
      <w:r w:rsidR="002D6011" w:rsidRPr="002460AA">
        <w:rPr>
          <w:rFonts w:ascii="Times New Roman" w:hAnsi="Times New Roman" w:cs="Times New Roman"/>
          <w:b/>
          <w:sz w:val="20"/>
          <w:szCs w:val="20"/>
        </w:rPr>
        <w:tab/>
      </w:r>
      <w:r w:rsidR="002D6011" w:rsidRPr="002460AA">
        <w:rPr>
          <w:rFonts w:ascii="Times New Roman" w:hAnsi="Times New Roman" w:cs="Times New Roman"/>
          <w:b/>
          <w:sz w:val="20"/>
          <w:szCs w:val="20"/>
        </w:rPr>
        <w:tab/>
      </w:r>
      <w:r w:rsidR="002D6011" w:rsidRPr="002460AA">
        <w:rPr>
          <w:rFonts w:ascii="Times New Roman" w:hAnsi="Times New Roman" w:cs="Times New Roman"/>
          <w:b/>
          <w:sz w:val="20"/>
          <w:szCs w:val="20"/>
        </w:rPr>
        <w:tab/>
      </w:r>
      <w:r w:rsidR="002D6011" w:rsidRPr="002460AA">
        <w:rPr>
          <w:rFonts w:ascii="Times New Roman" w:hAnsi="Times New Roman" w:cs="Times New Roman"/>
          <w:b/>
          <w:sz w:val="20"/>
          <w:szCs w:val="20"/>
        </w:rPr>
        <w:tab/>
      </w:r>
      <w:r w:rsidR="002D6011" w:rsidRPr="002460AA">
        <w:rPr>
          <w:rFonts w:ascii="Times New Roman" w:hAnsi="Times New Roman" w:cs="Times New Roman"/>
          <w:b/>
          <w:sz w:val="20"/>
          <w:szCs w:val="20"/>
        </w:rPr>
        <w:tab/>
      </w:r>
      <w:r w:rsidR="002D6011" w:rsidRPr="002460AA">
        <w:rPr>
          <w:rFonts w:ascii="Times New Roman" w:hAnsi="Times New Roman" w:cs="Times New Roman"/>
          <w:b/>
          <w:sz w:val="20"/>
          <w:szCs w:val="20"/>
        </w:rPr>
        <w:tab/>
      </w:r>
    </w:p>
    <w:p w:rsidR="00751FEA" w:rsidRPr="002460AA" w:rsidRDefault="00751FEA" w:rsidP="00651C31">
      <w:pPr>
        <w:pStyle w:val="Description"/>
        <w:numPr>
          <w:ilvl w:val="0"/>
          <w:numId w:val="31"/>
        </w:numPr>
        <w:contextualSpacing/>
        <w:jc w:val="both"/>
        <w:rPr>
          <w:rFonts w:ascii="Times New Roman" w:hAnsi="Times New Roman" w:cs="Times New Roman"/>
          <w:sz w:val="20"/>
          <w:szCs w:val="20"/>
        </w:rPr>
      </w:pPr>
      <w:bookmarkStart w:id="0" w:name="title"/>
      <w:bookmarkStart w:id="1" w:name="company"/>
      <w:r w:rsidRPr="002460AA">
        <w:rPr>
          <w:rFonts w:ascii="Times New Roman" w:hAnsi="Times New Roman" w:cs="Times New Roman"/>
          <w:sz w:val="20"/>
          <w:szCs w:val="20"/>
        </w:rPr>
        <w:t>Assisted in training and project management, document review and archival</w:t>
      </w:r>
    </w:p>
    <w:p w:rsidR="002864BC" w:rsidRDefault="00751FEA" w:rsidP="00EA7AEE">
      <w:pPr>
        <w:pStyle w:val="Description"/>
        <w:numPr>
          <w:ilvl w:val="0"/>
          <w:numId w:val="31"/>
        </w:num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2460AA">
        <w:rPr>
          <w:rFonts w:ascii="Times New Roman" w:hAnsi="Times New Roman" w:cs="Times New Roman"/>
          <w:sz w:val="20"/>
          <w:szCs w:val="20"/>
        </w:rPr>
        <w:t>Coordinated weekly check-in meetings</w:t>
      </w:r>
    </w:p>
    <w:p w:rsidR="002864BC" w:rsidRPr="002460AA" w:rsidRDefault="002864BC" w:rsidP="002864BC">
      <w:pPr>
        <w:pStyle w:val="Description"/>
        <w:numPr>
          <w:ilvl w:val="0"/>
          <w:numId w:val="0"/>
        </w:numPr>
        <w:ind w:left="2520"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0020D1" w:rsidRPr="000020D1" w:rsidRDefault="00651C31" w:rsidP="002864BC">
      <w:pPr>
        <w:pStyle w:val="Description"/>
        <w:numPr>
          <w:ilvl w:val="0"/>
          <w:numId w:val="0"/>
        </w:numPr>
        <w:contextualSpacing/>
        <w:jc w:val="both"/>
        <w:rPr>
          <w:rFonts w:ascii="Times New Roman" w:hAnsi="Times New Roman" w:cs="Times New Roman"/>
          <w:sz w:val="22"/>
        </w:rPr>
      </w:pPr>
      <w:r w:rsidRPr="002460AA">
        <w:rPr>
          <w:rFonts w:ascii="Times New Roman" w:hAnsi="Times New Roman" w:cs="Times New Roman"/>
          <w:b/>
          <w:sz w:val="20"/>
          <w:szCs w:val="20"/>
        </w:rPr>
        <w:t>2014/07 to 2014/08</w:t>
      </w:r>
      <w:r w:rsidR="002864BC">
        <w:rPr>
          <w:rFonts w:ascii="Times New Roman" w:hAnsi="Times New Roman" w:cs="Times New Roman"/>
          <w:b/>
          <w:sz w:val="20"/>
          <w:szCs w:val="20"/>
        </w:rPr>
        <w:tab/>
      </w:r>
      <w:r w:rsidR="002460AA" w:rsidRPr="00E929B2">
        <w:rPr>
          <w:rFonts w:ascii="Times New Roman" w:hAnsi="Times New Roman" w:cs="Times New Roman"/>
          <w:b/>
          <w:sz w:val="22"/>
        </w:rPr>
        <w:t xml:space="preserve">Longchamps </w:t>
      </w:r>
      <w:r w:rsidR="00E929B2" w:rsidRPr="00E929B2">
        <w:rPr>
          <w:rFonts w:ascii="Times New Roman" w:hAnsi="Times New Roman" w:cs="Times New Roman"/>
          <w:b/>
          <w:sz w:val="22"/>
        </w:rPr>
        <w:t>Laboratory, Immunology</w:t>
      </w:r>
      <w:r w:rsidR="002460AA" w:rsidRPr="00E929B2">
        <w:rPr>
          <w:rFonts w:ascii="Times New Roman" w:hAnsi="Times New Roman" w:cs="Times New Roman"/>
          <w:b/>
          <w:sz w:val="22"/>
        </w:rPr>
        <w:t>/Hematology Department</w:t>
      </w:r>
      <w:r w:rsidR="002460AA">
        <w:rPr>
          <w:rFonts w:ascii="Times New Roman" w:hAnsi="Times New Roman" w:cs="Times New Roman"/>
          <w:sz w:val="22"/>
        </w:rPr>
        <w:t xml:space="preserve">, Abidjan, Ivory Coast  </w:t>
      </w:r>
    </w:p>
    <w:bookmarkEnd w:id="0"/>
    <w:bookmarkEnd w:id="1"/>
    <w:p w:rsidR="000020D1" w:rsidRDefault="00651C31" w:rsidP="000020D1">
      <w:pPr>
        <w:pStyle w:val="Description"/>
        <w:numPr>
          <w:ilvl w:val="0"/>
          <w:numId w:val="0"/>
        </w:numPr>
        <w:ind w:left="1440" w:firstLine="72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2460AA">
        <w:rPr>
          <w:rFonts w:ascii="Times New Roman" w:hAnsi="Times New Roman" w:cs="Times New Roman"/>
          <w:b/>
          <w:sz w:val="20"/>
          <w:szCs w:val="20"/>
          <w:u w:val="single"/>
        </w:rPr>
        <w:t>Laboratory Assistant (</w:t>
      </w:r>
      <w:r w:rsidR="000468F8" w:rsidRPr="002460AA">
        <w:rPr>
          <w:rFonts w:ascii="Times New Roman" w:hAnsi="Times New Roman" w:cs="Times New Roman"/>
          <w:b/>
          <w:sz w:val="20"/>
          <w:szCs w:val="20"/>
          <w:u w:val="single"/>
        </w:rPr>
        <w:t>Intern</w:t>
      </w:r>
      <w:r w:rsidRPr="002460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0468F8" w:rsidRPr="002460AA">
        <w:rPr>
          <w:rFonts w:ascii="Times New Roman" w:hAnsi="Times New Roman" w:cs="Times New Roman"/>
          <w:sz w:val="20"/>
          <w:szCs w:val="20"/>
        </w:rPr>
        <w:tab/>
      </w:r>
      <w:r w:rsidR="000468F8" w:rsidRPr="002460AA">
        <w:rPr>
          <w:rFonts w:ascii="Times New Roman" w:hAnsi="Times New Roman" w:cs="Times New Roman"/>
          <w:sz w:val="20"/>
          <w:szCs w:val="20"/>
        </w:rPr>
        <w:tab/>
      </w:r>
      <w:r w:rsidR="000468F8" w:rsidRPr="002460AA">
        <w:rPr>
          <w:rFonts w:ascii="Times New Roman" w:hAnsi="Times New Roman" w:cs="Times New Roman"/>
          <w:sz w:val="20"/>
          <w:szCs w:val="20"/>
        </w:rPr>
        <w:tab/>
      </w:r>
      <w:r w:rsidR="000468F8" w:rsidRPr="002460AA">
        <w:rPr>
          <w:rFonts w:ascii="Times New Roman" w:hAnsi="Times New Roman" w:cs="Times New Roman"/>
          <w:sz w:val="20"/>
          <w:szCs w:val="20"/>
        </w:rPr>
        <w:tab/>
      </w:r>
      <w:r w:rsidR="000468F8" w:rsidRPr="002460AA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4B03CE" w:rsidRPr="002460AA">
        <w:rPr>
          <w:rFonts w:ascii="Times New Roman" w:hAnsi="Times New Roman" w:cs="Times New Roman"/>
          <w:sz w:val="20"/>
          <w:szCs w:val="20"/>
        </w:rPr>
        <w:t xml:space="preserve"> </w:t>
      </w:r>
      <w:r w:rsidR="000468F8" w:rsidRPr="002460A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C54FA" w:rsidRPr="002460AA" w:rsidRDefault="006C54FA" w:rsidP="000020D1">
      <w:pPr>
        <w:pStyle w:val="Description"/>
        <w:numPr>
          <w:ilvl w:val="0"/>
          <w:numId w:val="36"/>
        </w:num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2460AA">
        <w:rPr>
          <w:rFonts w:ascii="Times New Roman" w:hAnsi="Times New Roman" w:cs="Times New Roman"/>
          <w:sz w:val="20"/>
          <w:szCs w:val="20"/>
        </w:rPr>
        <w:t>Ran complete blood count using Sysmex 2000-i system</w:t>
      </w:r>
    </w:p>
    <w:p w:rsidR="0011137F" w:rsidRPr="002460AA" w:rsidRDefault="006C54FA" w:rsidP="002460AA">
      <w:pPr>
        <w:pStyle w:val="Description"/>
        <w:numPr>
          <w:ilvl w:val="0"/>
          <w:numId w:val="35"/>
        </w:numPr>
        <w:contextualSpacing/>
        <w:rPr>
          <w:rFonts w:ascii="Times New Roman" w:hAnsi="Times New Roman" w:cs="Times New Roman"/>
          <w:sz w:val="20"/>
          <w:szCs w:val="20"/>
        </w:rPr>
      </w:pPr>
      <w:r w:rsidRPr="002460AA">
        <w:rPr>
          <w:rFonts w:ascii="Times New Roman" w:hAnsi="Times New Roman" w:cs="Times New Roman"/>
          <w:sz w:val="20"/>
          <w:szCs w:val="20"/>
        </w:rPr>
        <w:t>Performed blood sample analysis such as QBC tests, th</w:t>
      </w:r>
      <w:r w:rsidR="00681833" w:rsidRPr="002460AA">
        <w:rPr>
          <w:rFonts w:ascii="Times New Roman" w:hAnsi="Times New Roman" w:cs="Times New Roman"/>
          <w:sz w:val="20"/>
          <w:szCs w:val="20"/>
        </w:rPr>
        <w:t>ick smear, s</w:t>
      </w:r>
      <w:r w:rsidRPr="002460AA">
        <w:rPr>
          <w:rFonts w:ascii="Times New Roman" w:hAnsi="Times New Roman" w:cs="Times New Roman"/>
          <w:sz w:val="20"/>
          <w:szCs w:val="20"/>
        </w:rPr>
        <w:t>edimentation rat</w:t>
      </w:r>
      <w:r w:rsidR="0011137F" w:rsidRPr="002460AA">
        <w:rPr>
          <w:rFonts w:ascii="Times New Roman" w:hAnsi="Times New Roman" w:cs="Times New Roman"/>
          <w:sz w:val="20"/>
          <w:szCs w:val="20"/>
        </w:rPr>
        <w:t xml:space="preserve">e </w:t>
      </w:r>
    </w:p>
    <w:p w:rsidR="0011137F" w:rsidRPr="002460AA" w:rsidRDefault="000020D1" w:rsidP="002460AA">
      <w:pPr>
        <w:pStyle w:val="Description"/>
        <w:numPr>
          <w:ilvl w:val="0"/>
          <w:numId w:val="35"/>
        </w:num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Updated</w:t>
      </w:r>
      <w:r w:rsidR="006C54FA" w:rsidRPr="002460AA">
        <w:rPr>
          <w:rFonts w:ascii="Times New Roman" w:hAnsi="Times New Roman" w:cs="Times New Roman"/>
          <w:sz w:val="20"/>
          <w:szCs w:val="20"/>
        </w:rPr>
        <w:t xml:space="preserve"> the Hematology journals for each blood </w:t>
      </w:r>
      <w:r w:rsidR="00681833" w:rsidRPr="002460AA">
        <w:rPr>
          <w:rFonts w:ascii="Times New Roman" w:hAnsi="Times New Roman" w:cs="Times New Roman"/>
          <w:sz w:val="20"/>
          <w:szCs w:val="20"/>
        </w:rPr>
        <w:t xml:space="preserve">sample </w:t>
      </w:r>
      <w:r w:rsidR="0011137F" w:rsidRPr="002460AA">
        <w:rPr>
          <w:rFonts w:ascii="Times New Roman" w:hAnsi="Times New Roman" w:cs="Times New Roman"/>
          <w:sz w:val="20"/>
          <w:szCs w:val="20"/>
        </w:rPr>
        <w:t xml:space="preserve">analysis on a </w:t>
      </w:r>
      <w:r w:rsidR="001E2C38" w:rsidRPr="002460AA">
        <w:rPr>
          <w:rFonts w:ascii="Times New Roman" w:hAnsi="Times New Roman" w:cs="Times New Roman"/>
          <w:sz w:val="20"/>
          <w:szCs w:val="20"/>
        </w:rPr>
        <w:t>daily</w:t>
      </w:r>
      <w:r w:rsidR="0011137F" w:rsidRPr="002460AA">
        <w:rPr>
          <w:rFonts w:ascii="Times New Roman" w:hAnsi="Times New Roman" w:cs="Times New Roman"/>
          <w:sz w:val="20"/>
          <w:szCs w:val="20"/>
        </w:rPr>
        <w:t xml:space="preserve"> basis</w:t>
      </w:r>
    </w:p>
    <w:p w:rsidR="00AC7F9C" w:rsidRDefault="006C54FA" w:rsidP="002460AA">
      <w:pPr>
        <w:pStyle w:val="Description"/>
        <w:numPr>
          <w:ilvl w:val="0"/>
          <w:numId w:val="35"/>
        </w:numPr>
        <w:contextualSpacing/>
        <w:rPr>
          <w:rFonts w:ascii="Times New Roman" w:hAnsi="Times New Roman" w:cs="Times New Roman"/>
          <w:sz w:val="20"/>
          <w:szCs w:val="20"/>
        </w:rPr>
      </w:pPr>
      <w:r w:rsidRPr="002460AA">
        <w:rPr>
          <w:rFonts w:ascii="Times New Roman" w:hAnsi="Times New Roman" w:cs="Times New Roman"/>
          <w:sz w:val="20"/>
          <w:szCs w:val="20"/>
        </w:rPr>
        <w:t>Prepared blood samples and reagents for electrophoresis (hemoglobin and protein) as well as Group determination (ABO test)</w:t>
      </w:r>
      <w:r w:rsidR="00DA176B" w:rsidRPr="002460AA">
        <w:rPr>
          <w:rFonts w:ascii="Times New Roman" w:hAnsi="Times New Roman" w:cs="Times New Roman"/>
          <w:sz w:val="20"/>
          <w:szCs w:val="20"/>
        </w:rPr>
        <w:tab/>
      </w:r>
    </w:p>
    <w:p w:rsidR="00650FC0" w:rsidRPr="00E3187F" w:rsidRDefault="00650FC0" w:rsidP="004735CC">
      <w:pPr>
        <w:pStyle w:val="ResumeBodyText"/>
        <w:spacing w:before="240"/>
        <w:contextualSpacing/>
        <w:jc w:val="both"/>
        <w:rPr>
          <w:rFonts w:ascii="Times New Roman" w:hAnsi="Times New Roman" w:cs="Times New Roman"/>
          <w:b/>
          <w:sz w:val="22"/>
          <w:szCs w:val="20"/>
          <w:u w:val="single"/>
        </w:rPr>
      </w:pPr>
      <w:r w:rsidRPr="00C81CAA">
        <w:rPr>
          <w:rFonts w:ascii="Times New Roman" w:hAnsi="Times New Roman" w:cs="Times New Roman"/>
          <w:b/>
          <w:sz w:val="22"/>
          <w:szCs w:val="20"/>
          <w:u w:val="single"/>
        </w:rPr>
        <w:t>SKILLS</w:t>
      </w:r>
      <w:r w:rsidR="00E3187F">
        <w:rPr>
          <w:rFonts w:ascii="Times New Roman" w:hAnsi="Times New Roman" w:cs="Times New Roman"/>
          <w:b/>
          <w:sz w:val="22"/>
          <w:szCs w:val="20"/>
          <w:u w:val="single"/>
        </w:rPr>
        <w:t>:</w:t>
      </w:r>
    </w:p>
    <w:p w:rsidR="00E7651D" w:rsidRPr="00E7651D" w:rsidRDefault="00E7651D" w:rsidP="00E7651D">
      <w:pPr>
        <w:pStyle w:val="ResumeBodyText"/>
        <w:spacing w:before="240"/>
        <w:ind w:left="2520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E7651D" w:rsidRPr="00BF1A39" w:rsidRDefault="00ED06BB" w:rsidP="00ED06BB">
      <w:pPr>
        <w:pStyle w:val="aaaBullet-05"/>
      </w:pPr>
      <w:r>
        <w:rPr>
          <w:b/>
        </w:rPr>
        <w:t xml:space="preserve">Computer skills: </w:t>
      </w:r>
      <w:r>
        <w:rPr>
          <w:b/>
        </w:rPr>
        <w:tab/>
      </w:r>
      <w:r w:rsidR="00650FC0" w:rsidRPr="00BF1A39">
        <w:t xml:space="preserve">Proficient with Word, Excel and PowerPoint </w:t>
      </w:r>
    </w:p>
    <w:p w:rsidR="009F1954" w:rsidRDefault="00650FC0" w:rsidP="00ED06BB">
      <w:pPr>
        <w:pStyle w:val="aaaBullet-05"/>
      </w:pPr>
      <w:r w:rsidRPr="00BF1A39">
        <w:rPr>
          <w:b/>
        </w:rPr>
        <w:t>Language skills:</w:t>
      </w:r>
      <w:r w:rsidRPr="00BF1A39">
        <w:rPr>
          <w:b/>
        </w:rPr>
        <w:tab/>
      </w:r>
      <w:r w:rsidR="00ED06BB">
        <w:rPr>
          <w:b/>
        </w:rPr>
        <w:tab/>
      </w:r>
      <w:r w:rsidRPr="00BF1A39">
        <w:t>English (fluent), French (fluent)</w:t>
      </w:r>
      <w:bookmarkStart w:id="2" w:name="_GoBack"/>
      <w:bookmarkEnd w:id="2"/>
    </w:p>
    <w:p w:rsidR="00ED06BB" w:rsidRDefault="00ED06BB" w:rsidP="00ED06B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D06BB">
        <w:rPr>
          <w:rFonts w:ascii="Times New Roman" w:hAnsi="Times New Roman" w:cs="Times New Roman"/>
          <w:b/>
          <w:sz w:val="20"/>
          <w:szCs w:val="20"/>
        </w:rPr>
        <w:t>Laboratory skills: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ED06BB">
        <w:rPr>
          <w:rFonts w:ascii="Times New Roman" w:hAnsi="Times New Roman" w:cs="Times New Roman"/>
          <w:sz w:val="20"/>
          <w:szCs w:val="20"/>
        </w:rPr>
        <w:t>PCR, DNA purification (phenol/chloroform extraction followed by precipitation of DNA, QIAGEN PCR clean up), DNA and RNA plasmid isolation (TRIzol</w:t>
      </w:r>
      <w:r w:rsidRPr="00ED06BB">
        <w:rPr>
          <w:rFonts w:ascii="Times New Roman" w:hAnsi="Times New Roman" w:cs="Times New Roman"/>
          <w:sz w:val="20"/>
          <w:szCs w:val="20"/>
          <w:vertAlign w:val="superscript"/>
        </w:rPr>
        <w:t>®</w:t>
      </w:r>
      <w:r w:rsidRPr="00ED06BB">
        <w:rPr>
          <w:rFonts w:ascii="Times New Roman" w:hAnsi="Times New Roman" w:cs="Times New Roman"/>
          <w:sz w:val="20"/>
          <w:szCs w:val="20"/>
        </w:rPr>
        <w:t>Max and QIAGEN), sterile technique, transformation of bacteria and yeast, electroporation, media and bacterial culture preparation, primer design to amplify bacterial DNA</w:t>
      </w:r>
      <w:r w:rsidR="00745E5F">
        <w:rPr>
          <w:rFonts w:ascii="Times New Roman" w:hAnsi="Times New Roman" w:cs="Times New Roman"/>
          <w:sz w:val="20"/>
          <w:szCs w:val="20"/>
        </w:rPr>
        <w:t>, Congo Red assay.</w:t>
      </w:r>
    </w:p>
    <w:p w:rsidR="00ED06BB" w:rsidRPr="00ED06BB" w:rsidRDefault="00ED06BB" w:rsidP="00812C26">
      <w:pPr>
        <w:pStyle w:val="ResumeBodyText"/>
        <w:spacing w:before="240"/>
        <w:contextualSpacing/>
        <w:jc w:val="both"/>
      </w:pPr>
      <w:r>
        <w:rPr>
          <w:rFonts w:ascii="Times New Roman" w:hAnsi="Times New Roman" w:cs="Times New Roman"/>
          <w:b/>
          <w:sz w:val="20"/>
          <w:szCs w:val="20"/>
        </w:rPr>
        <w:t xml:space="preserve">Honors projects: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650FC0">
        <w:rPr>
          <w:rFonts w:ascii="Times New Roman" w:hAnsi="Times New Roman" w:cs="Times New Roman"/>
          <w:b/>
          <w:sz w:val="20"/>
          <w:szCs w:val="20"/>
        </w:rPr>
        <w:t xml:space="preserve">The Effect of Garlic Treatment’s on the Inhibition of </w:t>
      </w:r>
      <w:r w:rsidRPr="00812C26">
        <w:rPr>
          <w:rFonts w:ascii="Times New Roman" w:hAnsi="Times New Roman" w:cs="Times New Roman"/>
          <w:b/>
          <w:i/>
          <w:sz w:val="20"/>
          <w:szCs w:val="20"/>
        </w:rPr>
        <w:t xml:space="preserve">E. </w:t>
      </w:r>
      <w:r w:rsidR="00940276" w:rsidRPr="00812C26">
        <w:rPr>
          <w:rFonts w:ascii="Times New Roman" w:hAnsi="Times New Roman" w:cs="Times New Roman"/>
          <w:b/>
          <w:i/>
          <w:sz w:val="20"/>
          <w:szCs w:val="20"/>
        </w:rPr>
        <w:t>coli</w:t>
      </w:r>
      <w:r w:rsidR="00940276" w:rsidRPr="00650FC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50FC0">
        <w:rPr>
          <w:rFonts w:ascii="Times New Roman" w:hAnsi="Times New Roman" w:cs="Times New Roman"/>
          <w:b/>
          <w:sz w:val="20"/>
          <w:szCs w:val="20"/>
        </w:rPr>
        <w:t>Growth</w:t>
      </w:r>
      <w:r>
        <w:rPr>
          <w:rFonts w:ascii="Times New Roman" w:hAnsi="Times New Roman" w:cs="Times New Roman"/>
          <w:sz w:val="20"/>
          <w:szCs w:val="20"/>
        </w:rPr>
        <w:t>, spring 2012</w:t>
      </w:r>
    </w:p>
    <w:sectPr w:rsidR="00ED06BB" w:rsidRPr="00ED06BB" w:rsidSect="001E2C3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0A0" w:rsidRDefault="003250A0">
      <w:r>
        <w:separator/>
      </w:r>
    </w:p>
  </w:endnote>
  <w:endnote w:type="continuationSeparator" w:id="0">
    <w:p w:rsidR="003250A0" w:rsidRDefault="00325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0A0" w:rsidRDefault="003250A0">
      <w:r>
        <w:separator/>
      </w:r>
    </w:p>
  </w:footnote>
  <w:footnote w:type="continuationSeparator" w:id="0">
    <w:p w:rsidR="003250A0" w:rsidRDefault="00325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1994B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3898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14462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8A5EC4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CD33FA"/>
    <w:multiLevelType w:val="hybridMultilevel"/>
    <w:tmpl w:val="97C256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3A50DEF"/>
    <w:multiLevelType w:val="hybridMultilevel"/>
    <w:tmpl w:val="627E1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712EFF"/>
    <w:multiLevelType w:val="hybridMultilevel"/>
    <w:tmpl w:val="AD66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B813E4"/>
    <w:multiLevelType w:val="hybridMultilevel"/>
    <w:tmpl w:val="A93CFFE2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0E6446BB"/>
    <w:multiLevelType w:val="hybridMultilevel"/>
    <w:tmpl w:val="D24E96F8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E241CC"/>
    <w:multiLevelType w:val="hybridMultilevel"/>
    <w:tmpl w:val="D332AAE2"/>
    <w:lvl w:ilvl="0" w:tplc="182A7D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FB307D"/>
    <w:multiLevelType w:val="hybridMultilevel"/>
    <w:tmpl w:val="D6AE839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6B81626"/>
    <w:multiLevelType w:val="hybridMultilevel"/>
    <w:tmpl w:val="DF0A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DF6EAE"/>
    <w:multiLevelType w:val="hybridMultilevel"/>
    <w:tmpl w:val="D0BC5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F41E89"/>
    <w:multiLevelType w:val="hybridMultilevel"/>
    <w:tmpl w:val="D33C23BA"/>
    <w:lvl w:ilvl="0" w:tplc="221A85DC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36842B36"/>
    <w:multiLevelType w:val="hybridMultilevel"/>
    <w:tmpl w:val="2CE014F8"/>
    <w:lvl w:ilvl="0" w:tplc="5A447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16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17" w15:restartNumberingAfterBreak="0">
    <w:nsid w:val="418548DA"/>
    <w:multiLevelType w:val="hybridMultilevel"/>
    <w:tmpl w:val="54A0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3C69B1"/>
    <w:multiLevelType w:val="hybridMultilevel"/>
    <w:tmpl w:val="0C7EB62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B5F64"/>
    <w:multiLevelType w:val="hybridMultilevel"/>
    <w:tmpl w:val="991AE4B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 w15:restartNumberingAfterBreak="0">
    <w:nsid w:val="52612964"/>
    <w:multiLevelType w:val="hybridMultilevel"/>
    <w:tmpl w:val="37EE327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CC7751"/>
    <w:multiLevelType w:val="hybridMultilevel"/>
    <w:tmpl w:val="4B94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5D3F8E"/>
    <w:multiLevelType w:val="hybridMultilevel"/>
    <w:tmpl w:val="7EC856E0"/>
    <w:lvl w:ilvl="0" w:tplc="F9DAC878">
      <w:start w:val="1"/>
      <w:numFmt w:val="bullet"/>
      <w:pStyle w:val="Description"/>
      <w:lvlText w:val=""/>
      <w:lvlJc w:val="left"/>
      <w:pPr>
        <w:ind w:left="25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650D7DF0"/>
    <w:multiLevelType w:val="multilevel"/>
    <w:tmpl w:val="54FE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711BBC"/>
    <w:multiLevelType w:val="hybridMultilevel"/>
    <w:tmpl w:val="981AA99A"/>
    <w:lvl w:ilvl="0" w:tplc="2E528EFA">
      <w:start w:val="1"/>
      <w:numFmt w:val="bullet"/>
      <w:pStyle w:val="bulleted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67DD4E25"/>
    <w:multiLevelType w:val="hybridMultilevel"/>
    <w:tmpl w:val="3F68EE3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68610F46"/>
    <w:multiLevelType w:val="hybridMultilevel"/>
    <w:tmpl w:val="14CE998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6D8D1A17"/>
    <w:multiLevelType w:val="hybridMultilevel"/>
    <w:tmpl w:val="4856668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1" w15:restartNumberingAfterBreak="0">
    <w:nsid w:val="71F74F6C"/>
    <w:multiLevelType w:val="hybridMultilevel"/>
    <w:tmpl w:val="439AFAF8"/>
    <w:lvl w:ilvl="0" w:tplc="840EB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B93E7A"/>
    <w:multiLevelType w:val="hybridMultilevel"/>
    <w:tmpl w:val="ABF0B9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0A12CC"/>
    <w:multiLevelType w:val="hybridMultilevel"/>
    <w:tmpl w:val="2ADA5A94"/>
    <w:lvl w:ilvl="0" w:tplc="407AEF3E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C74845"/>
    <w:multiLevelType w:val="hybridMultilevel"/>
    <w:tmpl w:val="796809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10"/>
  </w:num>
  <w:num w:numId="4">
    <w:abstractNumId w:val="9"/>
  </w:num>
  <w:num w:numId="5">
    <w:abstractNumId w:val="33"/>
  </w:num>
  <w:num w:numId="6">
    <w:abstractNumId w:val="22"/>
  </w:num>
  <w:num w:numId="7">
    <w:abstractNumId w:val="35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5"/>
  </w:num>
  <w:num w:numId="13">
    <w:abstractNumId w:val="30"/>
  </w:num>
  <w:num w:numId="14">
    <w:abstractNumId w:val="17"/>
  </w:num>
  <w:num w:numId="15">
    <w:abstractNumId w:val="14"/>
  </w:num>
  <w:num w:numId="16">
    <w:abstractNumId w:val="4"/>
  </w:num>
  <w:num w:numId="17">
    <w:abstractNumId w:val="34"/>
  </w:num>
  <w:num w:numId="18">
    <w:abstractNumId w:val="24"/>
  </w:num>
  <w:num w:numId="19">
    <w:abstractNumId w:val="8"/>
  </w:num>
  <w:num w:numId="20">
    <w:abstractNumId w:val="7"/>
  </w:num>
  <w:num w:numId="21">
    <w:abstractNumId w:val="15"/>
  </w:num>
  <w:num w:numId="22">
    <w:abstractNumId w:val="16"/>
  </w:num>
  <w:num w:numId="23">
    <w:abstractNumId w:val="31"/>
  </w:num>
  <w:num w:numId="24">
    <w:abstractNumId w:val="11"/>
  </w:num>
  <w:num w:numId="25">
    <w:abstractNumId w:val="26"/>
  </w:num>
  <w:num w:numId="26">
    <w:abstractNumId w:val="21"/>
  </w:num>
  <w:num w:numId="27">
    <w:abstractNumId w:val="13"/>
  </w:num>
  <w:num w:numId="28">
    <w:abstractNumId w:val="20"/>
  </w:num>
  <w:num w:numId="29">
    <w:abstractNumId w:val="5"/>
  </w:num>
  <w:num w:numId="30">
    <w:abstractNumId w:val="18"/>
  </w:num>
  <w:num w:numId="31">
    <w:abstractNumId w:val="29"/>
  </w:num>
  <w:num w:numId="32">
    <w:abstractNumId w:val="25"/>
  </w:num>
  <w:num w:numId="33">
    <w:abstractNumId w:val="36"/>
  </w:num>
  <w:num w:numId="34">
    <w:abstractNumId w:val="25"/>
  </w:num>
  <w:num w:numId="35">
    <w:abstractNumId w:val="32"/>
  </w:num>
  <w:num w:numId="36">
    <w:abstractNumId w:val="28"/>
  </w:num>
  <w:num w:numId="37">
    <w:abstractNumId w:val="27"/>
  </w:num>
  <w:num w:numId="38">
    <w:abstractNumId w:val="6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1004"/>
    <w:rsid w:val="000020D1"/>
    <w:rsid w:val="00044128"/>
    <w:rsid w:val="000468F8"/>
    <w:rsid w:val="0011137F"/>
    <w:rsid w:val="00121538"/>
    <w:rsid w:val="00131DA0"/>
    <w:rsid w:val="0013678D"/>
    <w:rsid w:val="00145899"/>
    <w:rsid w:val="001925FD"/>
    <w:rsid w:val="001A497C"/>
    <w:rsid w:val="001C7DB7"/>
    <w:rsid w:val="001E2C38"/>
    <w:rsid w:val="00206ADA"/>
    <w:rsid w:val="002460AA"/>
    <w:rsid w:val="002648A3"/>
    <w:rsid w:val="00265E18"/>
    <w:rsid w:val="002864BC"/>
    <w:rsid w:val="002D6011"/>
    <w:rsid w:val="002F38E4"/>
    <w:rsid w:val="0031013E"/>
    <w:rsid w:val="003250A0"/>
    <w:rsid w:val="00357578"/>
    <w:rsid w:val="00362DF5"/>
    <w:rsid w:val="003828F6"/>
    <w:rsid w:val="003956FE"/>
    <w:rsid w:val="003D124F"/>
    <w:rsid w:val="003E293F"/>
    <w:rsid w:val="00412F41"/>
    <w:rsid w:val="00464B4C"/>
    <w:rsid w:val="004735CC"/>
    <w:rsid w:val="0049323B"/>
    <w:rsid w:val="004B03CE"/>
    <w:rsid w:val="004D56A2"/>
    <w:rsid w:val="004E0CC5"/>
    <w:rsid w:val="004E7F5B"/>
    <w:rsid w:val="00511CA4"/>
    <w:rsid w:val="00515E19"/>
    <w:rsid w:val="00555190"/>
    <w:rsid w:val="00566E54"/>
    <w:rsid w:val="00591324"/>
    <w:rsid w:val="005B6BF1"/>
    <w:rsid w:val="00650FC0"/>
    <w:rsid w:val="00651C31"/>
    <w:rsid w:val="00657475"/>
    <w:rsid w:val="00681833"/>
    <w:rsid w:val="006C54FA"/>
    <w:rsid w:val="00737937"/>
    <w:rsid w:val="00745E5F"/>
    <w:rsid w:val="00751FEA"/>
    <w:rsid w:val="007537AD"/>
    <w:rsid w:val="00755530"/>
    <w:rsid w:val="007A15DB"/>
    <w:rsid w:val="00803C35"/>
    <w:rsid w:val="00812C26"/>
    <w:rsid w:val="00821629"/>
    <w:rsid w:val="00890370"/>
    <w:rsid w:val="008C2F83"/>
    <w:rsid w:val="00902A7C"/>
    <w:rsid w:val="00940276"/>
    <w:rsid w:val="0094044D"/>
    <w:rsid w:val="00942F16"/>
    <w:rsid w:val="009524B6"/>
    <w:rsid w:val="009673E9"/>
    <w:rsid w:val="009F1954"/>
    <w:rsid w:val="00A60722"/>
    <w:rsid w:val="00A82024"/>
    <w:rsid w:val="00AB2E65"/>
    <w:rsid w:val="00AC7F9C"/>
    <w:rsid w:val="00B778C3"/>
    <w:rsid w:val="00B91004"/>
    <w:rsid w:val="00BF1A39"/>
    <w:rsid w:val="00C42308"/>
    <w:rsid w:val="00C748F0"/>
    <w:rsid w:val="00C80275"/>
    <w:rsid w:val="00C81CAA"/>
    <w:rsid w:val="00C86A20"/>
    <w:rsid w:val="00C86BB3"/>
    <w:rsid w:val="00D15B13"/>
    <w:rsid w:val="00D33C50"/>
    <w:rsid w:val="00DA176B"/>
    <w:rsid w:val="00DA1DF4"/>
    <w:rsid w:val="00DB187E"/>
    <w:rsid w:val="00DD57E0"/>
    <w:rsid w:val="00DD61D9"/>
    <w:rsid w:val="00E3187F"/>
    <w:rsid w:val="00E66D21"/>
    <w:rsid w:val="00E7651D"/>
    <w:rsid w:val="00E929B2"/>
    <w:rsid w:val="00E94FBE"/>
    <w:rsid w:val="00E97C60"/>
    <w:rsid w:val="00EA410E"/>
    <w:rsid w:val="00EA7AEE"/>
    <w:rsid w:val="00ED06BB"/>
    <w:rsid w:val="00EF67F7"/>
    <w:rsid w:val="00F4184B"/>
    <w:rsid w:val="00F5067A"/>
    <w:rsid w:val="00F5261A"/>
    <w:rsid w:val="00FA6432"/>
    <w:rsid w:val="00FD2EE3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20C68817-6B32-484C-AC66-DD4D3761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49323B"/>
    <w:pPr>
      <w:spacing w:after="0" w:line="240" w:lineRule="auto"/>
    </w:pPr>
    <w:rPr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49323B"/>
    <w:pPr>
      <w:outlineLvl w:val="0"/>
    </w:pPr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49323B"/>
    <w:pPr>
      <w:outlineLvl w:val="1"/>
    </w:pPr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4932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1"/>
    <w:semiHidden/>
    <w:unhideWhenUsed/>
    <w:qFormat/>
    <w:rsid w:val="0049323B"/>
    <w:pPr>
      <w:outlineLvl w:val="3"/>
    </w:pPr>
    <w:rPr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6C54F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9323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49323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2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23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49323B"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customStyle="1" w:styleId="Description">
    <w:name w:val="Description"/>
    <w:basedOn w:val="Normal"/>
    <w:qFormat/>
    <w:rsid w:val="0049323B"/>
    <w:pPr>
      <w:numPr>
        <w:numId w:val="12"/>
      </w:numPr>
      <w:spacing w:after="80"/>
    </w:pPr>
  </w:style>
  <w:style w:type="character" w:customStyle="1" w:styleId="Heading2Char">
    <w:name w:val="Heading 2 Char"/>
    <w:basedOn w:val="DefaultParagraphFont"/>
    <w:link w:val="Heading2"/>
    <w:uiPriority w:val="1"/>
    <w:semiHidden/>
    <w:rsid w:val="0049323B"/>
    <w:rPr>
      <w:rFonts w:asciiTheme="majorHAnsi" w:hAnsiTheme="majorHAnsi"/>
      <w:caps/>
      <w:color w:val="595959" w:themeColor="text1" w:themeTint="A6"/>
      <w:spacing w:val="10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49323B"/>
    <w:rPr>
      <w:rFonts w:asciiTheme="majorHAnsi" w:eastAsiaTheme="majorEastAsia" w:hAnsiTheme="majorHAnsi" w:cstheme="majorBidi"/>
      <w:b/>
      <w:bCs/>
      <w:color w:val="4F81BD" w:themeColor="accent1"/>
      <w:sz w:val="17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49323B"/>
    <w:rPr>
      <w:rFonts w:asciiTheme="majorHAnsi" w:hAnsiTheme="majorHAnsi"/>
      <w:caps/>
      <w:color w:val="000000" w:themeColor="text1"/>
      <w:spacing w:val="10"/>
      <w:sz w:val="15"/>
    </w:rPr>
  </w:style>
  <w:style w:type="paragraph" w:styleId="Header">
    <w:name w:val="header"/>
    <w:basedOn w:val="Normal"/>
    <w:link w:val="HeaderChar"/>
    <w:uiPriority w:val="99"/>
    <w:semiHidden/>
    <w:unhideWhenUsed/>
    <w:rsid w:val="004932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323B"/>
    <w:rPr>
      <w:sz w:val="17"/>
    </w:rPr>
  </w:style>
  <w:style w:type="paragraph" w:styleId="Footer">
    <w:name w:val="footer"/>
    <w:basedOn w:val="Normal"/>
    <w:link w:val="FooterChar"/>
    <w:uiPriority w:val="99"/>
    <w:semiHidden/>
    <w:unhideWhenUsed/>
    <w:rsid w:val="004932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323B"/>
    <w:rPr>
      <w:sz w:val="17"/>
    </w:rPr>
  </w:style>
  <w:style w:type="paragraph" w:customStyle="1" w:styleId="Dates">
    <w:name w:val="Dates"/>
    <w:basedOn w:val="Normal"/>
    <w:qFormat/>
    <w:rsid w:val="0049323B"/>
    <w:rPr>
      <w:color w:val="595959" w:themeColor="text1" w:themeTint="A6"/>
    </w:rPr>
  </w:style>
  <w:style w:type="paragraph" w:customStyle="1" w:styleId="Italics">
    <w:name w:val="Italics"/>
    <w:basedOn w:val="Normal"/>
    <w:qFormat/>
    <w:rsid w:val="0049323B"/>
    <w:rPr>
      <w:i/>
    </w:rPr>
  </w:style>
  <w:style w:type="paragraph" w:customStyle="1" w:styleId="YourName">
    <w:name w:val="Your Name"/>
    <w:basedOn w:val="Normal"/>
    <w:qFormat/>
    <w:rsid w:val="0049323B"/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ResumeBodyText">
    <w:name w:val="Resume Body Text"/>
    <w:basedOn w:val="Normal"/>
    <w:qFormat/>
    <w:rsid w:val="0049323B"/>
  </w:style>
  <w:style w:type="paragraph" w:customStyle="1" w:styleId="SectionHeading">
    <w:name w:val="Section Heading"/>
    <w:basedOn w:val="Normal"/>
    <w:qFormat/>
    <w:rsid w:val="0049323B"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styleId="ListParagraph">
    <w:name w:val="List Paragraph"/>
    <w:basedOn w:val="Normal"/>
    <w:uiPriority w:val="34"/>
    <w:qFormat/>
    <w:rsid w:val="009673E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1"/>
    <w:semiHidden/>
    <w:rsid w:val="006C54FA"/>
    <w:rPr>
      <w:rFonts w:asciiTheme="majorHAnsi" w:eastAsiaTheme="majorEastAsia" w:hAnsiTheme="majorHAnsi" w:cstheme="majorBidi"/>
      <w:color w:val="365F91" w:themeColor="accent1" w:themeShade="BF"/>
      <w:sz w:val="17"/>
    </w:rPr>
  </w:style>
  <w:style w:type="character" w:styleId="Hyperlink">
    <w:name w:val="Hyperlink"/>
    <w:basedOn w:val="DefaultParagraphFont"/>
    <w:uiPriority w:val="99"/>
    <w:unhideWhenUsed/>
    <w:rsid w:val="006C54FA"/>
    <w:rPr>
      <w:color w:val="0000FF" w:themeColor="hyperlink"/>
      <w:u w:val="single"/>
    </w:rPr>
  </w:style>
  <w:style w:type="paragraph" w:customStyle="1" w:styleId="bulleted">
    <w:name w:val="bulleted"/>
    <w:basedOn w:val="Title"/>
    <w:autoRedefine/>
    <w:qFormat/>
    <w:rsid w:val="00650FC0"/>
    <w:pPr>
      <w:widowControl w:val="0"/>
      <w:numPr>
        <w:numId w:val="37"/>
      </w:numPr>
      <w:pBdr>
        <w:bottom w:val="none" w:sz="0" w:space="0" w:color="auto"/>
      </w:pBdr>
      <w:autoSpaceDE w:val="0"/>
      <w:autoSpaceDN w:val="0"/>
      <w:adjustRightInd w:val="0"/>
      <w:spacing w:after="0"/>
      <w:ind w:left="720"/>
      <w:contextualSpacing w:val="0"/>
    </w:pPr>
    <w:rPr>
      <w:rFonts w:ascii="Times New Roman" w:eastAsia="Times New Roman" w:hAnsi="Times New Roman" w:cs="Times New Roman"/>
      <w:bCs/>
      <w:color w:val="auto"/>
      <w:spacing w:val="0"/>
      <w:kern w:val="0"/>
      <w:sz w:val="20"/>
      <w:szCs w:val="20"/>
    </w:rPr>
  </w:style>
  <w:style w:type="paragraph" w:customStyle="1" w:styleId="aaaBullet-05">
    <w:name w:val="aaa Bullet -0.5"/>
    <w:basedOn w:val="bulleted"/>
    <w:autoRedefine/>
    <w:qFormat/>
    <w:rsid w:val="00ED06BB"/>
    <w:pPr>
      <w:numPr>
        <w:numId w:val="0"/>
      </w:numPr>
      <w:spacing w:line="360" w:lineRule="auto"/>
    </w:pPr>
  </w:style>
  <w:style w:type="paragraph" w:styleId="Title">
    <w:name w:val="Title"/>
    <w:basedOn w:val="Normal"/>
    <w:next w:val="Normal"/>
    <w:link w:val="TitleChar"/>
    <w:uiPriority w:val="4"/>
    <w:qFormat/>
    <w:rsid w:val="00650FC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4"/>
    <w:rsid w:val="00650F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9402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02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2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0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02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9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5171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07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44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2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3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79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96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32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nors.BHCCDOM\AppData\Roaming\Microsoft\Templates\RecentCollegeGrad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200D2E4AB54DE69ADE9D8B1D4B1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31C38-3137-442C-9387-59AEF5BA93EF}"/>
      </w:docPartPr>
      <w:docPartBody>
        <w:p w:rsidR="006D48B8" w:rsidRDefault="000F1095">
          <w:pPr>
            <w:pStyle w:val="52200D2E4AB54DE69ADE9D8B1D4B1205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5353E"/>
    <w:rsid w:val="00051A7C"/>
    <w:rsid w:val="000F1095"/>
    <w:rsid w:val="000F3796"/>
    <w:rsid w:val="00121553"/>
    <w:rsid w:val="001D396C"/>
    <w:rsid w:val="00276852"/>
    <w:rsid w:val="00312A65"/>
    <w:rsid w:val="00325C91"/>
    <w:rsid w:val="00362B0B"/>
    <w:rsid w:val="003802FD"/>
    <w:rsid w:val="00416612"/>
    <w:rsid w:val="005A2AC9"/>
    <w:rsid w:val="006D48B8"/>
    <w:rsid w:val="00710346"/>
    <w:rsid w:val="00742423"/>
    <w:rsid w:val="007E1251"/>
    <w:rsid w:val="008B7D5E"/>
    <w:rsid w:val="008D5416"/>
    <w:rsid w:val="00B27A5B"/>
    <w:rsid w:val="00C81651"/>
    <w:rsid w:val="00CF5AE4"/>
    <w:rsid w:val="00D24F89"/>
    <w:rsid w:val="00DF7A31"/>
    <w:rsid w:val="00E5353E"/>
    <w:rsid w:val="00EB0714"/>
    <w:rsid w:val="00F4031B"/>
    <w:rsid w:val="00F44E60"/>
    <w:rsid w:val="00F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200D2E4AB54DE69ADE9D8B1D4B1205">
    <w:name w:val="52200D2E4AB54DE69ADE9D8B1D4B1205"/>
    <w:rsid w:val="00742423"/>
  </w:style>
  <w:style w:type="paragraph" w:customStyle="1" w:styleId="8FD287D153E44F989CF130FDA520BE14">
    <w:name w:val="8FD287D153E44F989CF130FDA520BE14"/>
    <w:rsid w:val="00742423"/>
  </w:style>
  <w:style w:type="paragraph" w:customStyle="1" w:styleId="7B3EF1C34692499390238E0DC9DBBE09">
    <w:name w:val="7B3EF1C34692499390238E0DC9DBBE09"/>
    <w:rsid w:val="00742423"/>
  </w:style>
  <w:style w:type="paragraph" w:customStyle="1" w:styleId="F41EC59BEF9C4ADBA870B87722FECCD4">
    <w:name w:val="F41EC59BEF9C4ADBA870B87722FECCD4"/>
    <w:rsid w:val="00742423"/>
  </w:style>
  <w:style w:type="paragraph" w:customStyle="1" w:styleId="61833AA2C4214E499B956AA284E94FBF">
    <w:name w:val="61833AA2C4214E499B956AA284E94FBF"/>
    <w:rsid w:val="00742423"/>
  </w:style>
  <w:style w:type="character" w:styleId="PlaceholderText">
    <w:name w:val="Placeholder Text"/>
    <w:basedOn w:val="DefaultParagraphFont"/>
    <w:uiPriority w:val="99"/>
    <w:semiHidden/>
    <w:rsid w:val="00E5353E"/>
    <w:rPr>
      <w:color w:val="808080"/>
    </w:rPr>
  </w:style>
  <w:style w:type="paragraph" w:customStyle="1" w:styleId="F7BB104A15CE491989725C11073F495E">
    <w:name w:val="F7BB104A15CE491989725C11073F495E"/>
    <w:rsid w:val="00742423"/>
  </w:style>
  <w:style w:type="paragraph" w:customStyle="1" w:styleId="66251260582545F68AA5FF1A437DB94C">
    <w:name w:val="66251260582545F68AA5FF1A437DB94C"/>
    <w:rsid w:val="00742423"/>
  </w:style>
  <w:style w:type="paragraph" w:customStyle="1" w:styleId="1BD76E5E047F4B4EA10625B1F1FD45E5">
    <w:name w:val="1BD76E5E047F4B4EA10625B1F1FD45E5"/>
    <w:rsid w:val="00742423"/>
  </w:style>
  <w:style w:type="paragraph" w:customStyle="1" w:styleId="4CC037954AC649EE915DA89F0AA43C5C">
    <w:name w:val="4CC037954AC649EE915DA89F0AA43C5C"/>
    <w:rsid w:val="00742423"/>
  </w:style>
  <w:style w:type="paragraph" w:customStyle="1" w:styleId="B916124F16B74D388F9905B8EAB46F42">
    <w:name w:val="B916124F16B74D388F9905B8EAB46F42"/>
    <w:rsid w:val="00742423"/>
  </w:style>
  <w:style w:type="paragraph" w:customStyle="1" w:styleId="948462FDB16D4D96ADD781B6DA74174A">
    <w:name w:val="948462FDB16D4D96ADD781B6DA74174A"/>
    <w:rsid w:val="00742423"/>
  </w:style>
  <w:style w:type="paragraph" w:customStyle="1" w:styleId="125D80770EF44BEABC30CF33295FB24E">
    <w:name w:val="125D80770EF44BEABC30CF33295FB24E"/>
    <w:rsid w:val="00742423"/>
  </w:style>
  <w:style w:type="paragraph" w:customStyle="1" w:styleId="36C94BE60B1B47E1BE602F93E2E04F74">
    <w:name w:val="36C94BE60B1B47E1BE602F93E2E04F74"/>
    <w:rsid w:val="00742423"/>
  </w:style>
  <w:style w:type="paragraph" w:customStyle="1" w:styleId="Description">
    <w:name w:val="Description"/>
    <w:basedOn w:val="Normal"/>
    <w:qFormat/>
    <w:rsid w:val="00742423"/>
    <w:pPr>
      <w:numPr>
        <w:numId w:val="1"/>
      </w:numPr>
      <w:spacing w:after="80" w:line="240" w:lineRule="auto"/>
      <w:ind w:left="432" w:hanging="288"/>
    </w:pPr>
    <w:rPr>
      <w:rFonts w:eastAsiaTheme="minorHAnsi"/>
      <w:sz w:val="17"/>
      <w:lang w:eastAsia="en-US"/>
    </w:rPr>
  </w:style>
  <w:style w:type="paragraph" w:customStyle="1" w:styleId="50361F70FEFC4D0F897FC865C515FCF0">
    <w:name w:val="50361F70FEFC4D0F897FC865C515FCF0"/>
    <w:rsid w:val="00742423"/>
  </w:style>
  <w:style w:type="paragraph" w:customStyle="1" w:styleId="6322AA6E19BD4E77A2C2E8BD5958F80D">
    <w:name w:val="6322AA6E19BD4E77A2C2E8BD5958F80D"/>
    <w:rsid w:val="00742423"/>
  </w:style>
  <w:style w:type="paragraph" w:customStyle="1" w:styleId="42DABAD6F689489D942B1F256FB36E93">
    <w:name w:val="42DABAD6F689489D942B1F256FB36E93"/>
    <w:rsid w:val="00742423"/>
  </w:style>
  <w:style w:type="paragraph" w:customStyle="1" w:styleId="844C99078ABE480CA7EF36BE35506804">
    <w:name w:val="844C99078ABE480CA7EF36BE35506804"/>
    <w:rsid w:val="00742423"/>
  </w:style>
  <w:style w:type="paragraph" w:customStyle="1" w:styleId="2A1D067F0D9B45C78FCF14DC755C631C">
    <w:name w:val="2A1D067F0D9B45C78FCF14DC755C631C"/>
    <w:rsid w:val="00742423"/>
  </w:style>
  <w:style w:type="paragraph" w:customStyle="1" w:styleId="15F9624E35B145E994E5AE347A618665">
    <w:name w:val="15F9624E35B145E994E5AE347A618665"/>
    <w:rsid w:val="00742423"/>
  </w:style>
  <w:style w:type="paragraph" w:customStyle="1" w:styleId="D9AFC366D3DD4EA683A90262F0089D22">
    <w:name w:val="D9AFC366D3DD4EA683A90262F0089D22"/>
    <w:rsid w:val="00742423"/>
  </w:style>
  <w:style w:type="paragraph" w:customStyle="1" w:styleId="81C6D23FE028436C8063C352515C63AE">
    <w:name w:val="81C6D23FE028436C8063C352515C63AE"/>
    <w:rsid w:val="00742423"/>
  </w:style>
  <w:style w:type="paragraph" w:customStyle="1" w:styleId="45DA12546B2F4283B5C5BD257FC3FCA0">
    <w:name w:val="45DA12546B2F4283B5C5BD257FC3FCA0"/>
    <w:rsid w:val="00742423"/>
  </w:style>
  <w:style w:type="paragraph" w:customStyle="1" w:styleId="106EF7A566E54E11B1C47AFB82F5958A">
    <w:name w:val="106EF7A566E54E11B1C47AFB82F5958A"/>
    <w:rsid w:val="00742423"/>
  </w:style>
  <w:style w:type="paragraph" w:customStyle="1" w:styleId="2CF1E49758B2411188707C1C2DA22917">
    <w:name w:val="2CF1E49758B2411188707C1C2DA22917"/>
    <w:rsid w:val="00742423"/>
  </w:style>
  <w:style w:type="paragraph" w:customStyle="1" w:styleId="38CD60CBE3C943338B4524A948CCD5FD">
    <w:name w:val="38CD60CBE3C943338B4524A948CCD5FD"/>
    <w:rsid w:val="00742423"/>
  </w:style>
  <w:style w:type="paragraph" w:customStyle="1" w:styleId="793C7AB98ADC442693B4B8E574D0933F">
    <w:name w:val="793C7AB98ADC442693B4B8E574D0933F"/>
    <w:rsid w:val="00742423"/>
  </w:style>
  <w:style w:type="paragraph" w:customStyle="1" w:styleId="A8264B24DB8B448B9B72387946A46E2B">
    <w:name w:val="A8264B24DB8B448B9B72387946A46E2B"/>
    <w:rsid w:val="00742423"/>
  </w:style>
  <w:style w:type="paragraph" w:customStyle="1" w:styleId="7D0E1B5B86CA45539A78CD87740B68DF">
    <w:name w:val="7D0E1B5B86CA45539A78CD87740B68DF"/>
    <w:rsid w:val="00742423"/>
  </w:style>
  <w:style w:type="paragraph" w:customStyle="1" w:styleId="608E0191C50D46868E8D613699DD97BA">
    <w:name w:val="608E0191C50D46868E8D613699DD97BA"/>
    <w:rsid w:val="00742423"/>
  </w:style>
  <w:style w:type="paragraph" w:customStyle="1" w:styleId="3EA90A9AF4F149E8888DCDF008AE0350">
    <w:name w:val="3EA90A9AF4F149E8888DCDF008AE0350"/>
    <w:rsid w:val="00742423"/>
  </w:style>
  <w:style w:type="paragraph" w:customStyle="1" w:styleId="6C49065D998B4EF7B7ED8407707021C1">
    <w:name w:val="6C49065D998B4EF7B7ED8407707021C1"/>
    <w:rsid w:val="00742423"/>
  </w:style>
  <w:style w:type="paragraph" w:customStyle="1" w:styleId="D71022F9AF8443B6B7EEC853DBC37987">
    <w:name w:val="D71022F9AF8443B6B7EEC853DBC37987"/>
    <w:rsid w:val="00E5353E"/>
  </w:style>
  <w:style w:type="paragraph" w:customStyle="1" w:styleId="0A5945593366486B811E7B316989911B">
    <w:name w:val="0A5945593366486B811E7B316989911B"/>
    <w:rsid w:val="00E5353E"/>
  </w:style>
  <w:style w:type="paragraph" w:customStyle="1" w:styleId="E5BE5D69E0C94884B2682CDB9F086494">
    <w:name w:val="E5BE5D69E0C94884B2682CDB9F086494"/>
    <w:rsid w:val="00E5353E"/>
  </w:style>
  <w:style w:type="paragraph" w:customStyle="1" w:styleId="F3E720490BAA487C8CBB3311383F5C37">
    <w:name w:val="F3E720490BAA487C8CBB3311383F5C37"/>
    <w:rsid w:val="00E5353E"/>
  </w:style>
  <w:style w:type="paragraph" w:customStyle="1" w:styleId="133672A56145400F9699DA58239F6926">
    <w:name w:val="133672A56145400F9699DA58239F6926"/>
    <w:rsid w:val="00E5353E"/>
  </w:style>
  <w:style w:type="paragraph" w:customStyle="1" w:styleId="32D9BEA4D2654782A97A3054178C80DF">
    <w:name w:val="32D9BEA4D2654782A97A3054178C80DF"/>
    <w:rsid w:val="00E5353E"/>
  </w:style>
  <w:style w:type="paragraph" w:customStyle="1" w:styleId="2EBC3E0958B445D6B3A3C1194672A214">
    <w:name w:val="2EBC3E0958B445D6B3A3C1194672A214"/>
    <w:rsid w:val="00E5353E"/>
  </w:style>
  <w:style w:type="paragraph" w:customStyle="1" w:styleId="751DF0CEC4F34C1B9A0E9E847E56E3A1">
    <w:name w:val="751DF0CEC4F34C1B9A0E9E847E56E3A1"/>
    <w:rsid w:val="00E5353E"/>
  </w:style>
  <w:style w:type="paragraph" w:customStyle="1" w:styleId="6437F76FF4694133B9209510B31F1A45">
    <w:name w:val="6437F76FF4694133B9209510B31F1A45"/>
    <w:rsid w:val="00E5353E"/>
  </w:style>
  <w:style w:type="paragraph" w:customStyle="1" w:styleId="8993980DEDE84574ADD57AF892C566DB">
    <w:name w:val="8993980DEDE84574ADD57AF892C566DB"/>
    <w:rsid w:val="00E5353E"/>
  </w:style>
  <w:style w:type="paragraph" w:customStyle="1" w:styleId="A673444F1B5D4A0090ED5B92F5678634">
    <w:name w:val="A673444F1B5D4A0090ED5B92F5678634"/>
    <w:rsid w:val="00E5353E"/>
  </w:style>
  <w:style w:type="paragraph" w:customStyle="1" w:styleId="AC3E267187EC429EB2FC3022A2795523">
    <w:name w:val="AC3E267187EC429EB2FC3022A2795523"/>
    <w:rsid w:val="00E5353E"/>
  </w:style>
  <w:style w:type="paragraph" w:customStyle="1" w:styleId="552253370C374B7EA80339C1B97A349A">
    <w:name w:val="552253370C374B7EA80339C1B97A349A"/>
    <w:rsid w:val="008B7D5E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D6EC63DB-96FF-47C7-A767-8F83EF11DE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9BFED3-372B-4377-856F-BF60D10C2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RecentCollegeGradResume</Template>
  <TotalTime>85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for recent college graduate</vt:lpstr>
    </vt:vector>
  </TitlesOfParts>
  <Company>Hewlett-Packard Company</Company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for recent college graduate</dc:title>
  <dc:creator>Fabiola michele Abissa</dc:creator>
  <cp:lastModifiedBy>fabiola abissa</cp:lastModifiedBy>
  <cp:revision>13</cp:revision>
  <cp:lastPrinted>2015-07-24T16:44:00Z</cp:lastPrinted>
  <dcterms:created xsi:type="dcterms:W3CDTF">2015-06-04T17:35:00Z</dcterms:created>
  <dcterms:modified xsi:type="dcterms:W3CDTF">2015-09-09T02:07:00Z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TC101686489990</vt:lpwstr>
  </property>
</Properties>
</file>